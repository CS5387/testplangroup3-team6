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39570" w14:textId="77777777" w:rsidR="00941D93" w:rsidRDefault="00CA6C96">
      <w:pPr>
        <w:pStyle w:val="Title"/>
      </w:pPr>
      <w:r>
        <w:t>Db Edit Menu</w:t>
      </w:r>
    </w:p>
    <w:p w14:paraId="4218AC4D" w14:textId="77777777" w:rsidR="00941D93" w:rsidRDefault="00941D93">
      <w:pPr>
        <w:pStyle w:val="Title"/>
      </w:pPr>
      <w:r>
        <w:t xml:space="preserve">Test plan  </w:t>
      </w:r>
    </w:p>
    <w:p w14:paraId="4796CBCE" w14:textId="7D92E9DE" w:rsidR="00941D93" w:rsidRDefault="00941D93">
      <w:pPr>
        <w:pStyle w:val="Subtitle"/>
      </w:pPr>
      <w:r>
        <w:t>Version &lt;</w:t>
      </w:r>
      <w:r w:rsidR="009C00B4">
        <w:t>3</w:t>
      </w:r>
      <w:r>
        <w:t>.0&gt;</w:t>
      </w:r>
    </w:p>
    <w:p w14:paraId="7F1582C3" w14:textId="693D4A16" w:rsidR="00941D93" w:rsidRDefault="009069AE">
      <w:pPr>
        <w:pStyle w:val="Subtitle"/>
        <w:rPr>
          <w:color w:val="000000"/>
        </w:rPr>
      </w:pPr>
      <w:r>
        <w:t>&lt;</w:t>
      </w:r>
      <w:r w:rsidR="00CA6C96">
        <w:t>4/</w:t>
      </w:r>
      <w:r w:rsidR="009C00B4">
        <w:t>24</w:t>
      </w:r>
      <w:r w:rsidR="00CA6C96">
        <w:t>/2020</w:t>
      </w:r>
      <w:r>
        <w:t>&gt;</w:t>
      </w:r>
    </w:p>
    <w:p w14:paraId="77466660" w14:textId="77777777" w:rsidR="00941D93" w:rsidRDefault="00941D93">
      <w:pPr>
        <w:pStyle w:val="DocControlHeading"/>
        <w:sectPr w:rsidR="00941D9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62D274AC" w14:textId="77777777" w:rsidR="00941D93" w:rsidRDefault="00941D93">
      <w:pPr>
        <w:pStyle w:val="DocControlHeading"/>
      </w:pPr>
      <w:bookmarkStart w:id="3" w:name="_Toc38639030"/>
      <w:r>
        <w:lastRenderedPageBreak/>
        <w:t>Document Control</w:t>
      </w:r>
      <w:bookmarkEnd w:id="0"/>
      <w:bookmarkEnd w:id="1"/>
      <w:bookmarkEnd w:id="2"/>
      <w:bookmarkEnd w:id="3"/>
    </w:p>
    <w:p w14:paraId="3ED2D7CE" w14:textId="77777777" w:rsidR="00941D93" w:rsidRDefault="00941D93">
      <w:pPr>
        <w:pStyle w:val="DocControlHeading2"/>
      </w:pPr>
      <w:bookmarkStart w:id="4" w:name="_Toc461626764"/>
      <w:bookmarkStart w:id="5" w:name="_Toc461628994"/>
      <w:bookmarkStart w:id="6" w:name="_Toc461632036"/>
      <w:bookmarkStart w:id="7" w:name="_Toc38639031"/>
      <w:r>
        <w:t>Approval</w:t>
      </w:r>
      <w:bookmarkEnd w:id="4"/>
      <w:bookmarkEnd w:id="5"/>
      <w:bookmarkEnd w:id="6"/>
      <w:bookmarkEnd w:id="7"/>
    </w:p>
    <w:p w14:paraId="39ADD433" w14:textId="0099DF05" w:rsidR="00941D93" w:rsidRDefault="00941D93">
      <w:pPr>
        <w:pStyle w:val="Paragraph"/>
      </w:pPr>
      <w:r>
        <w:t xml:space="preserve">The Guidance Team and the </w:t>
      </w:r>
      <w:r w:rsidR="009C00B4">
        <w:t>reviewers</w:t>
      </w:r>
      <w:r>
        <w:t xml:space="preserve"> shall approve this document.</w:t>
      </w:r>
    </w:p>
    <w:p w14:paraId="5CB2849D" w14:textId="77777777" w:rsidR="00941D93" w:rsidRDefault="00941D93">
      <w:pPr>
        <w:pStyle w:val="DocControlHeading2"/>
      </w:pPr>
      <w:bookmarkStart w:id="8" w:name="_Toc461626765"/>
      <w:bookmarkStart w:id="9" w:name="_Toc461628995"/>
      <w:bookmarkStart w:id="10" w:name="_Toc461632037"/>
      <w:bookmarkStart w:id="11" w:name="_Toc38639032"/>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941D93" w14:paraId="59EE9D85" w14:textId="77777777">
        <w:tc>
          <w:tcPr>
            <w:tcW w:w="4428" w:type="dxa"/>
          </w:tcPr>
          <w:p w14:paraId="47965DF1" w14:textId="77777777" w:rsidR="00941D93" w:rsidRDefault="00941D93">
            <w:pPr>
              <w:jc w:val="right"/>
            </w:pPr>
            <w:r>
              <w:t>Initial Release:</w:t>
            </w:r>
          </w:p>
        </w:tc>
        <w:tc>
          <w:tcPr>
            <w:tcW w:w="4428" w:type="dxa"/>
          </w:tcPr>
          <w:p w14:paraId="6E9EB765" w14:textId="62C1DE6F" w:rsidR="00941D93" w:rsidRDefault="009C00B4">
            <w:r>
              <w:t>1</w:t>
            </w:r>
            <w:r w:rsidR="00CA6C96">
              <w:t>.0</w:t>
            </w:r>
          </w:p>
        </w:tc>
      </w:tr>
      <w:tr w:rsidR="00941D93" w14:paraId="2EFF7BD7" w14:textId="77777777">
        <w:tc>
          <w:tcPr>
            <w:tcW w:w="4428" w:type="dxa"/>
          </w:tcPr>
          <w:p w14:paraId="321DCCA9" w14:textId="77777777" w:rsidR="00941D93" w:rsidRDefault="00941D93">
            <w:pPr>
              <w:jc w:val="right"/>
            </w:pPr>
            <w:r>
              <w:t>Current Release:</w:t>
            </w:r>
          </w:p>
        </w:tc>
        <w:tc>
          <w:tcPr>
            <w:tcW w:w="4428" w:type="dxa"/>
          </w:tcPr>
          <w:p w14:paraId="3C4144F7" w14:textId="23C875F6" w:rsidR="00941D93" w:rsidRDefault="009C00B4">
            <w:r>
              <w:t>3</w:t>
            </w:r>
            <w:r w:rsidR="00175495">
              <w:t>.</w:t>
            </w:r>
            <w:r w:rsidR="00CA6C96">
              <w:t>0</w:t>
            </w:r>
          </w:p>
        </w:tc>
      </w:tr>
      <w:tr w:rsidR="00941D93" w14:paraId="01C848A7" w14:textId="77777777">
        <w:tc>
          <w:tcPr>
            <w:tcW w:w="4428" w:type="dxa"/>
          </w:tcPr>
          <w:p w14:paraId="1A3EC538" w14:textId="77777777" w:rsidR="00941D93" w:rsidRDefault="00941D93">
            <w:pPr>
              <w:jc w:val="right"/>
            </w:pPr>
            <w:r>
              <w:t>Indicator of Last Page in Document:</w:t>
            </w:r>
          </w:p>
        </w:tc>
        <w:tc>
          <w:tcPr>
            <w:tcW w:w="4428" w:type="dxa"/>
          </w:tcPr>
          <w:p w14:paraId="7520AE36" w14:textId="77777777" w:rsidR="00941D93" w:rsidRDefault="00CA6C96">
            <w:r>
              <w:t>%</w:t>
            </w:r>
          </w:p>
        </w:tc>
      </w:tr>
      <w:tr w:rsidR="00941D93" w14:paraId="50F41D92" w14:textId="77777777">
        <w:tc>
          <w:tcPr>
            <w:tcW w:w="4428" w:type="dxa"/>
          </w:tcPr>
          <w:p w14:paraId="7B97EC08" w14:textId="77777777" w:rsidR="00941D93" w:rsidRDefault="00941D93">
            <w:pPr>
              <w:jc w:val="right"/>
            </w:pPr>
            <w:r>
              <w:t>Date of Last Review:</w:t>
            </w:r>
          </w:p>
        </w:tc>
        <w:tc>
          <w:tcPr>
            <w:tcW w:w="4428" w:type="dxa"/>
          </w:tcPr>
          <w:p w14:paraId="0E46E60C" w14:textId="608937C4" w:rsidR="00941D93" w:rsidRDefault="00175495">
            <w:r>
              <w:t>4/</w:t>
            </w:r>
            <w:r w:rsidR="009C00B4">
              <w:t>22</w:t>
            </w:r>
            <w:r>
              <w:t>/20</w:t>
            </w:r>
          </w:p>
        </w:tc>
      </w:tr>
      <w:tr w:rsidR="00941D93" w14:paraId="39BC7B5D" w14:textId="77777777">
        <w:tc>
          <w:tcPr>
            <w:tcW w:w="4428" w:type="dxa"/>
          </w:tcPr>
          <w:p w14:paraId="401F4142" w14:textId="77777777" w:rsidR="00941D93" w:rsidRDefault="00941D93">
            <w:pPr>
              <w:jc w:val="right"/>
            </w:pPr>
            <w:r>
              <w:t>Date of Next Review:</w:t>
            </w:r>
          </w:p>
        </w:tc>
        <w:tc>
          <w:tcPr>
            <w:tcW w:w="4428" w:type="dxa"/>
          </w:tcPr>
          <w:p w14:paraId="0A1744F1" w14:textId="64AC91B6" w:rsidR="00941D93" w:rsidRDefault="009C00B4">
            <w:r>
              <w:t>N/A</w:t>
            </w:r>
          </w:p>
        </w:tc>
      </w:tr>
      <w:tr w:rsidR="00941D93" w14:paraId="0E19E295" w14:textId="77777777">
        <w:tc>
          <w:tcPr>
            <w:tcW w:w="4428" w:type="dxa"/>
          </w:tcPr>
          <w:p w14:paraId="0ED55FE7" w14:textId="77777777" w:rsidR="00941D93" w:rsidRDefault="00941D93">
            <w:pPr>
              <w:jc w:val="right"/>
            </w:pPr>
            <w:r>
              <w:t>Target Date for Next Update:</w:t>
            </w:r>
          </w:p>
        </w:tc>
        <w:tc>
          <w:tcPr>
            <w:tcW w:w="4428" w:type="dxa"/>
          </w:tcPr>
          <w:p w14:paraId="2ACCCE7A" w14:textId="1DDF1326" w:rsidR="00941D93" w:rsidRDefault="009C00B4">
            <w:r>
              <w:t>N/A</w:t>
            </w:r>
          </w:p>
        </w:tc>
      </w:tr>
    </w:tbl>
    <w:p w14:paraId="121633D1" w14:textId="77777777" w:rsidR="00941D93" w:rsidRDefault="00941D93">
      <w:pPr>
        <w:pStyle w:val="DocControlHeading2"/>
      </w:pPr>
      <w:bookmarkStart w:id="12" w:name="_Toc461626766"/>
      <w:bookmarkStart w:id="13" w:name="_Toc461628996"/>
      <w:bookmarkStart w:id="14" w:name="_Toc461632038"/>
      <w:bookmarkStart w:id="15" w:name="_Toc38639033"/>
      <w:r>
        <w:t>Distribution List</w:t>
      </w:r>
      <w:bookmarkEnd w:id="12"/>
      <w:bookmarkEnd w:id="13"/>
      <w:bookmarkEnd w:id="14"/>
      <w:bookmarkEnd w:id="15"/>
    </w:p>
    <w:p w14:paraId="78CE898D" w14:textId="77777777" w:rsidR="00941D93" w:rsidRDefault="00941D93">
      <w:pPr>
        <w:pStyle w:val="Paragraph"/>
      </w:pPr>
      <w:r>
        <w:t>This following list of people shall receive a copy of this document every time a new version of this document becomes available:</w:t>
      </w:r>
    </w:p>
    <w:p w14:paraId="267FE202" w14:textId="77777777" w:rsidR="00941D93" w:rsidRDefault="00941D93">
      <w:pPr>
        <w:ind w:left="2160"/>
      </w:pPr>
      <w:r>
        <w:t>Guidance Team Members:</w:t>
      </w:r>
      <w:r w:rsidR="00CA6C96">
        <w:t xml:space="preserve"> Dr. Steven Roach</w:t>
      </w:r>
    </w:p>
    <w:p w14:paraId="130E1CE7" w14:textId="77777777" w:rsidR="00941D93" w:rsidRDefault="00941D93">
      <w:pPr>
        <w:ind w:left="2160"/>
      </w:pPr>
    </w:p>
    <w:p w14:paraId="1F7789E9" w14:textId="77777777" w:rsidR="00941D93" w:rsidRDefault="00941D93">
      <w:pPr>
        <w:ind w:left="1440" w:firstLine="720"/>
      </w:pPr>
      <w:r>
        <w:t xml:space="preserve">Customer: </w:t>
      </w:r>
      <w:r>
        <w:tab/>
      </w:r>
      <w:r w:rsidR="00CA6C96">
        <w:tab/>
        <w:t>Dr. Steven Roach</w:t>
      </w:r>
    </w:p>
    <w:p w14:paraId="47F267C4" w14:textId="77777777" w:rsidR="00941D93" w:rsidRDefault="00941D93">
      <w:pPr>
        <w:ind w:left="1440" w:firstLine="720"/>
      </w:pPr>
    </w:p>
    <w:p w14:paraId="3983A5EB" w14:textId="77777777" w:rsidR="00941D93" w:rsidRDefault="00941D93">
      <w:pPr>
        <w:ind w:left="1440" w:firstLine="720"/>
      </w:pPr>
      <w:r>
        <w:t>Software Team Members:</w:t>
      </w:r>
      <w:r w:rsidR="00CA6C96">
        <w:t xml:space="preserve"> Sebastian Nunez</w:t>
      </w:r>
    </w:p>
    <w:p w14:paraId="0A80E870" w14:textId="77777777" w:rsidR="00CA6C96" w:rsidRDefault="00CA6C96">
      <w:pPr>
        <w:ind w:left="1440" w:firstLine="720"/>
      </w:pPr>
      <w:r>
        <w:tab/>
      </w:r>
      <w:r>
        <w:tab/>
      </w:r>
      <w:r>
        <w:tab/>
        <w:t>Peter G. Hanson</w:t>
      </w:r>
    </w:p>
    <w:p w14:paraId="0E61CFC8" w14:textId="77777777" w:rsidR="00CA6C96" w:rsidRDefault="00CA6C96">
      <w:pPr>
        <w:ind w:left="1440" w:firstLine="720"/>
      </w:pPr>
      <w:r>
        <w:tab/>
      </w:r>
      <w:r>
        <w:tab/>
      </w:r>
      <w:r>
        <w:tab/>
        <w:t>Ricardo A. Sanchez</w:t>
      </w:r>
    </w:p>
    <w:p w14:paraId="596CDCE2" w14:textId="77777777" w:rsidR="00941D93" w:rsidRDefault="00941D93">
      <w:pPr>
        <w:pStyle w:val="DocControlHeading2"/>
      </w:pPr>
      <w:bookmarkStart w:id="16" w:name="_Toc461626767"/>
      <w:bookmarkStart w:id="17" w:name="_Toc461628997"/>
      <w:bookmarkStart w:id="18" w:name="_Toc461632039"/>
      <w:bookmarkStart w:id="19" w:name="_Toc38639034"/>
      <w:r>
        <w:t>Change Summary</w:t>
      </w:r>
      <w:bookmarkEnd w:id="16"/>
      <w:bookmarkEnd w:id="17"/>
      <w:bookmarkEnd w:id="18"/>
      <w:bookmarkEnd w:id="19"/>
    </w:p>
    <w:p w14:paraId="4062B0E7" w14:textId="77777777" w:rsidR="00941D93" w:rsidRDefault="00941D93">
      <w:pPr>
        <w:pStyle w:val="Paragraph"/>
      </w:pPr>
      <w:r>
        <w:t>The following table details changes made between versions of this document</w:t>
      </w:r>
    </w:p>
    <w:p w14:paraId="25296FDA" w14:textId="77777777" w:rsidR="00941D93" w:rsidRDefault="00941D9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941D93" w14:paraId="7FE3B580" w14:textId="77777777">
        <w:tc>
          <w:tcPr>
            <w:tcW w:w="1764" w:type="dxa"/>
          </w:tcPr>
          <w:p w14:paraId="41B4C12E" w14:textId="77777777" w:rsidR="00941D93" w:rsidRDefault="00941D93">
            <w:pPr>
              <w:jc w:val="center"/>
            </w:pPr>
            <w:r>
              <w:t>Version</w:t>
            </w:r>
          </w:p>
        </w:tc>
        <w:tc>
          <w:tcPr>
            <w:tcW w:w="1170" w:type="dxa"/>
          </w:tcPr>
          <w:p w14:paraId="4E63EA63" w14:textId="77777777" w:rsidR="00941D93" w:rsidRDefault="00941D93">
            <w:pPr>
              <w:jc w:val="center"/>
            </w:pPr>
            <w:r>
              <w:t>Date</w:t>
            </w:r>
          </w:p>
        </w:tc>
        <w:tc>
          <w:tcPr>
            <w:tcW w:w="1800" w:type="dxa"/>
          </w:tcPr>
          <w:p w14:paraId="6A23A849" w14:textId="77777777" w:rsidR="00941D93" w:rsidRDefault="00941D93">
            <w:pPr>
              <w:jc w:val="center"/>
            </w:pPr>
            <w:r>
              <w:t>Modifier</w:t>
            </w:r>
          </w:p>
        </w:tc>
        <w:tc>
          <w:tcPr>
            <w:tcW w:w="3978" w:type="dxa"/>
          </w:tcPr>
          <w:p w14:paraId="74FBEDEE" w14:textId="77777777" w:rsidR="00941D93" w:rsidRDefault="00941D93">
            <w:pPr>
              <w:jc w:val="center"/>
            </w:pPr>
            <w:r>
              <w:t>Description</w:t>
            </w:r>
          </w:p>
        </w:tc>
      </w:tr>
      <w:tr w:rsidR="00941D93" w14:paraId="4B838B16" w14:textId="77777777">
        <w:tc>
          <w:tcPr>
            <w:tcW w:w="1764" w:type="dxa"/>
          </w:tcPr>
          <w:p w14:paraId="5DB6DB05" w14:textId="77777777" w:rsidR="00941D93" w:rsidRDefault="004356AF">
            <w:pPr>
              <w:jc w:val="center"/>
            </w:pPr>
            <w:r>
              <w:t>1.0</w:t>
            </w:r>
          </w:p>
        </w:tc>
        <w:tc>
          <w:tcPr>
            <w:tcW w:w="1170" w:type="dxa"/>
          </w:tcPr>
          <w:p w14:paraId="4AFD41D5" w14:textId="77777777" w:rsidR="00941D93" w:rsidRDefault="004356AF">
            <w:pPr>
              <w:jc w:val="center"/>
            </w:pPr>
            <w:r>
              <w:t>4/6/2020</w:t>
            </w:r>
          </w:p>
        </w:tc>
        <w:tc>
          <w:tcPr>
            <w:tcW w:w="1800" w:type="dxa"/>
          </w:tcPr>
          <w:p w14:paraId="70D35B3F" w14:textId="77777777" w:rsidR="00941D93" w:rsidRDefault="004356AF">
            <w:pPr>
              <w:jc w:val="center"/>
            </w:pPr>
            <w:r>
              <w:t>Sebastian Nunez</w:t>
            </w:r>
          </w:p>
        </w:tc>
        <w:tc>
          <w:tcPr>
            <w:tcW w:w="3978" w:type="dxa"/>
          </w:tcPr>
          <w:p w14:paraId="77607C0A" w14:textId="77777777" w:rsidR="00941D93" w:rsidRDefault="00A0096A">
            <w:pPr>
              <w:pStyle w:val="TableText"/>
              <w:widowControl/>
              <w:spacing w:before="0" w:after="0"/>
            </w:pPr>
            <w:r>
              <w:t>Completed Sections 1-3</w:t>
            </w:r>
          </w:p>
        </w:tc>
      </w:tr>
      <w:tr w:rsidR="00941D93" w14:paraId="74EEAC4B" w14:textId="77777777">
        <w:tc>
          <w:tcPr>
            <w:tcW w:w="1764" w:type="dxa"/>
          </w:tcPr>
          <w:p w14:paraId="107BA3C9" w14:textId="77777777" w:rsidR="00941D93" w:rsidRDefault="00175495" w:rsidP="00A0096A">
            <w:pPr>
              <w:jc w:val="center"/>
            </w:pPr>
            <w:r>
              <w:t>2.0</w:t>
            </w:r>
          </w:p>
        </w:tc>
        <w:tc>
          <w:tcPr>
            <w:tcW w:w="1170" w:type="dxa"/>
          </w:tcPr>
          <w:p w14:paraId="724712DC" w14:textId="77777777" w:rsidR="00941D93" w:rsidRDefault="00A0096A" w:rsidP="00A0096A">
            <w:pPr>
              <w:jc w:val="center"/>
            </w:pPr>
            <w:r>
              <w:t>4/</w:t>
            </w:r>
            <w:r w:rsidR="00175495">
              <w:t>17</w:t>
            </w:r>
            <w:r>
              <w:t>/2020</w:t>
            </w:r>
          </w:p>
        </w:tc>
        <w:tc>
          <w:tcPr>
            <w:tcW w:w="1800" w:type="dxa"/>
          </w:tcPr>
          <w:p w14:paraId="2BAB6EA5" w14:textId="77777777" w:rsidR="00941D93" w:rsidRDefault="00A0096A" w:rsidP="00A0096A">
            <w:pPr>
              <w:jc w:val="center"/>
            </w:pPr>
            <w:r>
              <w:t>Sebastian Nunez</w:t>
            </w:r>
          </w:p>
        </w:tc>
        <w:tc>
          <w:tcPr>
            <w:tcW w:w="3978" w:type="dxa"/>
          </w:tcPr>
          <w:p w14:paraId="6AC078FF" w14:textId="77777777" w:rsidR="00941D93" w:rsidRDefault="00175495">
            <w:r>
              <w:t>Revisions to Sections 3-5</w:t>
            </w:r>
          </w:p>
        </w:tc>
      </w:tr>
      <w:tr w:rsidR="00941D93" w14:paraId="5211A2AD" w14:textId="77777777">
        <w:tc>
          <w:tcPr>
            <w:tcW w:w="1764" w:type="dxa"/>
          </w:tcPr>
          <w:p w14:paraId="0354BB67" w14:textId="13B643E2" w:rsidR="00941D93" w:rsidRDefault="004D416C" w:rsidP="00A0096A">
            <w:pPr>
              <w:jc w:val="center"/>
            </w:pPr>
            <w:r>
              <w:t>3.0</w:t>
            </w:r>
          </w:p>
        </w:tc>
        <w:tc>
          <w:tcPr>
            <w:tcW w:w="1170" w:type="dxa"/>
          </w:tcPr>
          <w:p w14:paraId="64A5FF29" w14:textId="734218BA" w:rsidR="00941D93" w:rsidRDefault="004D416C" w:rsidP="00A0096A">
            <w:pPr>
              <w:jc w:val="center"/>
            </w:pPr>
            <w:r>
              <w:t>4/22/2020</w:t>
            </w:r>
          </w:p>
        </w:tc>
        <w:tc>
          <w:tcPr>
            <w:tcW w:w="1800" w:type="dxa"/>
          </w:tcPr>
          <w:p w14:paraId="4F3AB032" w14:textId="25B20A33" w:rsidR="00941D93" w:rsidRDefault="004D416C" w:rsidP="00A0096A">
            <w:pPr>
              <w:jc w:val="center"/>
            </w:pPr>
            <w:r>
              <w:t>Sebastian Nunez</w:t>
            </w:r>
          </w:p>
        </w:tc>
        <w:tc>
          <w:tcPr>
            <w:tcW w:w="3978" w:type="dxa"/>
          </w:tcPr>
          <w:p w14:paraId="19865904" w14:textId="55ADE9F5" w:rsidR="00941D93" w:rsidRDefault="004D416C">
            <w:r>
              <w:t>Revision of typos and formatting of Document</w:t>
            </w:r>
          </w:p>
        </w:tc>
      </w:tr>
    </w:tbl>
    <w:p w14:paraId="099AB7D8" w14:textId="77777777" w:rsidR="00941D93" w:rsidRDefault="00941D93">
      <w:pPr>
        <w:ind w:left="144"/>
      </w:pPr>
    </w:p>
    <w:p w14:paraId="0F8B89A7" w14:textId="77777777" w:rsidR="00941D93" w:rsidRDefault="00941D93">
      <w:pPr>
        <w:ind w:left="144"/>
      </w:pPr>
    </w:p>
    <w:p w14:paraId="772C7746" w14:textId="77777777" w:rsidR="00941D93" w:rsidRDefault="00941D93">
      <w:pPr>
        <w:ind w:left="144"/>
      </w:pPr>
    </w:p>
    <w:p w14:paraId="7FE8ADB0" w14:textId="77777777" w:rsidR="00941D93" w:rsidRDefault="00941D93">
      <w:pPr>
        <w:ind w:left="144"/>
      </w:pPr>
    </w:p>
    <w:p w14:paraId="1C5C437B" w14:textId="77777777" w:rsidR="00941D93" w:rsidRDefault="00941D93">
      <w:pPr>
        <w:pStyle w:val="Paragraph"/>
      </w:pPr>
      <w:r>
        <w:t>Note: The template presented in this document was taken from:</w:t>
      </w:r>
    </w:p>
    <w:p w14:paraId="1A9599FB" w14:textId="77777777" w:rsidR="00941D93" w:rsidRDefault="00941D93">
      <w:pPr>
        <w:pStyle w:val="Paragraph"/>
      </w:pPr>
      <w:r>
        <w:t xml:space="preserve">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w:t>
      </w:r>
    </w:p>
    <w:p w14:paraId="7840F2EB" w14:textId="77777777" w:rsidR="00E47986" w:rsidRDefault="00E47986">
      <w:pPr>
        <w:pStyle w:val="Paragraph"/>
      </w:pPr>
    </w:p>
    <w:p w14:paraId="6EB41F2C" w14:textId="77777777" w:rsidR="00E47986" w:rsidRDefault="00E47986" w:rsidP="00E47986">
      <w:pPr>
        <w:pStyle w:val="Paragraph"/>
      </w:pPr>
      <w:r>
        <w:t xml:space="preserve">Note: The template presented in this document was taken from: Donaldson, S., and S. Siegel, </w:t>
      </w:r>
      <w:r>
        <w:rPr>
          <w:i/>
          <w:iCs/>
        </w:rPr>
        <w:t>Successful Software Development</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Prentice Hall, 2001, pp. 321-323 and modified by Humberto Mendoza and Steve Roach.</w:t>
      </w:r>
    </w:p>
    <w:p w14:paraId="0F1CDA4A" w14:textId="77777777" w:rsidR="00941D93" w:rsidRDefault="00941D93">
      <w:pPr>
        <w:pStyle w:val="Paragraph"/>
      </w:pPr>
    </w:p>
    <w:p w14:paraId="60EF13BC" w14:textId="77777777" w:rsidR="00941D93" w:rsidRDefault="00941D93">
      <w:pPr>
        <w:pStyle w:val="Paragraph"/>
      </w:pPr>
      <w:r>
        <w:t>Supplementary information is from:</w:t>
      </w:r>
    </w:p>
    <w:p w14:paraId="4ED4FEBE" w14:textId="77777777" w:rsidR="00941D93" w:rsidRDefault="00941D93">
      <w:pPr>
        <w:pStyle w:val="Paragraph"/>
      </w:pPr>
      <w:proofErr w:type="spellStart"/>
      <w:r>
        <w:t>Pfleeger</w:t>
      </w:r>
      <w:proofErr w:type="spellEnd"/>
      <w:r>
        <w:t xml:space="preserve">, S.  </w:t>
      </w:r>
      <w:r>
        <w:rPr>
          <w:i/>
          <w:iCs/>
        </w:rPr>
        <w:t>Software Engineering, Theory and Practice</w:t>
      </w:r>
      <w:r>
        <w:t xml:space="preserve">.  </w:t>
      </w:r>
      <w:smartTag w:uri="urn:schemas-microsoft-com:office:smarttags" w:element="place">
        <w:smartTag w:uri="urn:schemas-microsoft-com:office:smarttags" w:element="City">
          <w:r>
            <w:t>Upper Saddle River</w:t>
          </w:r>
        </w:smartTag>
        <w:r>
          <w:t xml:space="preserve">, </w:t>
        </w:r>
        <w:smartTag w:uri="urn:schemas-microsoft-com:office:smarttags" w:element="State">
          <w:r>
            <w:t>NJ</w:t>
          </w:r>
        </w:smartTag>
      </w:smartTag>
      <w:r>
        <w:t xml:space="preserve">: Prentice Hall, 1998, p. 365.  </w:t>
      </w:r>
    </w:p>
    <w:p w14:paraId="5C3DAAFE" w14:textId="77777777" w:rsidR="00941D93" w:rsidRDefault="00941D93">
      <w:pPr>
        <w:pStyle w:val="Paragraph"/>
      </w:pPr>
      <w:r>
        <w:br w:type="column"/>
      </w:r>
    </w:p>
    <w:p w14:paraId="44D5C8A9" w14:textId="77777777" w:rsidR="00941D93" w:rsidRDefault="00941D93">
      <w:pPr>
        <w:ind w:left="144"/>
      </w:pPr>
    </w:p>
    <w:p w14:paraId="587FD4EF" w14:textId="77777777" w:rsidR="00941D93" w:rsidRDefault="00941D93">
      <w:pPr>
        <w:pStyle w:val="TOC2"/>
        <w:rPr>
          <w:sz w:val="28"/>
        </w:rPr>
      </w:pPr>
      <w:r>
        <w:rPr>
          <w:sz w:val="28"/>
        </w:rPr>
        <w:t>Table of Contents</w:t>
      </w:r>
    </w:p>
    <w:p w14:paraId="7B641F5A" w14:textId="171AB63C" w:rsidR="000F33EF" w:rsidRPr="00502C24" w:rsidRDefault="00941D93">
      <w:pPr>
        <w:pStyle w:val="TOC1"/>
        <w:rPr>
          <w:rFonts w:ascii="Calibri" w:hAnsi="Calibri"/>
          <w:b w:val="0"/>
          <w:caps w:val="0"/>
          <w:noProof/>
          <w:sz w:val="22"/>
          <w:szCs w:val="22"/>
        </w:rPr>
      </w:pPr>
      <w:r>
        <w:rPr>
          <w:sz w:val="28"/>
        </w:rPr>
        <w:fldChar w:fldCharType="begin"/>
      </w:r>
      <w:r>
        <w:rPr>
          <w:sz w:val="28"/>
        </w:rPr>
        <w:instrText xml:space="preserve"> TOC \o "1-3" \h \z </w:instrText>
      </w:r>
      <w:r>
        <w:rPr>
          <w:sz w:val="28"/>
        </w:rPr>
        <w:fldChar w:fldCharType="separate"/>
      </w:r>
      <w:hyperlink w:anchor="_Toc38639030" w:history="1">
        <w:r w:rsidR="000F33EF" w:rsidRPr="00186F91">
          <w:rPr>
            <w:rStyle w:val="Hyperlink"/>
            <w:noProof/>
          </w:rPr>
          <w:t>Document Control</w:t>
        </w:r>
        <w:r w:rsidR="000F33EF">
          <w:rPr>
            <w:noProof/>
            <w:webHidden/>
          </w:rPr>
          <w:tab/>
        </w:r>
        <w:r w:rsidR="000F33EF">
          <w:rPr>
            <w:noProof/>
            <w:webHidden/>
          </w:rPr>
          <w:fldChar w:fldCharType="begin"/>
        </w:r>
        <w:r w:rsidR="000F33EF">
          <w:rPr>
            <w:noProof/>
            <w:webHidden/>
          </w:rPr>
          <w:instrText xml:space="preserve"> PAGEREF _Toc38639030 \h </w:instrText>
        </w:r>
        <w:r w:rsidR="000F33EF">
          <w:rPr>
            <w:noProof/>
            <w:webHidden/>
          </w:rPr>
        </w:r>
        <w:r w:rsidR="000F33EF">
          <w:rPr>
            <w:noProof/>
            <w:webHidden/>
          </w:rPr>
          <w:fldChar w:fldCharType="separate"/>
        </w:r>
        <w:r w:rsidR="000F33EF">
          <w:rPr>
            <w:noProof/>
            <w:webHidden/>
          </w:rPr>
          <w:t>ii</w:t>
        </w:r>
        <w:r w:rsidR="000F33EF">
          <w:rPr>
            <w:noProof/>
            <w:webHidden/>
          </w:rPr>
          <w:fldChar w:fldCharType="end"/>
        </w:r>
      </w:hyperlink>
    </w:p>
    <w:p w14:paraId="4B13B02A" w14:textId="037E1238" w:rsidR="000F33EF" w:rsidRPr="00502C24" w:rsidRDefault="00C878EC">
      <w:pPr>
        <w:pStyle w:val="TOC2"/>
        <w:rPr>
          <w:rFonts w:ascii="Calibri" w:hAnsi="Calibri"/>
          <w:b w:val="0"/>
          <w:bCs w:val="0"/>
          <w:smallCaps w:val="0"/>
          <w:noProof/>
          <w:sz w:val="22"/>
          <w:szCs w:val="22"/>
        </w:rPr>
      </w:pPr>
      <w:hyperlink w:anchor="_Toc38639031" w:history="1">
        <w:r w:rsidR="000F33EF" w:rsidRPr="00186F91">
          <w:rPr>
            <w:rStyle w:val="Hyperlink"/>
            <w:noProof/>
          </w:rPr>
          <w:t>Approval</w:t>
        </w:r>
        <w:r w:rsidR="000F33EF">
          <w:rPr>
            <w:noProof/>
            <w:webHidden/>
          </w:rPr>
          <w:tab/>
        </w:r>
        <w:r w:rsidR="000F33EF">
          <w:rPr>
            <w:noProof/>
            <w:webHidden/>
          </w:rPr>
          <w:fldChar w:fldCharType="begin"/>
        </w:r>
        <w:r w:rsidR="000F33EF">
          <w:rPr>
            <w:noProof/>
            <w:webHidden/>
          </w:rPr>
          <w:instrText xml:space="preserve"> PAGEREF _Toc38639031 \h </w:instrText>
        </w:r>
        <w:r w:rsidR="000F33EF">
          <w:rPr>
            <w:noProof/>
            <w:webHidden/>
          </w:rPr>
        </w:r>
        <w:r w:rsidR="000F33EF">
          <w:rPr>
            <w:noProof/>
            <w:webHidden/>
          </w:rPr>
          <w:fldChar w:fldCharType="separate"/>
        </w:r>
        <w:r w:rsidR="000F33EF">
          <w:rPr>
            <w:noProof/>
            <w:webHidden/>
          </w:rPr>
          <w:t>ii</w:t>
        </w:r>
        <w:r w:rsidR="000F33EF">
          <w:rPr>
            <w:noProof/>
            <w:webHidden/>
          </w:rPr>
          <w:fldChar w:fldCharType="end"/>
        </w:r>
      </w:hyperlink>
    </w:p>
    <w:p w14:paraId="4D5A0776" w14:textId="7A045295" w:rsidR="000F33EF" w:rsidRPr="00502C24" w:rsidRDefault="00C878EC">
      <w:pPr>
        <w:pStyle w:val="TOC2"/>
        <w:rPr>
          <w:rFonts w:ascii="Calibri" w:hAnsi="Calibri"/>
          <w:b w:val="0"/>
          <w:bCs w:val="0"/>
          <w:smallCaps w:val="0"/>
          <w:noProof/>
          <w:sz w:val="22"/>
          <w:szCs w:val="22"/>
        </w:rPr>
      </w:pPr>
      <w:hyperlink w:anchor="_Toc38639032" w:history="1">
        <w:r w:rsidR="000F33EF" w:rsidRPr="00186F91">
          <w:rPr>
            <w:rStyle w:val="Hyperlink"/>
            <w:noProof/>
          </w:rPr>
          <w:t>Document Change Control</w:t>
        </w:r>
        <w:r w:rsidR="000F33EF">
          <w:rPr>
            <w:noProof/>
            <w:webHidden/>
          </w:rPr>
          <w:tab/>
        </w:r>
        <w:r w:rsidR="000F33EF">
          <w:rPr>
            <w:noProof/>
            <w:webHidden/>
          </w:rPr>
          <w:fldChar w:fldCharType="begin"/>
        </w:r>
        <w:r w:rsidR="000F33EF">
          <w:rPr>
            <w:noProof/>
            <w:webHidden/>
          </w:rPr>
          <w:instrText xml:space="preserve"> PAGEREF _Toc38639032 \h </w:instrText>
        </w:r>
        <w:r w:rsidR="000F33EF">
          <w:rPr>
            <w:noProof/>
            <w:webHidden/>
          </w:rPr>
        </w:r>
        <w:r w:rsidR="000F33EF">
          <w:rPr>
            <w:noProof/>
            <w:webHidden/>
          </w:rPr>
          <w:fldChar w:fldCharType="separate"/>
        </w:r>
        <w:r w:rsidR="000F33EF">
          <w:rPr>
            <w:noProof/>
            <w:webHidden/>
          </w:rPr>
          <w:t>ii</w:t>
        </w:r>
        <w:r w:rsidR="000F33EF">
          <w:rPr>
            <w:noProof/>
            <w:webHidden/>
          </w:rPr>
          <w:fldChar w:fldCharType="end"/>
        </w:r>
      </w:hyperlink>
    </w:p>
    <w:p w14:paraId="11DD094B" w14:textId="00EDB1F7" w:rsidR="000F33EF" w:rsidRPr="00502C24" w:rsidRDefault="00C878EC">
      <w:pPr>
        <w:pStyle w:val="TOC2"/>
        <w:rPr>
          <w:rFonts w:ascii="Calibri" w:hAnsi="Calibri"/>
          <w:b w:val="0"/>
          <w:bCs w:val="0"/>
          <w:smallCaps w:val="0"/>
          <w:noProof/>
          <w:sz w:val="22"/>
          <w:szCs w:val="22"/>
        </w:rPr>
      </w:pPr>
      <w:hyperlink w:anchor="_Toc38639033" w:history="1">
        <w:r w:rsidR="000F33EF" w:rsidRPr="00186F91">
          <w:rPr>
            <w:rStyle w:val="Hyperlink"/>
            <w:noProof/>
          </w:rPr>
          <w:t>Distribution List</w:t>
        </w:r>
        <w:r w:rsidR="000F33EF">
          <w:rPr>
            <w:noProof/>
            <w:webHidden/>
          </w:rPr>
          <w:tab/>
        </w:r>
        <w:r w:rsidR="000F33EF">
          <w:rPr>
            <w:noProof/>
            <w:webHidden/>
          </w:rPr>
          <w:fldChar w:fldCharType="begin"/>
        </w:r>
        <w:r w:rsidR="000F33EF">
          <w:rPr>
            <w:noProof/>
            <w:webHidden/>
          </w:rPr>
          <w:instrText xml:space="preserve"> PAGEREF _Toc38639033 \h </w:instrText>
        </w:r>
        <w:r w:rsidR="000F33EF">
          <w:rPr>
            <w:noProof/>
            <w:webHidden/>
          </w:rPr>
        </w:r>
        <w:r w:rsidR="000F33EF">
          <w:rPr>
            <w:noProof/>
            <w:webHidden/>
          </w:rPr>
          <w:fldChar w:fldCharType="separate"/>
        </w:r>
        <w:r w:rsidR="000F33EF">
          <w:rPr>
            <w:noProof/>
            <w:webHidden/>
          </w:rPr>
          <w:t>ii</w:t>
        </w:r>
        <w:r w:rsidR="000F33EF">
          <w:rPr>
            <w:noProof/>
            <w:webHidden/>
          </w:rPr>
          <w:fldChar w:fldCharType="end"/>
        </w:r>
      </w:hyperlink>
    </w:p>
    <w:p w14:paraId="67BA4A66" w14:textId="62FA85DF" w:rsidR="000F33EF" w:rsidRPr="00502C24" w:rsidRDefault="00C878EC">
      <w:pPr>
        <w:pStyle w:val="TOC2"/>
        <w:rPr>
          <w:rFonts w:ascii="Calibri" w:hAnsi="Calibri"/>
          <w:b w:val="0"/>
          <w:bCs w:val="0"/>
          <w:smallCaps w:val="0"/>
          <w:noProof/>
          <w:sz w:val="22"/>
          <w:szCs w:val="22"/>
        </w:rPr>
      </w:pPr>
      <w:hyperlink w:anchor="_Toc38639034" w:history="1">
        <w:r w:rsidR="000F33EF" w:rsidRPr="00186F91">
          <w:rPr>
            <w:rStyle w:val="Hyperlink"/>
            <w:noProof/>
          </w:rPr>
          <w:t>Change Summary</w:t>
        </w:r>
        <w:r w:rsidR="000F33EF">
          <w:rPr>
            <w:noProof/>
            <w:webHidden/>
          </w:rPr>
          <w:tab/>
        </w:r>
        <w:r w:rsidR="000F33EF">
          <w:rPr>
            <w:noProof/>
            <w:webHidden/>
          </w:rPr>
          <w:fldChar w:fldCharType="begin"/>
        </w:r>
        <w:r w:rsidR="000F33EF">
          <w:rPr>
            <w:noProof/>
            <w:webHidden/>
          </w:rPr>
          <w:instrText xml:space="preserve"> PAGEREF _Toc38639034 \h </w:instrText>
        </w:r>
        <w:r w:rsidR="000F33EF">
          <w:rPr>
            <w:noProof/>
            <w:webHidden/>
          </w:rPr>
        </w:r>
        <w:r w:rsidR="000F33EF">
          <w:rPr>
            <w:noProof/>
            <w:webHidden/>
          </w:rPr>
          <w:fldChar w:fldCharType="separate"/>
        </w:r>
        <w:r w:rsidR="000F33EF">
          <w:rPr>
            <w:noProof/>
            <w:webHidden/>
          </w:rPr>
          <w:t>ii</w:t>
        </w:r>
        <w:r w:rsidR="000F33EF">
          <w:rPr>
            <w:noProof/>
            <w:webHidden/>
          </w:rPr>
          <w:fldChar w:fldCharType="end"/>
        </w:r>
      </w:hyperlink>
    </w:p>
    <w:p w14:paraId="70C5282F" w14:textId="6988F27A" w:rsidR="000F33EF" w:rsidRPr="00502C24" w:rsidRDefault="00C878EC">
      <w:pPr>
        <w:pStyle w:val="TOC1"/>
        <w:tabs>
          <w:tab w:val="left" w:pos="400"/>
        </w:tabs>
        <w:rPr>
          <w:rFonts w:ascii="Calibri" w:hAnsi="Calibri"/>
          <w:b w:val="0"/>
          <w:caps w:val="0"/>
          <w:noProof/>
          <w:sz w:val="22"/>
          <w:szCs w:val="22"/>
        </w:rPr>
      </w:pPr>
      <w:hyperlink w:anchor="_Toc38639035" w:history="1">
        <w:r w:rsidR="000F33EF" w:rsidRPr="00186F91">
          <w:rPr>
            <w:rStyle w:val="Hyperlink"/>
            <w:noProof/>
          </w:rPr>
          <w:t>1.</w:t>
        </w:r>
        <w:r w:rsidR="000F33EF" w:rsidRPr="00502C24">
          <w:rPr>
            <w:rFonts w:ascii="Calibri" w:hAnsi="Calibri"/>
            <w:b w:val="0"/>
            <w:caps w:val="0"/>
            <w:noProof/>
            <w:sz w:val="22"/>
            <w:szCs w:val="22"/>
          </w:rPr>
          <w:tab/>
        </w:r>
        <w:r w:rsidR="000F33EF" w:rsidRPr="00186F91">
          <w:rPr>
            <w:rStyle w:val="Hyperlink"/>
            <w:noProof/>
          </w:rPr>
          <w:t>Introduction</w:t>
        </w:r>
        <w:r w:rsidR="000F33EF">
          <w:rPr>
            <w:noProof/>
            <w:webHidden/>
          </w:rPr>
          <w:tab/>
        </w:r>
        <w:r w:rsidR="000F33EF">
          <w:rPr>
            <w:noProof/>
            <w:webHidden/>
          </w:rPr>
          <w:fldChar w:fldCharType="begin"/>
        </w:r>
        <w:r w:rsidR="000F33EF">
          <w:rPr>
            <w:noProof/>
            <w:webHidden/>
          </w:rPr>
          <w:instrText xml:space="preserve"> PAGEREF _Toc38639035 \h </w:instrText>
        </w:r>
        <w:r w:rsidR="000F33EF">
          <w:rPr>
            <w:noProof/>
            <w:webHidden/>
          </w:rPr>
        </w:r>
        <w:r w:rsidR="000F33EF">
          <w:rPr>
            <w:noProof/>
            <w:webHidden/>
          </w:rPr>
          <w:fldChar w:fldCharType="separate"/>
        </w:r>
        <w:r w:rsidR="000F33EF">
          <w:rPr>
            <w:noProof/>
            <w:webHidden/>
          </w:rPr>
          <w:t>1</w:t>
        </w:r>
        <w:r w:rsidR="000F33EF">
          <w:rPr>
            <w:noProof/>
            <w:webHidden/>
          </w:rPr>
          <w:fldChar w:fldCharType="end"/>
        </w:r>
      </w:hyperlink>
    </w:p>
    <w:p w14:paraId="56A379F3" w14:textId="2C0D9745" w:rsidR="000F33EF" w:rsidRPr="00502C24" w:rsidRDefault="00C878EC">
      <w:pPr>
        <w:pStyle w:val="TOC2"/>
        <w:tabs>
          <w:tab w:val="left" w:pos="1200"/>
        </w:tabs>
        <w:rPr>
          <w:rFonts w:ascii="Calibri" w:hAnsi="Calibri"/>
          <w:b w:val="0"/>
          <w:bCs w:val="0"/>
          <w:smallCaps w:val="0"/>
          <w:noProof/>
          <w:sz w:val="22"/>
          <w:szCs w:val="22"/>
        </w:rPr>
      </w:pPr>
      <w:hyperlink w:anchor="_Toc38639036" w:history="1">
        <w:r w:rsidR="000F33EF" w:rsidRPr="00186F91">
          <w:rPr>
            <w:rStyle w:val="Hyperlink"/>
            <w:noProof/>
          </w:rPr>
          <w:t>1.1.</w:t>
        </w:r>
        <w:r w:rsidR="000F33EF" w:rsidRPr="00502C24">
          <w:rPr>
            <w:rFonts w:ascii="Calibri" w:hAnsi="Calibri"/>
            <w:b w:val="0"/>
            <w:bCs w:val="0"/>
            <w:smallCaps w:val="0"/>
            <w:noProof/>
            <w:sz w:val="22"/>
            <w:szCs w:val="22"/>
          </w:rPr>
          <w:tab/>
        </w:r>
        <w:r w:rsidR="000F33EF" w:rsidRPr="00186F91">
          <w:rPr>
            <w:rStyle w:val="Hyperlink"/>
            <w:noProof/>
          </w:rPr>
          <w:t>Purpose</w:t>
        </w:r>
        <w:r w:rsidR="000F33EF">
          <w:rPr>
            <w:noProof/>
            <w:webHidden/>
          </w:rPr>
          <w:tab/>
        </w:r>
        <w:r w:rsidR="000F33EF">
          <w:rPr>
            <w:noProof/>
            <w:webHidden/>
          </w:rPr>
          <w:fldChar w:fldCharType="begin"/>
        </w:r>
        <w:r w:rsidR="000F33EF">
          <w:rPr>
            <w:noProof/>
            <w:webHidden/>
          </w:rPr>
          <w:instrText xml:space="preserve"> PAGEREF _Toc38639036 \h </w:instrText>
        </w:r>
        <w:r w:rsidR="000F33EF">
          <w:rPr>
            <w:noProof/>
            <w:webHidden/>
          </w:rPr>
        </w:r>
        <w:r w:rsidR="000F33EF">
          <w:rPr>
            <w:noProof/>
            <w:webHidden/>
          </w:rPr>
          <w:fldChar w:fldCharType="separate"/>
        </w:r>
        <w:r w:rsidR="000F33EF">
          <w:rPr>
            <w:noProof/>
            <w:webHidden/>
          </w:rPr>
          <w:t>1</w:t>
        </w:r>
        <w:r w:rsidR="000F33EF">
          <w:rPr>
            <w:noProof/>
            <w:webHidden/>
          </w:rPr>
          <w:fldChar w:fldCharType="end"/>
        </w:r>
      </w:hyperlink>
    </w:p>
    <w:p w14:paraId="588A4840" w14:textId="1811E0BB" w:rsidR="000F33EF" w:rsidRPr="00502C24" w:rsidRDefault="00C878EC">
      <w:pPr>
        <w:pStyle w:val="TOC2"/>
        <w:tabs>
          <w:tab w:val="left" w:pos="1200"/>
        </w:tabs>
        <w:rPr>
          <w:rFonts w:ascii="Calibri" w:hAnsi="Calibri"/>
          <w:b w:val="0"/>
          <w:bCs w:val="0"/>
          <w:smallCaps w:val="0"/>
          <w:noProof/>
          <w:sz w:val="22"/>
          <w:szCs w:val="22"/>
        </w:rPr>
      </w:pPr>
      <w:hyperlink w:anchor="_Toc38639037" w:history="1">
        <w:r w:rsidR="000F33EF" w:rsidRPr="00186F91">
          <w:rPr>
            <w:rStyle w:val="Hyperlink"/>
            <w:noProof/>
          </w:rPr>
          <w:t>1.2.</w:t>
        </w:r>
        <w:r w:rsidR="000F33EF" w:rsidRPr="00502C24">
          <w:rPr>
            <w:rFonts w:ascii="Calibri" w:hAnsi="Calibri"/>
            <w:b w:val="0"/>
            <w:bCs w:val="0"/>
            <w:smallCaps w:val="0"/>
            <w:noProof/>
            <w:sz w:val="22"/>
            <w:szCs w:val="22"/>
          </w:rPr>
          <w:tab/>
        </w:r>
        <w:r w:rsidR="000F33EF" w:rsidRPr="00186F91">
          <w:rPr>
            <w:rStyle w:val="Hyperlink"/>
            <w:noProof/>
          </w:rPr>
          <w:t>Scope</w:t>
        </w:r>
        <w:r w:rsidR="000F33EF">
          <w:rPr>
            <w:noProof/>
            <w:webHidden/>
          </w:rPr>
          <w:tab/>
        </w:r>
        <w:r w:rsidR="000F33EF">
          <w:rPr>
            <w:noProof/>
            <w:webHidden/>
          </w:rPr>
          <w:fldChar w:fldCharType="begin"/>
        </w:r>
        <w:r w:rsidR="000F33EF">
          <w:rPr>
            <w:noProof/>
            <w:webHidden/>
          </w:rPr>
          <w:instrText xml:space="preserve"> PAGEREF _Toc38639037 \h </w:instrText>
        </w:r>
        <w:r w:rsidR="000F33EF">
          <w:rPr>
            <w:noProof/>
            <w:webHidden/>
          </w:rPr>
        </w:r>
        <w:r w:rsidR="000F33EF">
          <w:rPr>
            <w:noProof/>
            <w:webHidden/>
          </w:rPr>
          <w:fldChar w:fldCharType="separate"/>
        </w:r>
        <w:r w:rsidR="000F33EF">
          <w:rPr>
            <w:noProof/>
            <w:webHidden/>
          </w:rPr>
          <w:t>1</w:t>
        </w:r>
        <w:r w:rsidR="000F33EF">
          <w:rPr>
            <w:noProof/>
            <w:webHidden/>
          </w:rPr>
          <w:fldChar w:fldCharType="end"/>
        </w:r>
      </w:hyperlink>
    </w:p>
    <w:p w14:paraId="4C02AB72" w14:textId="2DC79FBB" w:rsidR="000F33EF" w:rsidRPr="00502C24" w:rsidRDefault="00C878EC">
      <w:pPr>
        <w:pStyle w:val="TOC2"/>
        <w:tabs>
          <w:tab w:val="left" w:pos="1200"/>
        </w:tabs>
        <w:rPr>
          <w:rFonts w:ascii="Calibri" w:hAnsi="Calibri"/>
          <w:b w:val="0"/>
          <w:bCs w:val="0"/>
          <w:smallCaps w:val="0"/>
          <w:noProof/>
          <w:sz w:val="22"/>
          <w:szCs w:val="22"/>
        </w:rPr>
      </w:pPr>
      <w:hyperlink w:anchor="_Toc38639038" w:history="1">
        <w:r w:rsidR="000F33EF" w:rsidRPr="00186F91">
          <w:rPr>
            <w:rStyle w:val="Hyperlink"/>
            <w:noProof/>
          </w:rPr>
          <w:t>1.3.</w:t>
        </w:r>
        <w:r w:rsidR="000F33EF" w:rsidRPr="00502C24">
          <w:rPr>
            <w:rFonts w:ascii="Calibri" w:hAnsi="Calibri"/>
            <w:b w:val="0"/>
            <w:bCs w:val="0"/>
            <w:smallCaps w:val="0"/>
            <w:noProof/>
            <w:sz w:val="22"/>
            <w:szCs w:val="22"/>
          </w:rPr>
          <w:tab/>
        </w:r>
        <w:r w:rsidR="000F33EF" w:rsidRPr="00186F91">
          <w:rPr>
            <w:rStyle w:val="Hyperlink"/>
            <w:noProof/>
          </w:rPr>
          <w:t>System Overview</w:t>
        </w:r>
        <w:r w:rsidR="000F33EF">
          <w:rPr>
            <w:noProof/>
            <w:webHidden/>
          </w:rPr>
          <w:tab/>
        </w:r>
        <w:r w:rsidR="000F33EF">
          <w:rPr>
            <w:noProof/>
            <w:webHidden/>
          </w:rPr>
          <w:fldChar w:fldCharType="begin"/>
        </w:r>
        <w:r w:rsidR="000F33EF">
          <w:rPr>
            <w:noProof/>
            <w:webHidden/>
          </w:rPr>
          <w:instrText xml:space="preserve"> PAGEREF _Toc38639038 \h </w:instrText>
        </w:r>
        <w:r w:rsidR="000F33EF">
          <w:rPr>
            <w:noProof/>
            <w:webHidden/>
          </w:rPr>
        </w:r>
        <w:r w:rsidR="000F33EF">
          <w:rPr>
            <w:noProof/>
            <w:webHidden/>
          </w:rPr>
          <w:fldChar w:fldCharType="separate"/>
        </w:r>
        <w:r w:rsidR="000F33EF">
          <w:rPr>
            <w:noProof/>
            <w:webHidden/>
          </w:rPr>
          <w:t>1</w:t>
        </w:r>
        <w:r w:rsidR="000F33EF">
          <w:rPr>
            <w:noProof/>
            <w:webHidden/>
          </w:rPr>
          <w:fldChar w:fldCharType="end"/>
        </w:r>
      </w:hyperlink>
    </w:p>
    <w:p w14:paraId="1D781958" w14:textId="24A699E2" w:rsidR="000F33EF" w:rsidRPr="00502C24" w:rsidRDefault="00C878EC">
      <w:pPr>
        <w:pStyle w:val="TOC2"/>
        <w:tabs>
          <w:tab w:val="left" w:pos="1200"/>
        </w:tabs>
        <w:rPr>
          <w:rFonts w:ascii="Calibri" w:hAnsi="Calibri"/>
          <w:b w:val="0"/>
          <w:bCs w:val="0"/>
          <w:smallCaps w:val="0"/>
          <w:noProof/>
          <w:sz w:val="22"/>
          <w:szCs w:val="22"/>
        </w:rPr>
      </w:pPr>
      <w:hyperlink w:anchor="_Toc38639039" w:history="1">
        <w:r w:rsidR="000F33EF" w:rsidRPr="00186F91">
          <w:rPr>
            <w:rStyle w:val="Hyperlink"/>
            <w:noProof/>
          </w:rPr>
          <w:t>1.4.</w:t>
        </w:r>
        <w:r w:rsidR="000F33EF" w:rsidRPr="00502C24">
          <w:rPr>
            <w:rFonts w:ascii="Calibri" w:hAnsi="Calibri"/>
            <w:b w:val="0"/>
            <w:bCs w:val="0"/>
            <w:smallCaps w:val="0"/>
            <w:noProof/>
            <w:sz w:val="22"/>
            <w:szCs w:val="22"/>
          </w:rPr>
          <w:tab/>
        </w:r>
        <w:r w:rsidR="000F33EF" w:rsidRPr="00186F91">
          <w:rPr>
            <w:rStyle w:val="Hyperlink"/>
            <w:noProof/>
          </w:rPr>
          <w:t>Suspension and Exit Criteria</w:t>
        </w:r>
        <w:r w:rsidR="000F33EF">
          <w:rPr>
            <w:noProof/>
            <w:webHidden/>
          </w:rPr>
          <w:tab/>
        </w:r>
        <w:r w:rsidR="000F33EF">
          <w:rPr>
            <w:noProof/>
            <w:webHidden/>
          </w:rPr>
          <w:fldChar w:fldCharType="begin"/>
        </w:r>
        <w:r w:rsidR="000F33EF">
          <w:rPr>
            <w:noProof/>
            <w:webHidden/>
          </w:rPr>
          <w:instrText xml:space="preserve"> PAGEREF _Toc38639039 \h </w:instrText>
        </w:r>
        <w:r w:rsidR="000F33EF">
          <w:rPr>
            <w:noProof/>
            <w:webHidden/>
          </w:rPr>
        </w:r>
        <w:r w:rsidR="000F33EF">
          <w:rPr>
            <w:noProof/>
            <w:webHidden/>
          </w:rPr>
          <w:fldChar w:fldCharType="separate"/>
        </w:r>
        <w:r w:rsidR="000F33EF">
          <w:rPr>
            <w:noProof/>
            <w:webHidden/>
          </w:rPr>
          <w:t>1</w:t>
        </w:r>
        <w:r w:rsidR="000F33EF">
          <w:rPr>
            <w:noProof/>
            <w:webHidden/>
          </w:rPr>
          <w:fldChar w:fldCharType="end"/>
        </w:r>
      </w:hyperlink>
    </w:p>
    <w:p w14:paraId="23711226" w14:textId="3428ED54" w:rsidR="000F33EF" w:rsidRPr="00502C24" w:rsidRDefault="00C878EC">
      <w:pPr>
        <w:pStyle w:val="TOC2"/>
        <w:tabs>
          <w:tab w:val="left" w:pos="1200"/>
        </w:tabs>
        <w:rPr>
          <w:rFonts w:ascii="Calibri" w:hAnsi="Calibri"/>
          <w:b w:val="0"/>
          <w:bCs w:val="0"/>
          <w:smallCaps w:val="0"/>
          <w:noProof/>
          <w:sz w:val="22"/>
          <w:szCs w:val="22"/>
        </w:rPr>
      </w:pPr>
      <w:hyperlink w:anchor="_Toc38639040" w:history="1">
        <w:r w:rsidR="000F33EF" w:rsidRPr="00186F91">
          <w:rPr>
            <w:rStyle w:val="Hyperlink"/>
            <w:noProof/>
          </w:rPr>
          <w:t>1.5.</w:t>
        </w:r>
        <w:r w:rsidR="000F33EF" w:rsidRPr="00502C24">
          <w:rPr>
            <w:rFonts w:ascii="Calibri" w:hAnsi="Calibri"/>
            <w:b w:val="0"/>
            <w:bCs w:val="0"/>
            <w:smallCaps w:val="0"/>
            <w:noProof/>
            <w:sz w:val="22"/>
            <w:szCs w:val="22"/>
          </w:rPr>
          <w:tab/>
        </w:r>
        <w:r w:rsidR="000F33EF" w:rsidRPr="00186F91">
          <w:rPr>
            <w:rStyle w:val="Hyperlink"/>
            <w:noProof/>
          </w:rPr>
          <w:t>Document Overview</w:t>
        </w:r>
        <w:r w:rsidR="000F33EF">
          <w:rPr>
            <w:noProof/>
            <w:webHidden/>
          </w:rPr>
          <w:tab/>
        </w:r>
        <w:r w:rsidR="000F33EF">
          <w:rPr>
            <w:noProof/>
            <w:webHidden/>
          </w:rPr>
          <w:fldChar w:fldCharType="begin"/>
        </w:r>
        <w:r w:rsidR="000F33EF">
          <w:rPr>
            <w:noProof/>
            <w:webHidden/>
          </w:rPr>
          <w:instrText xml:space="preserve"> PAGEREF _Toc38639040 \h </w:instrText>
        </w:r>
        <w:r w:rsidR="000F33EF">
          <w:rPr>
            <w:noProof/>
            <w:webHidden/>
          </w:rPr>
        </w:r>
        <w:r w:rsidR="000F33EF">
          <w:rPr>
            <w:noProof/>
            <w:webHidden/>
          </w:rPr>
          <w:fldChar w:fldCharType="separate"/>
        </w:r>
        <w:r w:rsidR="000F33EF">
          <w:rPr>
            <w:noProof/>
            <w:webHidden/>
          </w:rPr>
          <w:t>1</w:t>
        </w:r>
        <w:r w:rsidR="000F33EF">
          <w:rPr>
            <w:noProof/>
            <w:webHidden/>
          </w:rPr>
          <w:fldChar w:fldCharType="end"/>
        </w:r>
      </w:hyperlink>
    </w:p>
    <w:p w14:paraId="43D1F2BA" w14:textId="377D26ED" w:rsidR="000F33EF" w:rsidRPr="00502C24" w:rsidRDefault="00C878EC">
      <w:pPr>
        <w:pStyle w:val="TOC2"/>
        <w:tabs>
          <w:tab w:val="left" w:pos="1200"/>
        </w:tabs>
        <w:rPr>
          <w:rFonts w:ascii="Calibri" w:hAnsi="Calibri"/>
          <w:b w:val="0"/>
          <w:bCs w:val="0"/>
          <w:smallCaps w:val="0"/>
          <w:noProof/>
          <w:sz w:val="22"/>
          <w:szCs w:val="22"/>
        </w:rPr>
      </w:pPr>
      <w:hyperlink w:anchor="_Toc38639041" w:history="1">
        <w:r w:rsidR="000F33EF" w:rsidRPr="00186F91">
          <w:rPr>
            <w:rStyle w:val="Hyperlink"/>
            <w:noProof/>
          </w:rPr>
          <w:t>1.6.</w:t>
        </w:r>
        <w:r w:rsidR="000F33EF" w:rsidRPr="00502C24">
          <w:rPr>
            <w:rFonts w:ascii="Calibri" w:hAnsi="Calibri"/>
            <w:b w:val="0"/>
            <w:bCs w:val="0"/>
            <w:smallCaps w:val="0"/>
            <w:noProof/>
            <w:sz w:val="22"/>
            <w:szCs w:val="22"/>
          </w:rPr>
          <w:tab/>
        </w:r>
        <w:r w:rsidR="000F33EF" w:rsidRPr="00186F91">
          <w:rPr>
            <w:rStyle w:val="Hyperlink"/>
            <w:noProof/>
          </w:rPr>
          <w:t>References</w:t>
        </w:r>
        <w:r w:rsidR="000F33EF">
          <w:rPr>
            <w:noProof/>
            <w:webHidden/>
          </w:rPr>
          <w:tab/>
        </w:r>
        <w:r w:rsidR="000F33EF">
          <w:rPr>
            <w:noProof/>
            <w:webHidden/>
          </w:rPr>
          <w:fldChar w:fldCharType="begin"/>
        </w:r>
        <w:r w:rsidR="000F33EF">
          <w:rPr>
            <w:noProof/>
            <w:webHidden/>
          </w:rPr>
          <w:instrText xml:space="preserve"> PAGEREF _Toc38639041 \h </w:instrText>
        </w:r>
        <w:r w:rsidR="000F33EF">
          <w:rPr>
            <w:noProof/>
            <w:webHidden/>
          </w:rPr>
        </w:r>
        <w:r w:rsidR="000F33EF">
          <w:rPr>
            <w:noProof/>
            <w:webHidden/>
          </w:rPr>
          <w:fldChar w:fldCharType="separate"/>
        </w:r>
        <w:r w:rsidR="000F33EF">
          <w:rPr>
            <w:noProof/>
            <w:webHidden/>
          </w:rPr>
          <w:t>1</w:t>
        </w:r>
        <w:r w:rsidR="000F33EF">
          <w:rPr>
            <w:noProof/>
            <w:webHidden/>
          </w:rPr>
          <w:fldChar w:fldCharType="end"/>
        </w:r>
      </w:hyperlink>
    </w:p>
    <w:p w14:paraId="6859A8E1" w14:textId="5D4E1FBA" w:rsidR="000F33EF" w:rsidRPr="00502C24" w:rsidRDefault="00C878EC">
      <w:pPr>
        <w:pStyle w:val="TOC1"/>
        <w:tabs>
          <w:tab w:val="left" w:pos="400"/>
        </w:tabs>
        <w:rPr>
          <w:rFonts w:ascii="Calibri" w:hAnsi="Calibri"/>
          <w:b w:val="0"/>
          <w:caps w:val="0"/>
          <w:noProof/>
          <w:sz w:val="22"/>
          <w:szCs w:val="22"/>
        </w:rPr>
      </w:pPr>
      <w:hyperlink w:anchor="_Toc38639042" w:history="1">
        <w:r w:rsidR="000F33EF" w:rsidRPr="00186F91">
          <w:rPr>
            <w:rStyle w:val="Hyperlink"/>
            <w:noProof/>
          </w:rPr>
          <w:t>2.</w:t>
        </w:r>
        <w:r w:rsidR="000F33EF" w:rsidRPr="00502C24">
          <w:rPr>
            <w:rFonts w:ascii="Calibri" w:hAnsi="Calibri"/>
            <w:b w:val="0"/>
            <w:caps w:val="0"/>
            <w:noProof/>
            <w:sz w:val="22"/>
            <w:szCs w:val="22"/>
          </w:rPr>
          <w:tab/>
        </w:r>
        <w:r w:rsidR="000F33EF" w:rsidRPr="00186F91">
          <w:rPr>
            <w:rStyle w:val="Hyperlink"/>
            <w:noProof/>
          </w:rPr>
          <w:t>Test Items and Features</w:t>
        </w:r>
        <w:r w:rsidR="000F33EF">
          <w:rPr>
            <w:noProof/>
            <w:webHidden/>
          </w:rPr>
          <w:tab/>
        </w:r>
        <w:r w:rsidR="000F33EF">
          <w:rPr>
            <w:noProof/>
            <w:webHidden/>
          </w:rPr>
          <w:fldChar w:fldCharType="begin"/>
        </w:r>
        <w:r w:rsidR="000F33EF">
          <w:rPr>
            <w:noProof/>
            <w:webHidden/>
          </w:rPr>
          <w:instrText xml:space="preserve"> PAGEREF _Toc38639042 \h </w:instrText>
        </w:r>
        <w:r w:rsidR="000F33EF">
          <w:rPr>
            <w:noProof/>
            <w:webHidden/>
          </w:rPr>
        </w:r>
        <w:r w:rsidR="000F33EF">
          <w:rPr>
            <w:noProof/>
            <w:webHidden/>
          </w:rPr>
          <w:fldChar w:fldCharType="separate"/>
        </w:r>
        <w:r w:rsidR="000F33EF">
          <w:rPr>
            <w:noProof/>
            <w:webHidden/>
          </w:rPr>
          <w:t>2</w:t>
        </w:r>
        <w:r w:rsidR="000F33EF">
          <w:rPr>
            <w:noProof/>
            <w:webHidden/>
          </w:rPr>
          <w:fldChar w:fldCharType="end"/>
        </w:r>
      </w:hyperlink>
    </w:p>
    <w:p w14:paraId="52B09B60" w14:textId="1342883B" w:rsidR="000F33EF" w:rsidRPr="00502C24" w:rsidRDefault="00C878EC">
      <w:pPr>
        <w:pStyle w:val="TOC2"/>
        <w:tabs>
          <w:tab w:val="left" w:pos="1200"/>
        </w:tabs>
        <w:rPr>
          <w:rFonts w:ascii="Calibri" w:hAnsi="Calibri"/>
          <w:b w:val="0"/>
          <w:bCs w:val="0"/>
          <w:smallCaps w:val="0"/>
          <w:noProof/>
          <w:sz w:val="22"/>
          <w:szCs w:val="22"/>
        </w:rPr>
      </w:pPr>
      <w:hyperlink w:anchor="_Toc38639043" w:history="1">
        <w:r w:rsidR="000F33EF" w:rsidRPr="00186F91">
          <w:rPr>
            <w:rStyle w:val="Hyperlink"/>
            <w:noProof/>
          </w:rPr>
          <w:t>2.1.</w:t>
        </w:r>
        <w:r w:rsidR="000F33EF" w:rsidRPr="00502C24">
          <w:rPr>
            <w:rFonts w:ascii="Calibri" w:hAnsi="Calibri"/>
            <w:b w:val="0"/>
            <w:bCs w:val="0"/>
            <w:smallCaps w:val="0"/>
            <w:noProof/>
            <w:sz w:val="22"/>
            <w:szCs w:val="22"/>
          </w:rPr>
          <w:tab/>
        </w:r>
        <w:r w:rsidR="000F33EF" w:rsidRPr="00186F91">
          <w:rPr>
            <w:rStyle w:val="Hyperlink"/>
            <w:noProof/>
          </w:rPr>
          <w:t>Edit Menu</w:t>
        </w:r>
        <w:r w:rsidR="000F33EF">
          <w:rPr>
            <w:noProof/>
            <w:webHidden/>
          </w:rPr>
          <w:tab/>
        </w:r>
        <w:r w:rsidR="000F33EF">
          <w:rPr>
            <w:noProof/>
            <w:webHidden/>
          </w:rPr>
          <w:fldChar w:fldCharType="begin"/>
        </w:r>
        <w:r w:rsidR="000F33EF">
          <w:rPr>
            <w:noProof/>
            <w:webHidden/>
          </w:rPr>
          <w:instrText xml:space="preserve"> PAGEREF _Toc38639043 \h </w:instrText>
        </w:r>
        <w:r w:rsidR="000F33EF">
          <w:rPr>
            <w:noProof/>
            <w:webHidden/>
          </w:rPr>
        </w:r>
        <w:r w:rsidR="000F33EF">
          <w:rPr>
            <w:noProof/>
            <w:webHidden/>
          </w:rPr>
          <w:fldChar w:fldCharType="separate"/>
        </w:r>
        <w:r w:rsidR="000F33EF">
          <w:rPr>
            <w:noProof/>
            <w:webHidden/>
          </w:rPr>
          <w:t>2</w:t>
        </w:r>
        <w:r w:rsidR="000F33EF">
          <w:rPr>
            <w:noProof/>
            <w:webHidden/>
          </w:rPr>
          <w:fldChar w:fldCharType="end"/>
        </w:r>
      </w:hyperlink>
    </w:p>
    <w:p w14:paraId="5C459155" w14:textId="4BF8EFFF" w:rsidR="000F33EF" w:rsidRPr="00502C24" w:rsidRDefault="00C878EC">
      <w:pPr>
        <w:pStyle w:val="TOC3"/>
        <w:tabs>
          <w:tab w:val="left" w:pos="1200"/>
        </w:tabs>
        <w:rPr>
          <w:rFonts w:ascii="Calibri" w:hAnsi="Calibri"/>
          <w:i w:val="0"/>
          <w:noProof/>
          <w:sz w:val="22"/>
          <w:szCs w:val="22"/>
        </w:rPr>
      </w:pPr>
      <w:hyperlink w:anchor="_Toc38639044" w:history="1">
        <w:r w:rsidR="000F33EF" w:rsidRPr="00186F91">
          <w:rPr>
            <w:rStyle w:val="Hyperlink"/>
            <w:noProof/>
          </w:rPr>
          <w:t>2.1.1.</w:t>
        </w:r>
        <w:r w:rsidR="000F33EF" w:rsidRPr="00502C24">
          <w:rPr>
            <w:rFonts w:ascii="Calibri" w:hAnsi="Calibri"/>
            <w:i w:val="0"/>
            <w:noProof/>
            <w:sz w:val="22"/>
            <w:szCs w:val="22"/>
          </w:rPr>
          <w:tab/>
        </w:r>
        <w:r w:rsidR="000F33EF" w:rsidRPr="00186F91">
          <w:rPr>
            <w:rStyle w:val="Hyperlink"/>
            <w:noProof/>
          </w:rPr>
          <w:t>Undo</w:t>
        </w:r>
        <w:r w:rsidR="000F33EF">
          <w:rPr>
            <w:noProof/>
            <w:webHidden/>
          </w:rPr>
          <w:tab/>
        </w:r>
        <w:r w:rsidR="000F33EF">
          <w:rPr>
            <w:noProof/>
            <w:webHidden/>
          </w:rPr>
          <w:fldChar w:fldCharType="begin"/>
        </w:r>
        <w:r w:rsidR="000F33EF">
          <w:rPr>
            <w:noProof/>
            <w:webHidden/>
          </w:rPr>
          <w:instrText xml:space="preserve"> PAGEREF _Toc38639044 \h </w:instrText>
        </w:r>
        <w:r w:rsidR="000F33EF">
          <w:rPr>
            <w:noProof/>
            <w:webHidden/>
          </w:rPr>
        </w:r>
        <w:r w:rsidR="000F33EF">
          <w:rPr>
            <w:noProof/>
            <w:webHidden/>
          </w:rPr>
          <w:fldChar w:fldCharType="separate"/>
        </w:r>
        <w:r w:rsidR="000F33EF">
          <w:rPr>
            <w:noProof/>
            <w:webHidden/>
          </w:rPr>
          <w:t>2</w:t>
        </w:r>
        <w:r w:rsidR="000F33EF">
          <w:rPr>
            <w:noProof/>
            <w:webHidden/>
          </w:rPr>
          <w:fldChar w:fldCharType="end"/>
        </w:r>
      </w:hyperlink>
    </w:p>
    <w:p w14:paraId="73E55373" w14:textId="76E526C5" w:rsidR="000F33EF" w:rsidRPr="00502C24" w:rsidRDefault="00C878EC">
      <w:pPr>
        <w:pStyle w:val="TOC3"/>
        <w:tabs>
          <w:tab w:val="left" w:pos="1200"/>
        </w:tabs>
        <w:rPr>
          <w:rFonts w:ascii="Calibri" w:hAnsi="Calibri"/>
          <w:i w:val="0"/>
          <w:noProof/>
          <w:sz w:val="22"/>
          <w:szCs w:val="22"/>
        </w:rPr>
      </w:pPr>
      <w:hyperlink w:anchor="_Toc38639045" w:history="1">
        <w:r w:rsidR="000F33EF" w:rsidRPr="00186F91">
          <w:rPr>
            <w:rStyle w:val="Hyperlink"/>
            <w:noProof/>
          </w:rPr>
          <w:t>2.1.2.</w:t>
        </w:r>
        <w:r w:rsidR="000F33EF" w:rsidRPr="00502C24">
          <w:rPr>
            <w:rFonts w:ascii="Calibri" w:hAnsi="Calibri"/>
            <w:i w:val="0"/>
            <w:noProof/>
            <w:sz w:val="22"/>
            <w:szCs w:val="22"/>
          </w:rPr>
          <w:tab/>
        </w:r>
        <w:r w:rsidR="000F33EF" w:rsidRPr="00186F91">
          <w:rPr>
            <w:rStyle w:val="Hyperlink"/>
            <w:noProof/>
          </w:rPr>
          <w:t>Copy Row</w:t>
        </w:r>
        <w:r w:rsidR="000F33EF">
          <w:rPr>
            <w:noProof/>
            <w:webHidden/>
          </w:rPr>
          <w:tab/>
        </w:r>
        <w:r w:rsidR="000F33EF">
          <w:rPr>
            <w:noProof/>
            <w:webHidden/>
          </w:rPr>
          <w:fldChar w:fldCharType="begin"/>
        </w:r>
        <w:r w:rsidR="000F33EF">
          <w:rPr>
            <w:noProof/>
            <w:webHidden/>
          </w:rPr>
          <w:instrText xml:space="preserve"> PAGEREF _Toc38639045 \h </w:instrText>
        </w:r>
        <w:r w:rsidR="000F33EF">
          <w:rPr>
            <w:noProof/>
            <w:webHidden/>
          </w:rPr>
        </w:r>
        <w:r w:rsidR="000F33EF">
          <w:rPr>
            <w:noProof/>
            <w:webHidden/>
          </w:rPr>
          <w:fldChar w:fldCharType="separate"/>
        </w:r>
        <w:r w:rsidR="000F33EF">
          <w:rPr>
            <w:noProof/>
            <w:webHidden/>
          </w:rPr>
          <w:t>2</w:t>
        </w:r>
        <w:r w:rsidR="000F33EF">
          <w:rPr>
            <w:noProof/>
            <w:webHidden/>
          </w:rPr>
          <w:fldChar w:fldCharType="end"/>
        </w:r>
      </w:hyperlink>
    </w:p>
    <w:p w14:paraId="3FBF605C" w14:textId="3FB7FC73" w:rsidR="000F33EF" w:rsidRPr="00502C24" w:rsidRDefault="00C878EC">
      <w:pPr>
        <w:pStyle w:val="TOC3"/>
        <w:tabs>
          <w:tab w:val="left" w:pos="1200"/>
        </w:tabs>
        <w:rPr>
          <w:rFonts w:ascii="Calibri" w:hAnsi="Calibri"/>
          <w:i w:val="0"/>
          <w:noProof/>
          <w:sz w:val="22"/>
          <w:szCs w:val="22"/>
        </w:rPr>
      </w:pPr>
      <w:hyperlink w:anchor="_Toc38639046" w:history="1">
        <w:r w:rsidR="000F33EF" w:rsidRPr="00186F91">
          <w:rPr>
            <w:rStyle w:val="Hyperlink"/>
            <w:noProof/>
          </w:rPr>
          <w:t>2.1.3.</w:t>
        </w:r>
        <w:r w:rsidR="000F33EF" w:rsidRPr="00502C24">
          <w:rPr>
            <w:rFonts w:ascii="Calibri" w:hAnsi="Calibri"/>
            <w:i w:val="0"/>
            <w:noProof/>
            <w:sz w:val="22"/>
            <w:szCs w:val="22"/>
          </w:rPr>
          <w:tab/>
        </w:r>
        <w:r w:rsidR="000F33EF" w:rsidRPr="00186F91">
          <w:rPr>
            <w:rStyle w:val="Hyperlink"/>
            <w:noProof/>
          </w:rPr>
          <w:t>Paste Row</w:t>
        </w:r>
        <w:r w:rsidR="000F33EF">
          <w:rPr>
            <w:noProof/>
            <w:webHidden/>
          </w:rPr>
          <w:tab/>
        </w:r>
        <w:r w:rsidR="000F33EF">
          <w:rPr>
            <w:noProof/>
            <w:webHidden/>
          </w:rPr>
          <w:fldChar w:fldCharType="begin"/>
        </w:r>
        <w:r w:rsidR="000F33EF">
          <w:rPr>
            <w:noProof/>
            <w:webHidden/>
          </w:rPr>
          <w:instrText xml:space="preserve"> PAGEREF _Toc38639046 \h </w:instrText>
        </w:r>
        <w:r w:rsidR="000F33EF">
          <w:rPr>
            <w:noProof/>
            <w:webHidden/>
          </w:rPr>
        </w:r>
        <w:r w:rsidR="000F33EF">
          <w:rPr>
            <w:noProof/>
            <w:webHidden/>
          </w:rPr>
          <w:fldChar w:fldCharType="separate"/>
        </w:r>
        <w:r w:rsidR="000F33EF">
          <w:rPr>
            <w:noProof/>
            <w:webHidden/>
          </w:rPr>
          <w:t>2</w:t>
        </w:r>
        <w:r w:rsidR="000F33EF">
          <w:rPr>
            <w:noProof/>
            <w:webHidden/>
          </w:rPr>
          <w:fldChar w:fldCharType="end"/>
        </w:r>
      </w:hyperlink>
    </w:p>
    <w:p w14:paraId="2BE06D62" w14:textId="0608588E" w:rsidR="000F33EF" w:rsidRPr="00502C24" w:rsidRDefault="00C878EC">
      <w:pPr>
        <w:pStyle w:val="TOC3"/>
        <w:tabs>
          <w:tab w:val="left" w:pos="1200"/>
        </w:tabs>
        <w:rPr>
          <w:rFonts w:ascii="Calibri" w:hAnsi="Calibri"/>
          <w:i w:val="0"/>
          <w:noProof/>
          <w:sz w:val="22"/>
          <w:szCs w:val="22"/>
        </w:rPr>
      </w:pPr>
      <w:hyperlink w:anchor="_Toc38639047" w:history="1">
        <w:r w:rsidR="000F33EF" w:rsidRPr="00186F91">
          <w:rPr>
            <w:rStyle w:val="Hyperlink"/>
            <w:noProof/>
          </w:rPr>
          <w:t>2.1.4.</w:t>
        </w:r>
        <w:r w:rsidR="000F33EF" w:rsidRPr="00502C24">
          <w:rPr>
            <w:rFonts w:ascii="Calibri" w:hAnsi="Calibri"/>
            <w:i w:val="0"/>
            <w:noProof/>
            <w:sz w:val="22"/>
            <w:szCs w:val="22"/>
          </w:rPr>
          <w:tab/>
        </w:r>
        <w:r w:rsidR="000F33EF" w:rsidRPr="00186F91">
          <w:rPr>
            <w:rStyle w:val="Hyperlink"/>
            <w:noProof/>
          </w:rPr>
          <w:t>Insert Row</w:t>
        </w:r>
        <w:r w:rsidR="000F33EF">
          <w:rPr>
            <w:noProof/>
            <w:webHidden/>
          </w:rPr>
          <w:tab/>
        </w:r>
        <w:r w:rsidR="000F33EF">
          <w:rPr>
            <w:noProof/>
            <w:webHidden/>
          </w:rPr>
          <w:fldChar w:fldCharType="begin"/>
        </w:r>
        <w:r w:rsidR="000F33EF">
          <w:rPr>
            <w:noProof/>
            <w:webHidden/>
          </w:rPr>
          <w:instrText xml:space="preserve"> PAGEREF _Toc38639047 \h </w:instrText>
        </w:r>
        <w:r w:rsidR="000F33EF">
          <w:rPr>
            <w:noProof/>
            <w:webHidden/>
          </w:rPr>
        </w:r>
        <w:r w:rsidR="000F33EF">
          <w:rPr>
            <w:noProof/>
            <w:webHidden/>
          </w:rPr>
          <w:fldChar w:fldCharType="separate"/>
        </w:r>
        <w:r w:rsidR="000F33EF">
          <w:rPr>
            <w:noProof/>
            <w:webHidden/>
          </w:rPr>
          <w:t>2</w:t>
        </w:r>
        <w:r w:rsidR="000F33EF">
          <w:rPr>
            <w:noProof/>
            <w:webHidden/>
          </w:rPr>
          <w:fldChar w:fldCharType="end"/>
        </w:r>
      </w:hyperlink>
    </w:p>
    <w:p w14:paraId="5BD118C6" w14:textId="1A15224D" w:rsidR="000F33EF" w:rsidRPr="00502C24" w:rsidRDefault="00C878EC">
      <w:pPr>
        <w:pStyle w:val="TOC3"/>
        <w:tabs>
          <w:tab w:val="left" w:pos="1200"/>
        </w:tabs>
        <w:rPr>
          <w:rFonts w:ascii="Calibri" w:hAnsi="Calibri"/>
          <w:i w:val="0"/>
          <w:noProof/>
          <w:sz w:val="22"/>
          <w:szCs w:val="22"/>
        </w:rPr>
      </w:pPr>
      <w:hyperlink w:anchor="_Toc38639048" w:history="1">
        <w:r w:rsidR="000F33EF" w:rsidRPr="00186F91">
          <w:rPr>
            <w:rStyle w:val="Hyperlink"/>
            <w:noProof/>
          </w:rPr>
          <w:t>2.1.5.</w:t>
        </w:r>
        <w:r w:rsidR="000F33EF" w:rsidRPr="00502C24">
          <w:rPr>
            <w:rFonts w:ascii="Calibri" w:hAnsi="Calibri"/>
            <w:i w:val="0"/>
            <w:noProof/>
            <w:sz w:val="22"/>
            <w:szCs w:val="22"/>
          </w:rPr>
          <w:tab/>
        </w:r>
        <w:r w:rsidR="000F33EF" w:rsidRPr="00186F91">
          <w:rPr>
            <w:rStyle w:val="Hyperlink"/>
            <w:noProof/>
          </w:rPr>
          <w:t>Delete Row</w:t>
        </w:r>
        <w:r w:rsidR="000F33EF">
          <w:rPr>
            <w:noProof/>
            <w:webHidden/>
          </w:rPr>
          <w:tab/>
        </w:r>
        <w:r w:rsidR="000F33EF">
          <w:rPr>
            <w:noProof/>
            <w:webHidden/>
          </w:rPr>
          <w:fldChar w:fldCharType="begin"/>
        </w:r>
        <w:r w:rsidR="000F33EF">
          <w:rPr>
            <w:noProof/>
            <w:webHidden/>
          </w:rPr>
          <w:instrText xml:space="preserve"> PAGEREF _Toc38639048 \h </w:instrText>
        </w:r>
        <w:r w:rsidR="000F33EF">
          <w:rPr>
            <w:noProof/>
            <w:webHidden/>
          </w:rPr>
        </w:r>
        <w:r w:rsidR="000F33EF">
          <w:rPr>
            <w:noProof/>
            <w:webHidden/>
          </w:rPr>
          <w:fldChar w:fldCharType="separate"/>
        </w:r>
        <w:r w:rsidR="000F33EF">
          <w:rPr>
            <w:noProof/>
            <w:webHidden/>
          </w:rPr>
          <w:t>2</w:t>
        </w:r>
        <w:r w:rsidR="000F33EF">
          <w:rPr>
            <w:noProof/>
            <w:webHidden/>
          </w:rPr>
          <w:fldChar w:fldCharType="end"/>
        </w:r>
      </w:hyperlink>
    </w:p>
    <w:p w14:paraId="7FB04B67" w14:textId="486F2C6D" w:rsidR="000F33EF" w:rsidRPr="00502C24" w:rsidRDefault="00C878EC">
      <w:pPr>
        <w:pStyle w:val="TOC1"/>
        <w:tabs>
          <w:tab w:val="left" w:pos="400"/>
        </w:tabs>
        <w:rPr>
          <w:rFonts w:ascii="Calibri" w:hAnsi="Calibri"/>
          <w:b w:val="0"/>
          <w:caps w:val="0"/>
          <w:noProof/>
          <w:sz w:val="22"/>
          <w:szCs w:val="22"/>
        </w:rPr>
      </w:pPr>
      <w:hyperlink w:anchor="_Toc38639049" w:history="1">
        <w:r w:rsidR="000F33EF" w:rsidRPr="00186F91">
          <w:rPr>
            <w:rStyle w:val="Hyperlink"/>
            <w:noProof/>
          </w:rPr>
          <w:t>3.</w:t>
        </w:r>
        <w:r w:rsidR="000F33EF" w:rsidRPr="00502C24">
          <w:rPr>
            <w:rFonts w:ascii="Calibri" w:hAnsi="Calibri"/>
            <w:b w:val="0"/>
            <w:caps w:val="0"/>
            <w:noProof/>
            <w:sz w:val="22"/>
            <w:szCs w:val="22"/>
          </w:rPr>
          <w:tab/>
        </w:r>
        <w:r w:rsidR="000F33EF" w:rsidRPr="00186F91">
          <w:rPr>
            <w:rStyle w:val="Hyperlink"/>
            <w:noProof/>
          </w:rPr>
          <w:t>Testing Approach</w:t>
        </w:r>
        <w:r w:rsidR="000F33EF">
          <w:rPr>
            <w:noProof/>
            <w:webHidden/>
          </w:rPr>
          <w:tab/>
        </w:r>
        <w:r w:rsidR="000F33EF">
          <w:rPr>
            <w:noProof/>
            <w:webHidden/>
          </w:rPr>
          <w:fldChar w:fldCharType="begin"/>
        </w:r>
        <w:r w:rsidR="000F33EF">
          <w:rPr>
            <w:noProof/>
            <w:webHidden/>
          </w:rPr>
          <w:instrText xml:space="preserve"> PAGEREF _Toc38639049 \h </w:instrText>
        </w:r>
        <w:r w:rsidR="000F33EF">
          <w:rPr>
            <w:noProof/>
            <w:webHidden/>
          </w:rPr>
        </w:r>
        <w:r w:rsidR="000F33EF">
          <w:rPr>
            <w:noProof/>
            <w:webHidden/>
          </w:rPr>
          <w:fldChar w:fldCharType="separate"/>
        </w:r>
        <w:r w:rsidR="000F33EF">
          <w:rPr>
            <w:noProof/>
            <w:webHidden/>
          </w:rPr>
          <w:t>3</w:t>
        </w:r>
        <w:r w:rsidR="000F33EF">
          <w:rPr>
            <w:noProof/>
            <w:webHidden/>
          </w:rPr>
          <w:fldChar w:fldCharType="end"/>
        </w:r>
      </w:hyperlink>
    </w:p>
    <w:p w14:paraId="2949A8B4" w14:textId="544C5741" w:rsidR="000F33EF" w:rsidRPr="00502C24" w:rsidRDefault="00C878EC">
      <w:pPr>
        <w:pStyle w:val="TOC1"/>
        <w:tabs>
          <w:tab w:val="left" w:pos="400"/>
        </w:tabs>
        <w:rPr>
          <w:rFonts w:ascii="Calibri" w:hAnsi="Calibri"/>
          <w:b w:val="0"/>
          <w:caps w:val="0"/>
          <w:noProof/>
          <w:sz w:val="22"/>
          <w:szCs w:val="22"/>
        </w:rPr>
      </w:pPr>
      <w:hyperlink w:anchor="_Toc38639050" w:history="1">
        <w:r w:rsidR="000F33EF" w:rsidRPr="00186F91">
          <w:rPr>
            <w:rStyle w:val="Hyperlink"/>
            <w:noProof/>
          </w:rPr>
          <w:t>4.</w:t>
        </w:r>
        <w:r w:rsidR="000F33EF" w:rsidRPr="00502C24">
          <w:rPr>
            <w:rFonts w:ascii="Calibri" w:hAnsi="Calibri"/>
            <w:b w:val="0"/>
            <w:caps w:val="0"/>
            <w:noProof/>
            <w:sz w:val="22"/>
            <w:szCs w:val="22"/>
          </w:rPr>
          <w:tab/>
        </w:r>
        <w:r w:rsidR="000F33EF" w:rsidRPr="00186F91">
          <w:rPr>
            <w:rStyle w:val="Hyperlink"/>
            <w:noProof/>
          </w:rPr>
          <w:t>Test Specifications</w:t>
        </w:r>
        <w:r w:rsidR="000F33EF">
          <w:rPr>
            <w:noProof/>
            <w:webHidden/>
          </w:rPr>
          <w:tab/>
        </w:r>
        <w:r w:rsidR="000F33EF">
          <w:rPr>
            <w:noProof/>
            <w:webHidden/>
          </w:rPr>
          <w:fldChar w:fldCharType="begin"/>
        </w:r>
        <w:r w:rsidR="000F33EF">
          <w:rPr>
            <w:noProof/>
            <w:webHidden/>
          </w:rPr>
          <w:instrText xml:space="preserve"> PAGEREF _Toc38639050 \h </w:instrText>
        </w:r>
        <w:r w:rsidR="000F33EF">
          <w:rPr>
            <w:noProof/>
            <w:webHidden/>
          </w:rPr>
        </w:r>
        <w:r w:rsidR="000F33EF">
          <w:rPr>
            <w:noProof/>
            <w:webHidden/>
          </w:rPr>
          <w:fldChar w:fldCharType="separate"/>
        </w:r>
        <w:r w:rsidR="000F33EF">
          <w:rPr>
            <w:noProof/>
            <w:webHidden/>
          </w:rPr>
          <w:t>4</w:t>
        </w:r>
        <w:r w:rsidR="000F33EF">
          <w:rPr>
            <w:noProof/>
            <w:webHidden/>
          </w:rPr>
          <w:fldChar w:fldCharType="end"/>
        </w:r>
      </w:hyperlink>
    </w:p>
    <w:p w14:paraId="09D9C5A7" w14:textId="3E999CD3" w:rsidR="000F33EF" w:rsidRPr="00502C24" w:rsidRDefault="00C878EC">
      <w:pPr>
        <w:pStyle w:val="TOC2"/>
        <w:tabs>
          <w:tab w:val="left" w:pos="1200"/>
        </w:tabs>
        <w:rPr>
          <w:rFonts w:ascii="Calibri" w:hAnsi="Calibri"/>
          <w:b w:val="0"/>
          <w:bCs w:val="0"/>
          <w:smallCaps w:val="0"/>
          <w:noProof/>
          <w:sz w:val="22"/>
          <w:szCs w:val="22"/>
        </w:rPr>
      </w:pPr>
      <w:hyperlink w:anchor="_Toc38639051" w:history="1">
        <w:r w:rsidR="000F33EF" w:rsidRPr="00186F91">
          <w:rPr>
            <w:rStyle w:val="Hyperlink"/>
            <w:noProof/>
          </w:rPr>
          <w:t>4.1.</w:t>
        </w:r>
        <w:r w:rsidR="000F33EF" w:rsidRPr="00502C24">
          <w:rPr>
            <w:rFonts w:ascii="Calibri" w:hAnsi="Calibri"/>
            <w:b w:val="0"/>
            <w:bCs w:val="0"/>
            <w:smallCaps w:val="0"/>
            <w:noProof/>
            <w:sz w:val="22"/>
            <w:szCs w:val="22"/>
          </w:rPr>
          <w:tab/>
        </w:r>
        <w:r w:rsidR="000F33EF" w:rsidRPr="00186F91">
          <w:rPr>
            <w:rStyle w:val="Hyperlink"/>
            <w:noProof/>
          </w:rPr>
          <w:t>Test 01</w:t>
        </w:r>
        <w:r w:rsidR="000F33EF">
          <w:rPr>
            <w:noProof/>
            <w:webHidden/>
          </w:rPr>
          <w:tab/>
        </w:r>
        <w:r w:rsidR="000F33EF">
          <w:rPr>
            <w:noProof/>
            <w:webHidden/>
          </w:rPr>
          <w:fldChar w:fldCharType="begin"/>
        </w:r>
        <w:r w:rsidR="000F33EF">
          <w:rPr>
            <w:noProof/>
            <w:webHidden/>
          </w:rPr>
          <w:instrText xml:space="preserve"> PAGEREF _Toc38639051 \h </w:instrText>
        </w:r>
        <w:r w:rsidR="000F33EF">
          <w:rPr>
            <w:noProof/>
            <w:webHidden/>
          </w:rPr>
        </w:r>
        <w:r w:rsidR="000F33EF">
          <w:rPr>
            <w:noProof/>
            <w:webHidden/>
          </w:rPr>
          <w:fldChar w:fldCharType="separate"/>
        </w:r>
        <w:r w:rsidR="000F33EF">
          <w:rPr>
            <w:noProof/>
            <w:webHidden/>
          </w:rPr>
          <w:t>4</w:t>
        </w:r>
        <w:r w:rsidR="000F33EF">
          <w:rPr>
            <w:noProof/>
            <w:webHidden/>
          </w:rPr>
          <w:fldChar w:fldCharType="end"/>
        </w:r>
      </w:hyperlink>
    </w:p>
    <w:p w14:paraId="02805D5B" w14:textId="31D2280E" w:rsidR="000F33EF" w:rsidRPr="00502C24" w:rsidRDefault="00C878EC">
      <w:pPr>
        <w:pStyle w:val="TOC2"/>
        <w:tabs>
          <w:tab w:val="left" w:pos="1200"/>
        </w:tabs>
        <w:rPr>
          <w:rFonts w:ascii="Calibri" w:hAnsi="Calibri"/>
          <w:b w:val="0"/>
          <w:bCs w:val="0"/>
          <w:smallCaps w:val="0"/>
          <w:noProof/>
          <w:sz w:val="22"/>
          <w:szCs w:val="22"/>
        </w:rPr>
      </w:pPr>
      <w:hyperlink w:anchor="_Toc38639052" w:history="1">
        <w:r w:rsidR="000F33EF" w:rsidRPr="00186F91">
          <w:rPr>
            <w:rStyle w:val="Hyperlink"/>
            <w:noProof/>
          </w:rPr>
          <w:t>4.2.</w:t>
        </w:r>
        <w:r w:rsidR="000F33EF" w:rsidRPr="00502C24">
          <w:rPr>
            <w:rFonts w:ascii="Calibri" w:hAnsi="Calibri"/>
            <w:b w:val="0"/>
            <w:bCs w:val="0"/>
            <w:smallCaps w:val="0"/>
            <w:noProof/>
            <w:sz w:val="22"/>
            <w:szCs w:val="22"/>
          </w:rPr>
          <w:tab/>
        </w:r>
        <w:r w:rsidR="000F33EF" w:rsidRPr="00186F91">
          <w:rPr>
            <w:rStyle w:val="Hyperlink"/>
            <w:noProof/>
          </w:rPr>
          <w:t>Test 02</w:t>
        </w:r>
        <w:r w:rsidR="000F33EF">
          <w:rPr>
            <w:noProof/>
            <w:webHidden/>
          </w:rPr>
          <w:tab/>
        </w:r>
        <w:r w:rsidR="000F33EF">
          <w:rPr>
            <w:noProof/>
            <w:webHidden/>
          </w:rPr>
          <w:fldChar w:fldCharType="begin"/>
        </w:r>
        <w:r w:rsidR="000F33EF">
          <w:rPr>
            <w:noProof/>
            <w:webHidden/>
          </w:rPr>
          <w:instrText xml:space="preserve"> PAGEREF _Toc38639052 \h </w:instrText>
        </w:r>
        <w:r w:rsidR="000F33EF">
          <w:rPr>
            <w:noProof/>
            <w:webHidden/>
          </w:rPr>
        </w:r>
        <w:r w:rsidR="000F33EF">
          <w:rPr>
            <w:noProof/>
            <w:webHidden/>
          </w:rPr>
          <w:fldChar w:fldCharType="separate"/>
        </w:r>
        <w:r w:rsidR="000F33EF">
          <w:rPr>
            <w:noProof/>
            <w:webHidden/>
          </w:rPr>
          <w:t>2</w:t>
        </w:r>
        <w:r w:rsidR="000F33EF">
          <w:rPr>
            <w:noProof/>
            <w:webHidden/>
          </w:rPr>
          <w:fldChar w:fldCharType="end"/>
        </w:r>
      </w:hyperlink>
    </w:p>
    <w:p w14:paraId="118A1CB1" w14:textId="5370E04C" w:rsidR="000F33EF" w:rsidRPr="00502C24" w:rsidRDefault="00C878EC">
      <w:pPr>
        <w:pStyle w:val="TOC2"/>
        <w:tabs>
          <w:tab w:val="left" w:pos="1200"/>
        </w:tabs>
        <w:rPr>
          <w:rFonts w:ascii="Calibri" w:hAnsi="Calibri"/>
          <w:b w:val="0"/>
          <w:bCs w:val="0"/>
          <w:smallCaps w:val="0"/>
          <w:noProof/>
          <w:sz w:val="22"/>
          <w:szCs w:val="22"/>
        </w:rPr>
      </w:pPr>
      <w:hyperlink w:anchor="_Toc38639053" w:history="1">
        <w:r w:rsidR="000F33EF" w:rsidRPr="00186F91">
          <w:rPr>
            <w:rStyle w:val="Hyperlink"/>
            <w:noProof/>
          </w:rPr>
          <w:t>4.3.</w:t>
        </w:r>
        <w:r w:rsidR="000F33EF" w:rsidRPr="00502C24">
          <w:rPr>
            <w:rFonts w:ascii="Calibri" w:hAnsi="Calibri"/>
            <w:b w:val="0"/>
            <w:bCs w:val="0"/>
            <w:smallCaps w:val="0"/>
            <w:noProof/>
            <w:sz w:val="22"/>
            <w:szCs w:val="22"/>
          </w:rPr>
          <w:tab/>
        </w:r>
        <w:r w:rsidR="000F33EF" w:rsidRPr="00186F91">
          <w:rPr>
            <w:rStyle w:val="Hyperlink"/>
            <w:noProof/>
          </w:rPr>
          <w:t>Test 03</w:t>
        </w:r>
        <w:r w:rsidR="000F33EF">
          <w:rPr>
            <w:noProof/>
            <w:webHidden/>
          </w:rPr>
          <w:tab/>
        </w:r>
        <w:r w:rsidR="000F33EF">
          <w:rPr>
            <w:noProof/>
            <w:webHidden/>
          </w:rPr>
          <w:fldChar w:fldCharType="begin"/>
        </w:r>
        <w:r w:rsidR="000F33EF">
          <w:rPr>
            <w:noProof/>
            <w:webHidden/>
          </w:rPr>
          <w:instrText xml:space="preserve"> PAGEREF _Toc38639053 \h </w:instrText>
        </w:r>
        <w:r w:rsidR="000F33EF">
          <w:rPr>
            <w:noProof/>
            <w:webHidden/>
          </w:rPr>
        </w:r>
        <w:r w:rsidR="000F33EF">
          <w:rPr>
            <w:noProof/>
            <w:webHidden/>
          </w:rPr>
          <w:fldChar w:fldCharType="separate"/>
        </w:r>
        <w:r w:rsidR="000F33EF">
          <w:rPr>
            <w:noProof/>
            <w:webHidden/>
          </w:rPr>
          <w:t>2</w:t>
        </w:r>
        <w:r w:rsidR="000F33EF">
          <w:rPr>
            <w:noProof/>
            <w:webHidden/>
          </w:rPr>
          <w:fldChar w:fldCharType="end"/>
        </w:r>
      </w:hyperlink>
    </w:p>
    <w:p w14:paraId="7A7B615B" w14:textId="7E355FE3" w:rsidR="000F33EF" w:rsidRPr="00502C24" w:rsidRDefault="00C878EC">
      <w:pPr>
        <w:pStyle w:val="TOC2"/>
        <w:tabs>
          <w:tab w:val="left" w:pos="1200"/>
        </w:tabs>
        <w:rPr>
          <w:rFonts w:ascii="Calibri" w:hAnsi="Calibri"/>
          <w:b w:val="0"/>
          <w:bCs w:val="0"/>
          <w:smallCaps w:val="0"/>
          <w:noProof/>
          <w:sz w:val="22"/>
          <w:szCs w:val="22"/>
        </w:rPr>
      </w:pPr>
      <w:hyperlink w:anchor="_Toc38639054" w:history="1">
        <w:r w:rsidR="000F33EF" w:rsidRPr="00186F91">
          <w:rPr>
            <w:rStyle w:val="Hyperlink"/>
            <w:noProof/>
          </w:rPr>
          <w:t>4.4.</w:t>
        </w:r>
        <w:r w:rsidR="000F33EF" w:rsidRPr="00502C24">
          <w:rPr>
            <w:rFonts w:ascii="Calibri" w:hAnsi="Calibri"/>
            <w:b w:val="0"/>
            <w:bCs w:val="0"/>
            <w:smallCaps w:val="0"/>
            <w:noProof/>
            <w:sz w:val="22"/>
            <w:szCs w:val="22"/>
          </w:rPr>
          <w:tab/>
        </w:r>
        <w:r w:rsidR="000F33EF" w:rsidRPr="00186F91">
          <w:rPr>
            <w:rStyle w:val="Hyperlink"/>
            <w:noProof/>
          </w:rPr>
          <w:t>Test 04</w:t>
        </w:r>
        <w:r w:rsidR="000F33EF">
          <w:rPr>
            <w:noProof/>
            <w:webHidden/>
          </w:rPr>
          <w:tab/>
        </w:r>
        <w:r w:rsidR="000F33EF">
          <w:rPr>
            <w:noProof/>
            <w:webHidden/>
          </w:rPr>
          <w:fldChar w:fldCharType="begin"/>
        </w:r>
        <w:r w:rsidR="000F33EF">
          <w:rPr>
            <w:noProof/>
            <w:webHidden/>
          </w:rPr>
          <w:instrText xml:space="preserve"> PAGEREF _Toc38639054 \h </w:instrText>
        </w:r>
        <w:r w:rsidR="000F33EF">
          <w:rPr>
            <w:noProof/>
            <w:webHidden/>
          </w:rPr>
        </w:r>
        <w:r w:rsidR="000F33EF">
          <w:rPr>
            <w:noProof/>
            <w:webHidden/>
          </w:rPr>
          <w:fldChar w:fldCharType="separate"/>
        </w:r>
        <w:r w:rsidR="000F33EF">
          <w:rPr>
            <w:noProof/>
            <w:webHidden/>
          </w:rPr>
          <w:t>2</w:t>
        </w:r>
        <w:r w:rsidR="000F33EF">
          <w:rPr>
            <w:noProof/>
            <w:webHidden/>
          </w:rPr>
          <w:fldChar w:fldCharType="end"/>
        </w:r>
      </w:hyperlink>
    </w:p>
    <w:p w14:paraId="6A52D399" w14:textId="5E169915" w:rsidR="000F33EF" w:rsidRPr="00502C24" w:rsidRDefault="00C878EC">
      <w:pPr>
        <w:pStyle w:val="TOC2"/>
        <w:tabs>
          <w:tab w:val="left" w:pos="1200"/>
        </w:tabs>
        <w:rPr>
          <w:rFonts w:ascii="Calibri" w:hAnsi="Calibri"/>
          <w:b w:val="0"/>
          <w:bCs w:val="0"/>
          <w:smallCaps w:val="0"/>
          <w:noProof/>
          <w:sz w:val="22"/>
          <w:szCs w:val="22"/>
        </w:rPr>
      </w:pPr>
      <w:hyperlink w:anchor="_Toc38639055" w:history="1">
        <w:r w:rsidR="000F33EF" w:rsidRPr="00186F91">
          <w:rPr>
            <w:rStyle w:val="Hyperlink"/>
            <w:noProof/>
          </w:rPr>
          <w:t>4.5.</w:t>
        </w:r>
        <w:r w:rsidR="000F33EF" w:rsidRPr="00502C24">
          <w:rPr>
            <w:rFonts w:ascii="Calibri" w:hAnsi="Calibri"/>
            <w:b w:val="0"/>
            <w:bCs w:val="0"/>
            <w:smallCaps w:val="0"/>
            <w:noProof/>
            <w:sz w:val="22"/>
            <w:szCs w:val="22"/>
          </w:rPr>
          <w:tab/>
        </w:r>
        <w:r w:rsidR="000F33EF" w:rsidRPr="00186F91">
          <w:rPr>
            <w:rStyle w:val="Hyperlink"/>
            <w:noProof/>
          </w:rPr>
          <w:t>Test 05</w:t>
        </w:r>
        <w:r w:rsidR="000F33EF">
          <w:rPr>
            <w:noProof/>
            <w:webHidden/>
          </w:rPr>
          <w:tab/>
        </w:r>
        <w:r w:rsidR="000F33EF">
          <w:rPr>
            <w:noProof/>
            <w:webHidden/>
          </w:rPr>
          <w:fldChar w:fldCharType="begin"/>
        </w:r>
        <w:r w:rsidR="000F33EF">
          <w:rPr>
            <w:noProof/>
            <w:webHidden/>
          </w:rPr>
          <w:instrText xml:space="preserve"> PAGEREF _Toc38639055 \h </w:instrText>
        </w:r>
        <w:r w:rsidR="000F33EF">
          <w:rPr>
            <w:noProof/>
            <w:webHidden/>
          </w:rPr>
        </w:r>
        <w:r w:rsidR="000F33EF">
          <w:rPr>
            <w:noProof/>
            <w:webHidden/>
          </w:rPr>
          <w:fldChar w:fldCharType="separate"/>
        </w:r>
        <w:r w:rsidR="000F33EF">
          <w:rPr>
            <w:noProof/>
            <w:webHidden/>
          </w:rPr>
          <w:t>2</w:t>
        </w:r>
        <w:r w:rsidR="000F33EF">
          <w:rPr>
            <w:noProof/>
            <w:webHidden/>
          </w:rPr>
          <w:fldChar w:fldCharType="end"/>
        </w:r>
      </w:hyperlink>
    </w:p>
    <w:p w14:paraId="068C7205" w14:textId="0EB06FEF" w:rsidR="000F33EF" w:rsidRPr="00502C24" w:rsidRDefault="00C878EC">
      <w:pPr>
        <w:pStyle w:val="TOC2"/>
        <w:tabs>
          <w:tab w:val="left" w:pos="1200"/>
        </w:tabs>
        <w:rPr>
          <w:rFonts w:ascii="Calibri" w:hAnsi="Calibri"/>
          <w:b w:val="0"/>
          <w:bCs w:val="0"/>
          <w:smallCaps w:val="0"/>
          <w:noProof/>
          <w:sz w:val="22"/>
          <w:szCs w:val="22"/>
        </w:rPr>
      </w:pPr>
      <w:hyperlink w:anchor="_Toc38639056" w:history="1">
        <w:r w:rsidR="000F33EF" w:rsidRPr="00186F91">
          <w:rPr>
            <w:rStyle w:val="Hyperlink"/>
            <w:noProof/>
          </w:rPr>
          <w:t>4.6.</w:t>
        </w:r>
        <w:r w:rsidR="000F33EF" w:rsidRPr="00502C24">
          <w:rPr>
            <w:rFonts w:ascii="Calibri" w:hAnsi="Calibri"/>
            <w:b w:val="0"/>
            <w:bCs w:val="0"/>
            <w:smallCaps w:val="0"/>
            <w:noProof/>
            <w:sz w:val="22"/>
            <w:szCs w:val="22"/>
          </w:rPr>
          <w:tab/>
        </w:r>
        <w:r w:rsidR="000F33EF" w:rsidRPr="00186F91">
          <w:rPr>
            <w:rStyle w:val="Hyperlink"/>
            <w:noProof/>
          </w:rPr>
          <w:t>Test 06</w:t>
        </w:r>
        <w:r w:rsidR="000F33EF">
          <w:rPr>
            <w:noProof/>
            <w:webHidden/>
          </w:rPr>
          <w:tab/>
        </w:r>
        <w:r w:rsidR="000F33EF">
          <w:rPr>
            <w:noProof/>
            <w:webHidden/>
          </w:rPr>
          <w:fldChar w:fldCharType="begin"/>
        </w:r>
        <w:r w:rsidR="000F33EF">
          <w:rPr>
            <w:noProof/>
            <w:webHidden/>
          </w:rPr>
          <w:instrText xml:space="preserve"> PAGEREF _Toc38639056 \h </w:instrText>
        </w:r>
        <w:r w:rsidR="000F33EF">
          <w:rPr>
            <w:noProof/>
            <w:webHidden/>
          </w:rPr>
        </w:r>
        <w:r w:rsidR="000F33EF">
          <w:rPr>
            <w:noProof/>
            <w:webHidden/>
          </w:rPr>
          <w:fldChar w:fldCharType="separate"/>
        </w:r>
        <w:r w:rsidR="000F33EF">
          <w:rPr>
            <w:noProof/>
            <w:webHidden/>
          </w:rPr>
          <w:t>2</w:t>
        </w:r>
        <w:r w:rsidR="000F33EF">
          <w:rPr>
            <w:noProof/>
            <w:webHidden/>
          </w:rPr>
          <w:fldChar w:fldCharType="end"/>
        </w:r>
      </w:hyperlink>
    </w:p>
    <w:p w14:paraId="54FEF0B3" w14:textId="7D1BD738" w:rsidR="000F33EF" w:rsidRPr="00502C24" w:rsidRDefault="00C878EC">
      <w:pPr>
        <w:pStyle w:val="TOC2"/>
        <w:tabs>
          <w:tab w:val="left" w:pos="1200"/>
        </w:tabs>
        <w:rPr>
          <w:rFonts w:ascii="Calibri" w:hAnsi="Calibri"/>
          <w:b w:val="0"/>
          <w:bCs w:val="0"/>
          <w:smallCaps w:val="0"/>
          <w:noProof/>
          <w:sz w:val="22"/>
          <w:szCs w:val="22"/>
        </w:rPr>
      </w:pPr>
      <w:hyperlink w:anchor="_Toc38639057" w:history="1">
        <w:r w:rsidR="000F33EF" w:rsidRPr="00186F91">
          <w:rPr>
            <w:rStyle w:val="Hyperlink"/>
            <w:noProof/>
          </w:rPr>
          <w:t>4.7.</w:t>
        </w:r>
        <w:r w:rsidR="000F33EF" w:rsidRPr="00502C24">
          <w:rPr>
            <w:rFonts w:ascii="Calibri" w:hAnsi="Calibri"/>
            <w:b w:val="0"/>
            <w:bCs w:val="0"/>
            <w:smallCaps w:val="0"/>
            <w:noProof/>
            <w:sz w:val="22"/>
            <w:szCs w:val="22"/>
          </w:rPr>
          <w:tab/>
        </w:r>
        <w:r w:rsidR="000F33EF" w:rsidRPr="00186F91">
          <w:rPr>
            <w:rStyle w:val="Hyperlink"/>
            <w:noProof/>
          </w:rPr>
          <w:t>Test 07</w:t>
        </w:r>
        <w:r w:rsidR="000F33EF">
          <w:rPr>
            <w:noProof/>
            <w:webHidden/>
          </w:rPr>
          <w:tab/>
        </w:r>
        <w:r w:rsidR="000F33EF">
          <w:rPr>
            <w:noProof/>
            <w:webHidden/>
          </w:rPr>
          <w:fldChar w:fldCharType="begin"/>
        </w:r>
        <w:r w:rsidR="000F33EF">
          <w:rPr>
            <w:noProof/>
            <w:webHidden/>
          </w:rPr>
          <w:instrText xml:space="preserve"> PAGEREF _Toc38639057 \h </w:instrText>
        </w:r>
        <w:r w:rsidR="000F33EF">
          <w:rPr>
            <w:noProof/>
            <w:webHidden/>
          </w:rPr>
        </w:r>
        <w:r w:rsidR="000F33EF">
          <w:rPr>
            <w:noProof/>
            <w:webHidden/>
          </w:rPr>
          <w:fldChar w:fldCharType="separate"/>
        </w:r>
        <w:r w:rsidR="000F33EF">
          <w:rPr>
            <w:noProof/>
            <w:webHidden/>
          </w:rPr>
          <w:t>2</w:t>
        </w:r>
        <w:r w:rsidR="000F33EF">
          <w:rPr>
            <w:noProof/>
            <w:webHidden/>
          </w:rPr>
          <w:fldChar w:fldCharType="end"/>
        </w:r>
      </w:hyperlink>
    </w:p>
    <w:p w14:paraId="5364D66C" w14:textId="5BF2A03C" w:rsidR="000F33EF" w:rsidRPr="00502C24" w:rsidRDefault="00C878EC">
      <w:pPr>
        <w:pStyle w:val="TOC1"/>
        <w:tabs>
          <w:tab w:val="left" w:pos="400"/>
        </w:tabs>
        <w:rPr>
          <w:rFonts w:ascii="Calibri" w:hAnsi="Calibri"/>
          <w:b w:val="0"/>
          <w:caps w:val="0"/>
          <w:noProof/>
          <w:sz w:val="22"/>
          <w:szCs w:val="22"/>
        </w:rPr>
      </w:pPr>
      <w:hyperlink w:anchor="_Toc38639058" w:history="1">
        <w:r w:rsidR="000F33EF" w:rsidRPr="00186F91">
          <w:rPr>
            <w:rStyle w:val="Hyperlink"/>
            <w:noProof/>
          </w:rPr>
          <w:t>5.</w:t>
        </w:r>
        <w:r w:rsidR="000F33EF" w:rsidRPr="00502C24">
          <w:rPr>
            <w:rFonts w:ascii="Calibri" w:hAnsi="Calibri"/>
            <w:b w:val="0"/>
            <w:caps w:val="0"/>
            <w:noProof/>
            <w:sz w:val="22"/>
            <w:szCs w:val="22"/>
          </w:rPr>
          <w:tab/>
        </w:r>
        <w:r w:rsidR="000F33EF" w:rsidRPr="00186F91">
          <w:rPr>
            <w:rStyle w:val="Hyperlink"/>
            <w:noProof/>
          </w:rPr>
          <w:t>Test Schedule</w:t>
        </w:r>
        <w:r w:rsidR="000F33EF">
          <w:rPr>
            <w:noProof/>
            <w:webHidden/>
          </w:rPr>
          <w:tab/>
        </w:r>
        <w:r w:rsidR="000F33EF">
          <w:rPr>
            <w:noProof/>
            <w:webHidden/>
          </w:rPr>
          <w:fldChar w:fldCharType="begin"/>
        </w:r>
        <w:r w:rsidR="000F33EF">
          <w:rPr>
            <w:noProof/>
            <w:webHidden/>
          </w:rPr>
          <w:instrText xml:space="preserve"> PAGEREF _Toc38639058 \h </w:instrText>
        </w:r>
        <w:r w:rsidR="000F33EF">
          <w:rPr>
            <w:noProof/>
            <w:webHidden/>
          </w:rPr>
        </w:r>
        <w:r w:rsidR="000F33EF">
          <w:rPr>
            <w:noProof/>
            <w:webHidden/>
          </w:rPr>
          <w:fldChar w:fldCharType="separate"/>
        </w:r>
        <w:r w:rsidR="000F33EF">
          <w:rPr>
            <w:noProof/>
            <w:webHidden/>
          </w:rPr>
          <w:t>3</w:t>
        </w:r>
        <w:r w:rsidR="000F33EF">
          <w:rPr>
            <w:noProof/>
            <w:webHidden/>
          </w:rPr>
          <w:fldChar w:fldCharType="end"/>
        </w:r>
      </w:hyperlink>
    </w:p>
    <w:p w14:paraId="5E82CD71" w14:textId="2CCEE424" w:rsidR="000F33EF" w:rsidRPr="00502C24" w:rsidRDefault="00C878EC">
      <w:pPr>
        <w:pStyle w:val="TOC1"/>
        <w:tabs>
          <w:tab w:val="left" w:pos="400"/>
        </w:tabs>
        <w:rPr>
          <w:rFonts w:ascii="Calibri" w:hAnsi="Calibri"/>
          <w:b w:val="0"/>
          <w:caps w:val="0"/>
          <w:noProof/>
          <w:sz w:val="22"/>
          <w:szCs w:val="22"/>
        </w:rPr>
      </w:pPr>
      <w:hyperlink w:anchor="_Toc38639059" w:history="1">
        <w:r w:rsidR="000F33EF" w:rsidRPr="00186F91">
          <w:rPr>
            <w:rStyle w:val="Hyperlink"/>
            <w:noProof/>
          </w:rPr>
          <w:t>6.</w:t>
        </w:r>
        <w:r w:rsidR="000F33EF" w:rsidRPr="00502C24">
          <w:rPr>
            <w:rFonts w:ascii="Calibri" w:hAnsi="Calibri"/>
            <w:b w:val="0"/>
            <w:caps w:val="0"/>
            <w:noProof/>
            <w:sz w:val="22"/>
            <w:szCs w:val="22"/>
          </w:rPr>
          <w:tab/>
        </w:r>
        <w:r w:rsidR="000F33EF" w:rsidRPr="00186F91">
          <w:rPr>
            <w:rStyle w:val="Hyperlink"/>
            <w:noProof/>
          </w:rPr>
          <w:t>Appendix</w:t>
        </w:r>
        <w:r w:rsidR="000F33EF">
          <w:rPr>
            <w:noProof/>
            <w:webHidden/>
          </w:rPr>
          <w:tab/>
        </w:r>
        <w:r w:rsidR="000F33EF">
          <w:rPr>
            <w:noProof/>
            <w:webHidden/>
          </w:rPr>
          <w:fldChar w:fldCharType="begin"/>
        </w:r>
        <w:r w:rsidR="000F33EF">
          <w:rPr>
            <w:noProof/>
            <w:webHidden/>
          </w:rPr>
          <w:instrText xml:space="preserve"> PAGEREF _Toc38639059 \h </w:instrText>
        </w:r>
        <w:r w:rsidR="000F33EF">
          <w:rPr>
            <w:noProof/>
            <w:webHidden/>
          </w:rPr>
        </w:r>
        <w:r w:rsidR="000F33EF">
          <w:rPr>
            <w:noProof/>
            <w:webHidden/>
          </w:rPr>
          <w:fldChar w:fldCharType="separate"/>
        </w:r>
        <w:r w:rsidR="000F33EF">
          <w:rPr>
            <w:noProof/>
            <w:webHidden/>
          </w:rPr>
          <w:t>4</w:t>
        </w:r>
        <w:r w:rsidR="000F33EF">
          <w:rPr>
            <w:noProof/>
            <w:webHidden/>
          </w:rPr>
          <w:fldChar w:fldCharType="end"/>
        </w:r>
      </w:hyperlink>
    </w:p>
    <w:p w14:paraId="77A7B8B2" w14:textId="5B104A95" w:rsidR="00941D93" w:rsidRDefault="00941D93">
      <w:pPr>
        <w:pStyle w:val="TOC2"/>
      </w:pPr>
      <w:r>
        <w:fldChar w:fldCharType="end"/>
      </w:r>
    </w:p>
    <w:p w14:paraId="78657C06" w14:textId="77777777" w:rsidR="00941D93" w:rsidRDefault="00941D93">
      <w:pPr>
        <w:sectPr w:rsidR="00941D93">
          <w:headerReference w:type="default" r:id="rId9"/>
          <w:footerReference w:type="default" r:id="rId10"/>
          <w:pgSz w:w="12240" w:h="15840" w:code="1"/>
          <w:pgMar w:top="1440" w:right="1440" w:bottom="1440" w:left="1800" w:header="720" w:footer="720" w:gutter="0"/>
          <w:pgNumType w:fmt="lowerRoman"/>
          <w:cols w:space="720"/>
        </w:sectPr>
      </w:pPr>
      <w:r>
        <w:t xml:space="preserve"> </w:t>
      </w:r>
    </w:p>
    <w:p w14:paraId="6853D9A7" w14:textId="77777777" w:rsidR="00941D93" w:rsidRDefault="00941D93">
      <w:pPr>
        <w:pStyle w:val="Heading1"/>
      </w:pPr>
      <w:bookmarkStart w:id="20" w:name="_Toc38639035"/>
      <w:r>
        <w:lastRenderedPageBreak/>
        <w:t>Introduction</w:t>
      </w:r>
      <w:bookmarkEnd w:id="20"/>
    </w:p>
    <w:p w14:paraId="73D1D606" w14:textId="77777777" w:rsidR="00941D93" w:rsidRDefault="00BF7AAE">
      <w:pPr>
        <w:pStyle w:val="Paragraph"/>
      </w:pPr>
      <w:r>
        <w:t>T</w:t>
      </w:r>
      <w:r w:rsidR="004356AF">
        <w:t>his project is to test a DB Edit Options for the class CS 5387 Software Integration and Testing.</w:t>
      </w:r>
    </w:p>
    <w:p w14:paraId="540C95C5" w14:textId="77777777" w:rsidR="00941D93" w:rsidRDefault="00941D93" w:rsidP="00BF7AAE">
      <w:pPr>
        <w:pStyle w:val="Heading2"/>
      </w:pPr>
      <w:bookmarkStart w:id="21" w:name="_Toc38639036"/>
      <w:r>
        <w:t>Purpose</w:t>
      </w:r>
      <w:bookmarkEnd w:id="21"/>
    </w:p>
    <w:p w14:paraId="01DA8E7F" w14:textId="77777777" w:rsidR="00941D93" w:rsidRDefault="004356AF">
      <w:r>
        <w:t xml:space="preserve">The purpose of this test plan is to create a unit test plan to derive any possible faults in code for the functionality of the Edit Menu Options. </w:t>
      </w:r>
    </w:p>
    <w:p w14:paraId="38994F24" w14:textId="77777777" w:rsidR="00941D93" w:rsidRDefault="00941D93"/>
    <w:p w14:paraId="6C7DE9FA" w14:textId="77777777" w:rsidR="00941D93" w:rsidRDefault="00941D93">
      <w:pPr>
        <w:pStyle w:val="Heading2"/>
      </w:pPr>
      <w:bookmarkStart w:id="22" w:name="_Toc38639037"/>
      <w:r>
        <w:t>Scope</w:t>
      </w:r>
      <w:bookmarkEnd w:id="22"/>
    </w:p>
    <w:p w14:paraId="3585FAC1" w14:textId="77777777" w:rsidR="004356AF" w:rsidRDefault="004356AF">
      <w:r>
        <w:t xml:space="preserve">This project is created for CS 5387 to test the </w:t>
      </w:r>
      <w:r w:rsidR="00004CD7">
        <w:t xml:space="preserve">edit menu options of the dbEdit.jar attached in the following GitHub repository: </w:t>
      </w:r>
      <w:r>
        <w:t xml:space="preserve"> </w:t>
      </w:r>
      <w:hyperlink r:id="rId11" w:history="1">
        <w:r w:rsidR="00004CD7">
          <w:rPr>
            <w:rStyle w:val="Hyperlink"/>
          </w:rPr>
          <w:t>https://github.com/CS5387/testplangroup3-team6</w:t>
        </w:r>
      </w:hyperlink>
      <w:r w:rsidR="00004CD7">
        <w:t>.</w:t>
      </w:r>
    </w:p>
    <w:p w14:paraId="6FF19D58" w14:textId="77777777" w:rsidR="00941D93" w:rsidRDefault="00941D93"/>
    <w:p w14:paraId="232E3401" w14:textId="77777777" w:rsidR="00004CD7" w:rsidRDefault="00941D93" w:rsidP="00BF7AAE">
      <w:pPr>
        <w:pStyle w:val="Heading2"/>
      </w:pPr>
      <w:bookmarkStart w:id="23" w:name="_Toc38639038"/>
      <w:r>
        <w:t>System Overview</w:t>
      </w:r>
      <w:bookmarkEnd w:id="23"/>
    </w:p>
    <w:p w14:paraId="3E8DC7BB" w14:textId="77777777" w:rsidR="00004CD7" w:rsidRDefault="00004CD7">
      <w:r>
        <w:t xml:space="preserve">The edit menu options serve to insert, copy, </w:t>
      </w:r>
      <w:r w:rsidR="00F04163">
        <w:t xml:space="preserve">paste, </w:t>
      </w:r>
      <w:r>
        <w:t xml:space="preserve">and delete a row in the opened tables. The user can also search any specific component they want. Any performed action can also be undone </w:t>
      </w:r>
      <w:r w:rsidR="00F04163">
        <w:t>using</w:t>
      </w:r>
      <w:r>
        <w:t xml:space="preserve"> the undo option. </w:t>
      </w:r>
    </w:p>
    <w:p w14:paraId="603421B4" w14:textId="77777777" w:rsidR="00004CD7" w:rsidRDefault="00004CD7"/>
    <w:p w14:paraId="4AFDEF40" w14:textId="77777777" w:rsidR="00004CD7" w:rsidRDefault="00150787" w:rsidP="00150787">
      <w:pPr>
        <w:pStyle w:val="Heading2"/>
      </w:pPr>
      <w:bookmarkStart w:id="24" w:name="_Toc38639039"/>
      <w:r>
        <w:t>Suspension and Exit Criteria</w:t>
      </w:r>
      <w:bookmarkEnd w:id="24"/>
    </w:p>
    <w:p w14:paraId="0AD04391" w14:textId="0CDB7ED4" w:rsidR="00004CD7" w:rsidRPr="00013402" w:rsidRDefault="00004CD7" w:rsidP="00150787">
      <w:r>
        <w:t xml:space="preserve">All tests will be executed. If 80% of the tests pass, then the system is </w:t>
      </w:r>
      <w:r w:rsidR="009C00B4">
        <w:t>ready</w:t>
      </w:r>
      <w:r>
        <w:t xml:space="preserve"> to be integrated into the full system.</w:t>
      </w:r>
      <w:r w:rsidR="005C1893">
        <w:t xml:space="preserve"> </w:t>
      </w:r>
      <w:r w:rsidR="009221BC">
        <w:t>All</w:t>
      </w:r>
      <w:r w:rsidR="005C1893">
        <w:t xml:space="preserve"> the critical tests identified in the document must pass to show that the system ha</w:t>
      </w:r>
      <w:r w:rsidR="009C00B4">
        <w:t xml:space="preserve">s achieved the base </w:t>
      </w:r>
      <w:r w:rsidR="005C1893">
        <w:t>functionality</w:t>
      </w:r>
      <w:r w:rsidR="009C00B4">
        <w:t xml:space="preserve"> needed for deployment</w:t>
      </w:r>
      <w:r w:rsidR="005C1893">
        <w:t xml:space="preserve">. </w:t>
      </w:r>
    </w:p>
    <w:p w14:paraId="72BCD8EE" w14:textId="77777777" w:rsidR="00941D93" w:rsidRDefault="00941D93">
      <w:pPr>
        <w:pStyle w:val="Heading2"/>
      </w:pPr>
      <w:bookmarkStart w:id="25" w:name="_Toc38639040"/>
      <w:r>
        <w:t>Document Overview</w:t>
      </w:r>
      <w:bookmarkEnd w:id="25"/>
    </w:p>
    <w:p w14:paraId="51DB18B2" w14:textId="77777777" w:rsidR="00004CD7" w:rsidRDefault="00004CD7">
      <w:r>
        <w:t>The remainder of the document will be focused on identifying the test cases for the edit menu options and the components of those tests.</w:t>
      </w:r>
    </w:p>
    <w:p w14:paraId="5D4F56C7" w14:textId="77777777" w:rsidR="00004CD7" w:rsidRDefault="007E0AF8" w:rsidP="007A4335">
      <w:pPr>
        <w:pStyle w:val="Heading2"/>
      </w:pPr>
      <w:bookmarkStart w:id="26" w:name="_Toc38639041"/>
      <w:r>
        <w:t>References</w:t>
      </w:r>
      <w:bookmarkEnd w:id="26"/>
    </w:p>
    <w:p w14:paraId="47C102A2" w14:textId="740E3B91" w:rsidR="00004CD7" w:rsidRDefault="009C00B4" w:rsidP="007A4335">
      <w:r>
        <w:t xml:space="preserve">The repository of </w:t>
      </w:r>
      <w:hyperlink r:id="rId12" w:history="1">
        <w:r>
          <w:rPr>
            <w:rStyle w:val="Hyperlink"/>
          </w:rPr>
          <w:t>https://github.com/CS5387/testplangroup3-team6</w:t>
        </w:r>
      </w:hyperlink>
      <w:r>
        <w:t xml:space="preserve"> must be downloaded for use to test the dbEdit.jar developed by Dr. Roach.</w:t>
      </w:r>
    </w:p>
    <w:p w14:paraId="528EE1BC" w14:textId="77777777" w:rsidR="00941D93" w:rsidRDefault="00941D93"/>
    <w:p w14:paraId="4E76BDD1" w14:textId="77777777" w:rsidR="007A4335" w:rsidRDefault="007A4335" w:rsidP="007A4335">
      <w:pPr>
        <w:pStyle w:val="Heading1"/>
        <w:pageBreakBefore w:val="0"/>
      </w:pPr>
      <w:bookmarkStart w:id="27" w:name="_Toc227033591"/>
      <w:r>
        <w:br w:type="page"/>
      </w:r>
      <w:bookmarkStart w:id="28" w:name="_Toc38639042"/>
      <w:r>
        <w:lastRenderedPageBreak/>
        <w:t>Test Items and Features</w:t>
      </w:r>
      <w:bookmarkEnd w:id="27"/>
      <w:bookmarkEnd w:id="28"/>
    </w:p>
    <w:p w14:paraId="3C5CD092" w14:textId="77777777" w:rsidR="00004CD7" w:rsidRDefault="00BF7AAE" w:rsidP="007A4335">
      <w:r>
        <w:t xml:space="preserve">This section contains the features of the </w:t>
      </w:r>
      <w:proofErr w:type="spellStart"/>
      <w:r>
        <w:t>dbEdit</w:t>
      </w:r>
      <w:proofErr w:type="spellEnd"/>
      <w:r w:rsidR="000A2F2D">
        <w:t xml:space="preserve"> to be tested.</w:t>
      </w:r>
    </w:p>
    <w:p w14:paraId="4FBA3C1E" w14:textId="77777777" w:rsidR="00004CD7" w:rsidRDefault="00F04163" w:rsidP="00F04163">
      <w:pPr>
        <w:pStyle w:val="Heading2"/>
      </w:pPr>
      <w:bookmarkStart w:id="29" w:name="_Toc38639043"/>
      <w:r>
        <w:t>Edit Menu</w:t>
      </w:r>
      <w:bookmarkEnd w:id="29"/>
    </w:p>
    <w:p w14:paraId="36A124E3" w14:textId="77777777" w:rsidR="00F04163" w:rsidRDefault="00F04163" w:rsidP="00F04163">
      <w:r>
        <w:t xml:space="preserve">The edit menu is in the file menu bar of the table view. Its functionality serves to contain the editing options the user has for a table. </w:t>
      </w:r>
    </w:p>
    <w:p w14:paraId="5F10F812" w14:textId="77777777" w:rsidR="00F04163" w:rsidRDefault="00F04163" w:rsidP="00F04163">
      <w:pPr>
        <w:pStyle w:val="Heading3"/>
      </w:pPr>
      <w:bookmarkStart w:id="30" w:name="_Toc38639044"/>
      <w:r>
        <w:t>Undo</w:t>
      </w:r>
      <w:bookmarkEnd w:id="30"/>
    </w:p>
    <w:p w14:paraId="2909C20D" w14:textId="77777777" w:rsidR="00F04163" w:rsidRPr="00F04163" w:rsidRDefault="00F04163" w:rsidP="00F04163">
      <w:r>
        <w:t xml:space="preserve">Undo is an edit option that </w:t>
      </w:r>
      <w:r w:rsidR="00C82A69">
        <w:t>allows the user to undo the previously performed action.</w:t>
      </w:r>
    </w:p>
    <w:p w14:paraId="76663BB2" w14:textId="77777777" w:rsidR="00F04163" w:rsidRDefault="00F04163" w:rsidP="00F04163">
      <w:pPr>
        <w:pStyle w:val="Heading3"/>
      </w:pPr>
      <w:bookmarkStart w:id="31" w:name="_Toc38639045"/>
      <w:r>
        <w:t>Copy Row</w:t>
      </w:r>
      <w:bookmarkEnd w:id="31"/>
    </w:p>
    <w:p w14:paraId="4B0D06BC" w14:textId="77777777" w:rsidR="00C82A69" w:rsidRDefault="00C82A69" w:rsidP="00C82A69">
      <w:r>
        <w:t>Copy row is an edit option that allows the user to copy the selected row to their clipboard.</w:t>
      </w:r>
    </w:p>
    <w:p w14:paraId="4DC849DD" w14:textId="77777777" w:rsidR="00C82A69" w:rsidRDefault="00C82A69" w:rsidP="00C82A69">
      <w:pPr>
        <w:pStyle w:val="Heading3"/>
      </w:pPr>
      <w:bookmarkStart w:id="32" w:name="_Toc38639046"/>
      <w:r>
        <w:t>Paste Row</w:t>
      </w:r>
      <w:bookmarkEnd w:id="32"/>
    </w:p>
    <w:p w14:paraId="17C68EE3" w14:textId="77777777" w:rsidR="00C82A69" w:rsidRPr="00C82A69" w:rsidRDefault="00C82A69" w:rsidP="00C82A69">
      <w:r>
        <w:t xml:space="preserve">Paste row is an edit option that allows the user to paste the row in their clipboard into a new row. </w:t>
      </w:r>
    </w:p>
    <w:p w14:paraId="376447A6" w14:textId="77777777" w:rsidR="00F04163" w:rsidRDefault="00F04163" w:rsidP="00F04163">
      <w:pPr>
        <w:pStyle w:val="Heading3"/>
      </w:pPr>
      <w:bookmarkStart w:id="33" w:name="_Toc38639047"/>
      <w:r>
        <w:t>Insert Row</w:t>
      </w:r>
      <w:bookmarkEnd w:id="33"/>
    </w:p>
    <w:p w14:paraId="1D1D7317" w14:textId="77777777" w:rsidR="00C82A69" w:rsidRPr="00C82A69" w:rsidRDefault="00C82A69" w:rsidP="00C82A69">
      <w:r>
        <w:t>Insert row is an edit option that will insert a new row at the end of the table.</w:t>
      </w:r>
    </w:p>
    <w:p w14:paraId="0DD4ED49" w14:textId="77777777" w:rsidR="00F04163" w:rsidRDefault="00F04163" w:rsidP="00F04163">
      <w:pPr>
        <w:pStyle w:val="Heading3"/>
      </w:pPr>
      <w:bookmarkStart w:id="34" w:name="_Toc38639048"/>
      <w:r>
        <w:t>Delete Row</w:t>
      </w:r>
      <w:bookmarkEnd w:id="34"/>
    </w:p>
    <w:p w14:paraId="3C9FB846" w14:textId="77777777" w:rsidR="00C82A69" w:rsidRPr="00C82A69" w:rsidRDefault="00C82A69" w:rsidP="00C82A69">
      <w:r>
        <w:t xml:space="preserve">Delete row is an edit option that allows the user to delete the currently selected row. </w:t>
      </w:r>
    </w:p>
    <w:p w14:paraId="566D3C74" w14:textId="77777777" w:rsidR="00C82A69" w:rsidRDefault="00C82A69" w:rsidP="00C82A69"/>
    <w:p w14:paraId="37B524FA" w14:textId="77777777" w:rsidR="00C82A69" w:rsidRPr="00C82A69" w:rsidRDefault="00C82A69" w:rsidP="00C82A69"/>
    <w:p w14:paraId="3B5867CF" w14:textId="77777777" w:rsidR="00F04163" w:rsidRPr="00F04163" w:rsidRDefault="00F04163" w:rsidP="00F04163"/>
    <w:p w14:paraId="499333A2" w14:textId="77777777" w:rsidR="00F04163" w:rsidRPr="00F04163" w:rsidRDefault="00F04163" w:rsidP="00F04163"/>
    <w:p w14:paraId="2F30B9F9" w14:textId="77777777" w:rsidR="00941D93" w:rsidRDefault="00941D93"/>
    <w:p w14:paraId="7B5B636A" w14:textId="77777777" w:rsidR="00941D93" w:rsidRDefault="00941D93">
      <w:pPr>
        <w:pStyle w:val="Heading1"/>
      </w:pPr>
      <w:bookmarkStart w:id="35" w:name="_Toc38639049"/>
      <w:r>
        <w:lastRenderedPageBreak/>
        <w:t>Testing Approach</w:t>
      </w:r>
      <w:bookmarkEnd w:id="35"/>
    </w:p>
    <w:p w14:paraId="7C01D12A" w14:textId="77777777" w:rsidR="00C82A69" w:rsidRDefault="00C82A69" w:rsidP="00B34944"/>
    <w:p w14:paraId="6CC23B9B" w14:textId="77777777" w:rsidR="005C1893" w:rsidRDefault="005C1893" w:rsidP="00B34944">
      <w:r>
        <w:t xml:space="preserve">The testing approach used for this unit testing is black box testing through dynamic analysis. These tests are designed to exercise system functions one by one. </w:t>
      </w:r>
    </w:p>
    <w:p w14:paraId="7275932E" w14:textId="77777777" w:rsidR="00072EC6" w:rsidRDefault="00072EC6" w:rsidP="00B34944"/>
    <w:p w14:paraId="239C3EE1" w14:textId="77777777" w:rsidR="00C82A69" w:rsidRDefault="00C82A69" w:rsidP="00B34944"/>
    <w:p w14:paraId="3C24F842" w14:textId="77777777" w:rsidR="009069AE" w:rsidRDefault="009069AE">
      <w:pPr>
        <w:pStyle w:val="ListBullet"/>
        <w:numPr>
          <w:ilvl w:val="0"/>
          <w:numId w:val="0"/>
        </w:numPr>
        <w:ind w:left="576" w:hanging="360"/>
      </w:pPr>
    </w:p>
    <w:p w14:paraId="7154D07E" w14:textId="77777777" w:rsidR="009069AE" w:rsidRDefault="009069AE" w:rsidP="009069AE">
      <w:pPr>
        <w:pStyle w:val="Caption"/>
        <w:keepNext/>
      </w:pPr>
      <w:bookmarkStart w:id="36" w:name="_Ref234215049"/>
      <w:r>
        <w:t>Table 1: Test Plan</w:t>
      </w:r>
      <w:bookmarkEnd w:id="36"/>
    </w:p>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90"/>
        <w:gridCol w:w="5378"/>
        <w:gridCol w:w="1638"/>
      </w:tblGrid>
      <w:tr w:rsidR="007A4335" w14:paraId="70FC5227" w14:textId="77777777" w:rsidTr="009162F5">
        <w:trPr>
          <w:trHeight w:val="360"/>
        </w:trPr>
        <w:tc>
          <w:tcPr>
            <w:tcW w:w="9306" w:type="dxa"/>
            <w:gridSpan w:val="3"/>
            <w:shd w:val="clear" w:color="auto" w:fill="E0E0E0"/>
          </w:tcPr>
          <w:p w14:paraId="5DCF6DC7" w14:textId="77777777" w:rsidR="007A4335" w:rsidRDefault="007A4335" w:rsidP="009162F5">
            <w:pPr>
              <w:jc w:val="center"/>
              <w:rPr>
                <w:b/>
              </w:rPr>
            </w:pPr>
          </w:p>
          <w:p w14:paraId="79B35CCE" w14:textId="77777777" w:rsidR="007A4335" w:rsidRDefault="007A4335" w:rsidP="009162F5">
            <w:pPr>
              <w:jc w:val="center"/>
              <w:rPr>
                <w:b/>
              </w:rPr>
            </w:pPr>
            <w:r>
              <w:rPr>
                <w:b/>
              </w:rPr>
              <w:t>TEST SUITE &lt;Identifier&gt;</w:t>
            </w:r>
          </w:p>
        </w:tc>
      </w:tr>
      <w:tr w:rsidR="007A4335" w14:paraId="0CD9F9B7" w14:textId="77777777" w:rsidTr="009162F5">
        <w:trPr>
          <w:trHeight w:val="360"/>
        </w:trPr>
        <w:tc>
          <w:tcPr>
            <w:tcW w:w="2290" w:type="dxa"/>
            <w:shd w:val="clear" w:color="auto" w:fill="auto"/>
          </w:tcPr>
          <w:p w14:paraId="1AE8A42C" w14:textId="77777777" w:rsidR="007A4335" w:rsidRDefault="007A4335" w:rsidP="009162F5">
            <w:pPr>
              <w:jc w:val="center"/>
              <w:rPr>
                <w:b/>
              </w:rPr>
            </w:pPr>
            <w:r>
              <w:rPr>
                <w:b/>
              </w:rPr>
              <w:t>Description of Test Suite</w:t>
            </w:r>
          </w:p>
        </w:tc>
        <w:tc>
          <w:tcPr>
            <w:tcW w:w="7016" w:type="dxa"/>
            <w:gridSpan w:val="2"/>
            <w:shd w:val="clear" w:color="auto" w:fill="auto"/>
          </w:tcPr>
          <w:p w14:paraId="69EEE527" w14:textId="77777777" w:rsidR="007A4335" w:rsidRDefault="001933AD" w:rsidP="009162F5">
            <w:pPr>
              <w:jc w:val="center"/>
              <w:rPr>
                <w:b/>
              </w:rPr>
            </w:pPr>
            <w:r>
              <w:rPr>
                <w:b/>
              </w:rPr>
              <w:t>The following test cases will entail the testing of all edit option functionality excluding search functionality.</w:t>
            </w:r>
          </w:p>
        </w:tc>
      </w:tr>
      <w:tr w:rsidR="007A4335" w14:paraId="322B5A23" w14:textId="77777777" w:rsidTr="00013402">
        <w:trPr>
          <w:trHeight w:val="360"/>
        </w:trPr>
        <w:tc>
          <w:tcPr>
            <w:tcW w:w="2290" w:type="dxa"/>
            <w:shd w:val="clear" w:color="auto" w:fill="E0E0E0"/>
          </w:tcPr>
          <w:p w14:paraId="214D8E37" w14:textId="77777777" w:rsidR="007A4335" w:rsidRDefault="007A4335" w:rsidP="009162F5">
            <w:pPr>
              <w:jc w:val="center"/>
              <w:rPr>
                <w:b/>
              </w:rPr>
            </w:pPr>
            <w:r>
              <w:rPr>
                <w:b/>
              </w:rPr>
              <w:t>Test Case Identifier</w:t>
            </w:r>
          </w:p>
        </w:tc>
        <w:tc>
          <w:tcPr>
            <w:tcW w:w="5378" w:type="dxa"/>
            <w:shd w:val="clear" w:color="auto" w:fill="E0E0E0"/>
          </w:tcPr>
          <w:p w14:paraId="37559851" w14:textId="77777777" w:rsidR="007A4335" w:rsidRDefault="007A4335" w:rsidP="009162F5">
            <w:pPr>
              <w:jc w:val="center"/>
              <w:rPr>
                <w:b/>
              </w:rPr>
            </w:pPr>
            <w:r>
              <w:rPr>
                <w:b/>
              </w:rPr>
              <w:t>Objective</w:t>
            </w:r>
          </w:p>
        </w:tc>
        <w:tc>
          <w:tcPr>
            <w:tcW w:w="1638" w:type="dxa"/>
            <w:shd w:val="clear" w:color="auto" w:fill="E0E0E0"/>
          </w:tcPr>
          <w:p w14:paraId="69C12813" w14:textId="77777777" w:rsidR="007A4335" w:rsidRDefault="00013402" w:rsidP="009162F5">
            <w:pPr>
              <w:jc w:val="center"/>
              <w:rPr>
                <w:b/>
              </w:rPr>
            </w:pPr>
            <w:r>
              <w:rPr>
                <w:b/>
              </w:rPr>
              <w:t>Criticality</w:t>
            </w:r>
          </w:p>
        </w:tc>
      </w:tr>
      <w:tr w:rsidR="007A4335" w14:paraId="5A42356C" w14:textId="77777777" w:rsidTr="00013402">
        <w:trPr>
          <w:trHeight w:val="378"/>
        </w:trPr>
        <w:tc>
          <w:tcPr>
            <w:tcW w:w="2290" w:type="dxa"/>
          </w:tcPr>
          <w:p w14:paraId="442DC682" w14:textId="77777777" w:rsidR="007A4335" w:rsidRDefault="005C1893" w:rsidP="009162F5">
            <w:pPr>
              <w:jc w:val="center"/>
            </w:pPr>
            <w:r>
              <w:t>01</w:t>
            </w:r>
          </w:p>
        </w:tc>
        <w:tc>
          <w:tcPr>
            <w:tcW w:w="5378" w:type="dxa"/>
            <w:shd w:val="clear" w:color="auto" w:fill="auto"/>
          </w:tcPr>
          <w:p w14:paraId="2B25423E" w14:textId="77777777" w:rsidR="007A4335" w:rsidRDefault="009244CD" w:rsidP="009162F5">
            <w:pPr>
              <w:jc w:val="center"/>
              <w:rPr>
                <w:b/>
              </w:rPr>
            </w:pPr>
            <w:r>
              <w:rPr>
                <w:b/>
              </w:rPr>
              <w:t xml:space="preserve">Test Insert Row </w:t>
            </w:r>
            <w:r w:rsidR="006B58D9">
              <w:rPr>
                <w:b/>
              </w:rPr>
              <w:t xml:space="preserve">Option </w:t>
            </w:r>
            <w:r>
              <w:rPr>
                <w:b/>
              </w:rPr>
              <w:t>for appending row to end of table.</w:t>
            </w:r>
          </w:p>
        </w:tc>
        <w:tc>
          <w:tcPr>
            <w:tcW w:w="1638" w:type="dxa"/>
            <w:shd w:val="clear" w:color="auto" w:fill="auto"/>
          </w:tcPr>
          <w:p w14:paraId="4F6B1645" w14:textId="77777777" w:rsidR="007A4335" w:rsidRDefault="005C1893" w:rsidP="009162F5">
            <w:pPr>
              <w:jc w:val="center"/>
              <w:rPr>
                <w:b/>
              </w:rPr>
            </w:pPr>
            <w:r>
              <w:rPr>
                <w:b/>
              </w:rPr>
              <w:t>High</w:t>
            </w:r>
          </w:p>
        </w:tc>
      </w:tr>
      <w:tr w:rsidR="007A4335" w14:paraId="42E52335" w14:textId="77777777" w:rsidTr="00013402">
        <w:trPr>
          <w:trHeight w:val="378"/>
        </w:trPr>
        <w:tc>
          <w:tcPr>
            <w:tcW w:w="2290" w:type="dxa"/>
          </w:tcPr>
          <w:p w14:paraId="390860B4" w14:textId="77777777" w:rsidR="007A4335" w:rsidRDefault="005C1893" w:rsidP="009162F5">
            <w:pPr>
              <w:jc w:val="center"/>
            </w:pPr>
            <w:r>
              <w:t>02</w:t>
            </w:r>
          </w:p>
        </w:tc>
        <w:tc>
          <w:tcPr>
            <w:tcW w:w="5378" w:type="dxa"/>
            <w:shd w:val="clear" w:color="auto" w:fill="auto"/>
          </w:tcPr>
          <w:p w14:paraId="1172A585" w14:textId="77777777" w:rsidR="007A4335" w:rsidRDefault="005C1893" w:rsidP="009162F5">
            <w:pPr>
              <w:jc w:val="center"/>
              <w:rPr>
                <w:b/>
              </w:rPr>
            </w:pPr>
            <w:r>
              <w:rPr>
                <w:b/>
              </w:rPr>
              <w:t xml:space="preserve">Test Delete Row </w:t>
            </w:r>
            <w:r w:rsidR="006B58D9">
              <w:rPr>
                <w:b/>
              </w:rPr>
              <w:t xml:space="preserve">Option </w:t>
            </w:r>
            <w:r>
              <w:rPr>
                <w:b/>
              </w:rPr>
              <w:t xml:space="preserve">for </w:t>
            </w:r>
            <w:r w:rsidR="009244CD">
              <w:rPr>
                <w:b/>
              </w:rPr>
              <w:t>correct row deletion.</w:t>
            </w:r>
          </w:p>
        </w:tc>
        <w:tc>
          <w:tcPr>
            <w:tcW w:w="1638" w:type="dxa"/>
            <w:shd w:val="clear" w:color="auto" w:fill="auto"/>
          </w:tcPr>
          <w:p w14:paraId="7644A7C5" w14:textId="77777777" w:rsidR="007A4335" w:rsidRDefault="005C1893" w:rsidP="009162F5">
            <w:pPr>
              <w:jc w:val="center"/>
              <w:rPr>
                <w:b/>
              </w:rPr>
            </w:pPr>
            <w:r>
              <w:rPr>
                <w:b/>
              </w:rPr>
              <w:t>High</w:t>
            </w:r>
          </w:p>
        </w:tc>
      </w:tr>
      <w:tr w:rsidR="009244CD" w14:paraId="3E167CE4" w14:textId="77777777" w:rsidTr="00013402">
        <w:trPr>
          <w:trHeight w:val="378"/>
        </w:trPr>
        <w:tc>
          <w:tcPr>
            <w:tcW w:w="2290" w:type="dxa"/>
          </w:tcPr>
          <w:p w14:paraId="6B847ECB" w14:textId="77777777" w:rsidR="009244CD" w:rsidRDefault="009244CD" w:rsidP="009162F5">
            <w:pPr>
              <w:jc w:val="center"/>
            </w:pPr>
            <w:r>
              <w:t>0</w:t>
            </w:r>
            <w:r w:rsidR="00720C7F">
              <w:t>3</w:t>
            </w:r>
          </w:p>
        </w:tc>
        <w:tc>
          <w:tcPr>
            <w:tcW w:w="5378" w:type="dxa"/>
            <w:shd w:val="clear" w:color="auto" w:fill="auto"/>
          </w:tcPr>
          <w:p w14:paraId="55012A14" w14:textId="39A78F6C" w:rsidR="009244CD" w:rsidRDefault="009244CD" w:rsidP="009162F5">
            <w:pPr>
              <w:jc w:val="center"/>
              <w:rPr>
                <w:b/>
              </w:rPr>
            </w:pPr>
            <w:r>
              <w:rPr>
                <w:b/>
              </w:rPr>
              <w:t xml:space="preserve">Test </w:t>
            </w:r>
            <w:r w:rsidR="00720C7F">
              <w:rPr>
                <w:b/>
              </w:rPr>
              <w:t xml:space="preserve">Copy &amp; </w:t>
            </w:r>
            <w:r>
              <w:rPr>
                <w:b/>
              </w:rPr>
              <w:t xml:space="preserve">Paste Row </w:t>
            </w:r>
            <w:r w:rsidR="006B58D9">
              <w:rPr>
                <w:b/>
              </w:rPr>
              <w:t>Option</w:t>
            </w:r>
            <w:r w:rsidR="0002243D">
              <w:rPr>
                <w:b/>
              </w:rPr>
              <w:t>s</w:t>
            </w:r>
            <w:r w:rsidR="006B58D9">
              <w:rPr>
                <w:b/>
              </w:rPr>
              <w:t xml:space="preserve"> </w:t>
            </w:r>
            <w:r>
              <w:rPr>
                <w:b/>
              </w:rPr>
              <w:t xml:space="preserve">to </w:t>
            </w:r>
            <w:r w:rsidR="006775A5">
              <w:rPr>
                <w:b/>
              </w:rPr>
              <w:t>test copy functionality.</w:t>
            </w:r>
          </w:p>
        </w:tc>
        <w:tc>
          <w:tcPr>
            <w:tcW w:w="1638" w:type="dxa"/>
            <w:shd w:val="clear" w:color="auto" w:fill="auto"/>
          </w:tcPr>
          <w:p w14:paraId="28B836AE" w14:textId="77777777" w:rsidR="009244CD" w:rsidRDefault="009244CD" w:rsidP="009162F5">
            <w:pPr>
              <w:jc w:val="center"/>
              <w:rPr>
                <w:b/>
              </w:rPr>
            </w:pPr>
            <w:r>
              <w:rPr>
                <w:b/>
              </w:rPr>
              <w:t>High</w:t>
            </w:r>
          </w:p>
        </w:tc>
      </w:tr>
      <w:tr w:rsidR="009244CD" w14:paraId="1E0F0E93" w14:textId="77777777" w:rsidTr="00013402">
        <w:trPr>
          <w:trHeight w:val="378"/>
        </w:trPr>
        <w:tc>
          <w:tcPr>
            <w:tcW w:w="2290" w:type="dxa"/>
          </w:tcPr>
          <w:p w14:paraId="7FC1FBD5" w14:textId="77777777" w:rsidR="009244CD" w:rsidRDefault="009244CD" w:rsidP="009162F5">
            <w:pPr>
              <w:jc w:val="center"/>
            </w:pPr>
            <w:r>
              <w:t>0</w:t>
            </w:r>
            <w:r w:rsidR="00720C7F">
              <w:t>4</w:t>
            </w:r>
          </w:p>
        </w:tc>
        <w:tc>
          <w:tcPr>
            <w:tcW w:w="5378" w:type="dxa"/>
            <w:shd w:val="clear" w:color="auto" w:fill="auto"/>
          </w:tcPr>
          <w:p w14:paraId="4FE725BF" w14:textId="77777777" w:rsidR="009244CD" w:rsidRDefault="009244CD" w:rsidP="009162F5">
            <w:pPr>
              <w:jc w:val="center"/>
              <w:rPr>
                <w:b/>
              </w:rPr>
            </w:pPr>
            <w:r>
              <w:rPr>
                <w:b/>
              </w:rPr>
              <w:t>Test Undo</w:t>
            </w:r>
            <w:r w:rsidR="006B58D9">
              <w:rPr>
                <w:b/>
              </w:rPr>
              <w:t xml:space="preserve"> Option</w:t>
            </w:r>
            <w:r>
              <w:rPr>
                <w:b/>
              </w:rPr>
              <w:t xml:space="preserve"> to see if actions can be undone.</w:t>
            </w:r>
          </w:p>
        </w:tc>
        <w:tc>
          <w:tcPr>
            <w:tcW w:w="1638" w:type="dxa"/>
            <w:shd w:val="clear" w:color="auto" w:fill="auto"/>
          </w:tcPr>
          <w:p w14:paraId="719FE487" w14:textId="77777777" w:rsidR="009244CD" w:rsidRDefault="009244CD" w:rsidP="009162F5">
            <w:pPr>
              <w:jc w:val="center"/>
              <w:rPr>
                <w:b/>
              </w:rPr>
            </w:pPr>
            <w:r>
              <w:rPr>
                <w:b/>
              </w:rPr>
              <w:t>High</w:t>
            </w:r>
          </w:p>
        </w:tc>
      </w:tr>
      <w:tr w:rsidR="00256778" w14:paraId="74132837" w14:textId="77777777" w:rsidTr="00013402">
        <w:trPr>
          <w:trHeight w:val="378"/>
        </w:trPr>
        <w:tc>
          <w:tcPr>
            <w:tcW w:w="2290" w:type="dxa"/>
          </w:tcPr>
          <w:p w14:paraId="42AED6DF" w14:textId="77777777" w:rsidR="00256778" w:rsidRDefault="00256778" w:rsidP="009162F5">
            <w:pPr>
              <w:jc w:val="center"/>
            </w:pPr>
            <w:r>
              <w:t>05</w:t>
            </w:r>
          </w:p>
        </w:tc>
        <w:tc>
          <w:tcPr>
            <w:tcW w:w="5378" w:type="dxa"/>
            <w:shd w:val="clear" w:color="auto" w:fill="auto"/>
          </w:tcPr>
          <w:p w14:paraId="48760F10" w14:textId="77777777" w:rsidR="00256778" w:rsidRDefault="00256778" w:rsidP="009162F5">
            <w:pPr>
              <w:jc w:val="center"/>
              <w:rPr>
                <w:b/>
              </w:rPr>
            </w:pPr>
            <w:r>
              <w:rPr>
                <w:b/>
              </w:rPr>
              <w:t>Test Column Dragging</w:t>
            </w:r>
          </w:p>
        </w:tc>
        <w:tc>
          <w:tcPr>
            <w:tcW w:w="1638" w:type="dxa"/>
            <w:shd w:val="clear" w:color="auto" w:fill="auto"/>
          </w:tcPr>
          <w:p w14:paraId="742CC1C9" w14:textId="77777777" w:rsidR="00256778" w:rsidRDefault="00256778" w:rsidP="009162F5">
            <w:pPr>
              <w:jc w:val="center"/>
              <w:rPr>
                <w:b/>
              </w:rPr>
            </w:pPr>
            <w:r>
              <w:rPr>
                <w:b/>
              </w:rPr>
              <w:t>High</w:t>
            </w:r>
          </w:p>
        </w:tc>
      </w:tr>
      <w:tr w:rsidR="00A8198E" w14:paraId="2169329B" w14:textId="77777777" w:rsidTr="00013402">
        <w:trPr>
          <w:trHeight w:val="378"/>
        </w:trPr>
        <w:tc>
          <w:tcPr>
            <w:tcW w:w="2290" w:type="dxa"/>
          </w:tcPr>
          <w:p w14:paraId="1DFAAAE9" w14:textId="77777777" w:rsidR="00A8198E" w:rsidRDefault="00A8198E" w:rsidP="009162F5">
            <w:pPr>
              <w:jc w:val="center"/>
            </w:pPr>
            <w:r>
              <w:t>06</w:t>
            </w:r>
          </w:p>
        </w:tc>
        <w:tc>
          <w:tcPr>
            <w:tcW w:w="5378" w:type="dxa"/>
            <w:shd w:val="clear" w:color="auto" w:fill="auto"/>
          </w:tcPr>
          <w:p w14:paraId="347B79E6" w14:textId="77777777" w:rsidR="00A8198E" w:rsidRDefault="00A8198E" w:rsidP="009162F5">
            <w:pPr>
              <w:jc w:val="center"/>
              <w:rPr>
                <w:b/>
              </w:rPr>
            </w:pPr>
            <w:r>
              <w:rPr>
                <w:b/>
              </w:rPr>
              <w:t>Test Row Editing</w:t>
            </w:r>
          </w:p>
        </w:tc>
        <w:tc>
          <w:tcPr>
            <w:tcW w:w="1638" w:type="dxa"/>
            <w:shd w:val="clear" w:color="auto" w:fill="auto"/>
          </w:tcPr>
          <w:p w14:paraId="00002A73" w14:textId="77777777" w:rsidR="00A8198E" w:rsidRDefault="00A8198E" w:rsidP="009162F5">
            <w:pPr>
              <w:jc w:val="center"/>
              <w:rPr>
                <w:b/>
              </w:rPr>
            </w:pPr>
            <w:r>
              <w:rPr>
                <w:b/>
              </w:rPr>
              <w:t>Low</w:t>
            </w:r>
          </w:p>
        </w:tc>
      </w:tr>
      <w:tr w:rsidR="00816FD1" w14:paraId="5491EC4A" w14:textId="77777777" w:rsidTr="00013402">
        <w:trPr>
          <w:trHeight w:val="378"/>
        </w:trPr>
        <w:tc>
          <w:tcPr>
            <w:tcW w:w="2290" w:type="dxa"/>
          </w:tcPr>
          <w:p w14:paraId="5BC719F5" w14:textId="77777777" w:rsidR="00816FD1" w:rsidRDefault="00816FD1" w:rsidP="009162F5">
            <w:pPr>
              <w:jc w:val="center"/>
            </w:pPr>
            <w:r>
              <w:t>07</w:t>
            </w:r>
          </w:p>
        </w:tc>
        <w:tc>
          <w:tcPr>
            <w:tcW w:w="5378" w:type="dxa"/>
            <w:shd w:val="clear" w:color="auto" w:fill="auto"/>
          </w:tcPr>
          <w:p w14:paraId="003BB5BB" w14:textId="77777777" w:rsidR="00816FD1" w:rsidRDefault="00816FD1" w:rsidP="009162F5">
            <w:pPr>
              <w:jc w:val="center"/>
              <w:rPr>
                <w:b/>
              </w:rPr>
            </w:pPr>
            <w:commentRangeStart w:id="37"/>
            <w:r>
              <w:rPr>
                <w:b/>
              </w:rPr>
              <w:t>Test Column Header Editing</w:t>
            </w:r>
            <w:commentRangeEnd w:id="37"/>
            <w:r w:rsidR="006775A5">
              <w:rPr>
                <w:rStyle w:val="CommentReference"/>
              </w:rPr>
              <w:commentReference w:id="37"/>
            </w:r>
          </w:p>
        </w:tc>
        <w:tc>
          <w:tcPr>
            <w:tcW w:w="1638" w:type="dxa"/>
            <w:shd w:val="clear" w:color="auto" w:fill="auto"/>
          </w:tcPr>
          <w:p w14:paraId="0DB785BA" w14:textId="77777777" w:rsidR="00816FD1" w:rsidRDefault="00816FD1" w:rsidP="009162F5">
            <w:pPr>
              <w:jc w:val="center"/>
              <w:rPr>
                <w:b/>
              </w:rPr>
            </w:pPr>
            <w:r>
              <w:rPr>
                <w:b/>
              </w:rPr>
              <w:t>Low</w:t>
            </w:r>
          </w:p>
        </w:tc>
      </w:tr>
    </w:tbl>
    <w:p w14:paraId="7D22B22B" w14:textId="77777777" w:rsidR="009069AE" w:rsidRDefault="006B58D9" w:rsidP="009069AE">
      <w:r>
        <w:t>‘</w:t>
      </w:r>
    </w:p>
    <w:p w14:paraId="371A257D" w14:textId="77777777" w:rsidR="009069AE" w:rsidRDefault="009069AE" w:rsidP="009069AE"/>
    <w:p w14:paraId="011D0EA5" w14:textId="77777777" w:rsidR="009069AE" w:rsidRDefault="009069AE" w:rsidP="009069AE"/>
    <w:p w14:paraId="52C78870" w14:textId="77777777" w:rsidR="009069AE" w:rsidRPr="00130598" w:rsidRDefault="009069AE" w:rsidP="009069AE">
      <w:pPr>
        <w:pStyle w:val="ListBullet"/>
        <w:numPr>
          <w:ilvl w:val="0"/>
          <w:numId w:val="0"/>
        </w:numPr>
        <w:ind w:left="576" w:hanging="360"/>
      </w:pPr>
    </w:p>
    <w:p w14:paraId="4BCA08E1" w14:textId="77777777" w:rsidR="009069AE" w:rsidRDefault="009069AE">
      <w:pPr>
        <w:pStyle w:val="ListBullet"/>
        <w:numPr>
          <w:ilvl w:val="0"/>
          <w:numId w:val="0"/>
        </w:numPr>
        <w:ind w:left="576" w:hanging="360"/>
      </w:pPr>
    </w:p>
    <w:p w14:paraId="20C37D07" w14:textId="77777777" w:rsidR="00941D93" w:rsidRDefault="00941D93">
      <w:pPr>
        <w:pStyle w:val="Heading1"/>
      </w:pPr>
      <w:bookmarkStart w:id="38" w:name="_Toc38639050"/>
      <w:r>
        <w:lastRenderedPageBreak/>
        <w:t xml:space="preserve">Test </w:t>
      </w:r>
      <w:r w:rsidR="002828F3">
        <w:t>Specifications</w:t>
      </w:r>
      <w:bookmarkEnd w:id="38"/>
    </w:p>
    <w:p w14:paraId="06A02E7E" w14:textId="77777777" w:rsidR="003E7ADC" w:rsidRDefault="003E7ADC" w:rsidP="00B34944">
      <w:pPr>
        <w:pStyle w:val="Paragraph"/>
      </w:pPr>
      <w:r>
        <w:t>This section is composed of the test input, procedures, and outcomes for each test case. The test methods will be established in a table format.</w:t>
      </w:r>
    </w:p>
    <w:p w14:paraId="4A244D0C" w14:textId="77777777" w:rsidR="00941D93" w:rsidRDefault="00B34944" w:rsidP="00B34944">
      <w:pPr>
        <w:pStyle w:val="Heading2"/>
      </w:pPr>
      <w:bookmarkStart w:id="39" w:name="_Toc38639051"/>
      <w:r>
        <w:t xml:space="preserve">Test </w:t>
      </w:r>
      <w:r w:rsidR="003E7ADC">
        <w:t>01</w:t>
      </w:r>
      <w:bookmarkEnd w:id="39"/>
    </w:p>
    <w:p w14:paraId="6DACA4D1" w14:textId="77777777" w:rsidR="00B34944" w:rsidRDefault="00B34944"/>
    <w:p w14:paraId="133BCF81" w14:textId="77777777" w:rsidR="00941D93" w:rsidRPr="00B34944" w:rsidRDefault="00941D93">
      <w:r w:rsidRPr="00B34944">
        <w:rPr>
          <w:b/>
          <w:bCs/>
        </w:rPr>
        <w:t xml:space="preserve">Objective: </w:t>
      </w:r>
      <w:r w:rsidR="003E7ADC" w:rsidRPr="003E7ADC">
        <w:t>Test Insert Row Option for appending row to end of table.</w:t>
      </w:r>
    </w:p>
    <w:p w14:paraId="789438CA" w14:textId="5388A603" w:rsidR="00941D93" w:rsidRDefault="00941D93">
      <w:pPr>
        <w:sectPr w:rsidR="00941D93">
          <w:headerReference w:type="default" r:id="rId17"/>
          <w:footerReference w:type="default" r:id="rId18"/>
          <w:pgSz w:w="12240" w:h="15840" w:code="1"/>
          <w:pgMar w:top="1440" w:right="1440" w:bottom="1440" w:left="1800" w:header="720" w:footer="720" w:gutter="0"/>
          <w:pgNumType w:start="1"/>
          <w:cols w:space="720"/>
        </w:sectPr>
      </w:pPr>
      <w:r w:rsidRPr="00B34944">
        <w:rPr>
          <w:b/>
          <w:bCs/>
        </w:rPr>
        <w:t>Notes:</w:t>
      </w:r>
      <w:r w:rsidRPr="00B34944">
        <w:t xml:space="preserve"> </w:t>
      </w:r>
      <w:r w:rsidR="003E7ADC">
        <w:t xml:space="preserve"> The Insert Row Option is vital towards adding new rows to the table. This functionality being </w:t>
      </w:r>
      <w:r w:rsidR="006775A5">
        <w:t xml:space="preserve">critical </w:t>
      </w:r>
      <w:r w:rsidR="003E7ADC">
        <w:t>towards the syste</w:t>
      </w:r>
      <w:r w:rsidR="006775A5">
        <w:t>m.</w:t>
      </w:r>
    </w:p>
    <w:p w14:paraId="69538EAC" w14:textId="77777777" w:rsidR="00941D93" w:rsidRDefault="00941D93">
      <w:pPr>
        <w:pStyle w:val="Paragraph"/>
        <w:sectPr w:rsidR="00941D93">
          <w:type w:val="continuous"/>
          <w:pgSz w:w="12240" w:h="15840" w:code="1"/>
          <w:pgMar w:top="1440" w:right="1440" w:bottom="1440" w:left="1800" w:header="720" w:footer="720" w:gutter="0"/>
          <w:cols w:space="720"/>
        </w:sectPr>
      </w:pPr>
    </w:p>
    <w:p w14:paraId="45954EE6" w14:textId="77777777" w:rsidR="00941D93" w:rsidRDefault="00941D9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
        <w:gridCol w:w="2589"/>
        <w:gridCol w:w="1156"/>
        <w:gridCol w:w="11"/>
        <w:gridCol w:w="485"/>
        <w:gridCol w:w="2029"/>
        <w:gridCol w:w="1714"/>
      </w:tblGrid>
      <w:tr w:rsidR="00941D93" w14:paraId="28B7E5BB" w14:textId="77777777" w:rsidTr="0092440F">
        <w:trPr>
          <w:cantSplit/>
          <w:trHeight w:val="291"/>
        </w:trPr>
        <w:tc>
          <w:tcPr>
            <w:tcW w:w="4686" w:type="dxa"/>
            <w:gridSpan w:val="4"/>
          </w:tcPr>
          <w:p w14:paraId="0C00B569" w14:textId="77777777" w:rsidR="00941D93" w:rsidRDefault="00941D93">
            <w:r>
              <w:t xml:space="preserve">Test No.: </w:t>
            </w:r>
            <w:r w:rsidR="003E7ADC">
              <w:t>01</w:t>
            </w:r>
          </w:p>
        </w:tc>
        <w:tc>
          <w:tcPr>
            <w:tcW w:w="4228" w:type="dxa"/>
            <w:gridSpan w:val="3"/>
          </w:tcPr>
          <w:p w14:paraId="123C272F" w14:textId="77777777" w:rsidR="00941D93" w:rsidRDefault="00941D93">
            <w:r>
              <w:t xml:space="preserve">Current Status: </w:t>
            </w:r>
            <w:r w:rsidR="003E7ADC">
              <w:t>Pending</w:t>
            </w:r>
          </w:p>
        </w:tc>
      </w:tr>
      <w:tr w:rsidR="00941D93" w14:paraId="433DF903" w14:textId="77777777" w:rsidTr="0092440F">
        <w:trPr>
          <w:cantSplit/>
          <w:trHeight w:val="291"/>
        </w:trPr>
        <w:tc>
          <w:tcPr>
            <w:tcW w:w="8914" w:type="dxa"/>
            <w:gridSpan w:val="7"/>
          </w:tcPr>
          <w:p w14:paraId="31F4FE7E" w14:textId="77777777" w:rsidR="00941D93" w:rsidRPr="00E47986" w:rsidRDefault="00941D93">
            <w:r w:rsidRPr="00E47986">
              <w:t xml:space="preserve">Test title:  </w:t>
            </w:r>
            <w:r w:rsidR="003E7ADC" w:rsidRPr="003E7ADC">
              <w:t>Test Insert Row Option</w:t>
            </w:r>
          </w:p>
          <w:p w14:paraId="1ED3ED29" w14:textId="77777777" w:rsidR="00941D93" w:rsidRPr="00E47986" w:rsidRDefault="00941D93"/>
        </w:tc>
      </w:tr>
      <w:tr w:rsidR="00941D93" w14:paraId="3D996450" w14:textId="77777777" w:rsidTr="0092440F">
        <w:trPr>
          <w:cantSplit/>
          <w:trHeight w:val="1038"/>
        </w:trPr>
        <w:tc>
          <w:tcPr>
            <w:tcW w:w="8914" w:type="dxa"/>
            <w:gridSpan w:val="7"/>
          </w:tcPr>
          <w:p w14:paraId="3B86CDFE" w14:textId="77777777" w:rsidR="00941D93" w:rsidRPr="00E47986" w:rsidRDefault="00941D93" w:rsidP="00A0096A">
            <w:r w:rsidRPr="00E47986">
              <w:t xml:space="preserve">Testing approach: </w:t>
            </w:r>
            <w:r w:rsidR="00A0096A">
              <w:t>By running dBEdit.jar and opening the file TEST_DB.xml. Then double clicking the CONSTRAINT_TABLE</w:t>
            </w:r>
            <w:r w:rsidR="00E16598">
              <w:t xml:space="preserve"> option to open that table. Once the menu is open the test can begin.</w:t>
            </w:r>
          </w:p>
        </w:tc>
      </w:tr>
      <w:tr w:rsidR="00941D93" w14:paraId="52C4FDFA" w14:textId="77777777" w:rsidTr="0092440F">
        <w:trPr>
          <w:cantSplit/>
          <w:trHeight w:val="4006"/>
        </w:trPr>
        <w:tc>
          <w:tcPr>
            <w:tcW w:w="930" w:type="dxa"/>
          </w:tcPr>
          <w:p w14:paraId="40AA1F23" w14:textId="77777777" w:rsidR="00941D93" w:rsidRDefault="00941D93">
            <w:r>
              <w:t>STEP</w:t>
            </w:r>
          </w:p>
          <w:p w14:paraId="597965E5" w14:textId="77777777" w:rsidR="00941D93" w:rsidRDefault="00941D93"/>
          <w:p w14:paraId="2146D66A" w14:textId="77777777" w:rsidR="00941D93" w:rsidRDefault="00E16598">
            <w:r>
              <w:t>1</w:t>
            </w:r>
          </w:p>
          <w:p w14:paraId="359C5A47" w14:textId="77777777" w:rsidR="00E16598" w:rsidRDefault="00E16598"/>
          <w:p w14:paraId="4A40315B" w14:textId="77777777" w:rsidR="00E16598" w:rsidRDefault="00E16598"/>
          <w:p w14:paraId="1BB2488D" w14:textId="77777777" w:rsidR="00E16598" w:rsidRDefault="00E16598"/>
          <w:p w14:paraId="2196108E" w14:textId="77777777" w:rsidR="00E16598" w:rsidRDefault="00E16598">
            <w:r>
              <w:t>2</w:t>
            </w:r>
          </w:p>
        </w:tc>
        <w:tc>
          <w:tcPr>
            <w:tcW w:w="2589" w:type="dxa"/>
          </w:tcPr>
          <w:p w14:paraId="1505EE6E" w14:textId="77777777" w:rsidR="00941D93" w:rsidRDefault="00941D93">
            <w:r>
              <w:t>OPERATOR ACTION</w:t>
            </w:r>
          </w:p>
          <w:p w14:paraId="1F98B972" w14:textId="77777777" w:rsidR="00941D93" w:rsidRDefault="00941D93"/>
          <w:p w14:paraId="410F08D4" w14:textId="77777777" w:rsidR="00E16598" w:rsidRDefault="00E16598">
            <w:r>
              <w:t>Open the CONSTRAINT_TABLE.xml using dbEdit.jar.</w:t>
            </w:r>
          </w:p>
          <w:p w14:paraId="78D2929E" w14:textId="77777777" w:rsidR="00E16598" w:rsidRDefault="00E16598"/>
          <w:p w14:paraId="414F9CED" w14:textId="77777777" w:rsidR="00941D93" w:rsidRDefault="00E16598">
            <w:r>
              <w:t xml:space="preserve"> Press </w:t>
            </w:r>
            <w:proofErr w:type="spellStart"/>
            <w:r>
              <w:t>Control+i</w:t>
            </w:r>
            <w:proofErr w:type="spellEnd"/>
            <w:r>
              <w:t xml:space="preserve"> on the keyboard.</w:t>
            </w:r>
          </w:p>
        </w:tc>
        <w:tc>
          <w:tcPr>
            <w:tcW w:w="1652" w:type="dxa"/>
            <w:gridSpan w:val="3"/>
          </w:tcPr>
          <w:p w14:paraId="26440EBC" w14:textId="77777777" w:rsidR="00941D93" w:rsidRDefault="00941D93">
            <w:r>
              <w:t>PURPOSE</w:t>
            </w:r>
          </w:p>
          <w:p w14:paraId="1BF60596" w14:textId="77777777" w:rsidR="00941D93" w:rsidRDefault="00941D93"/>
          <w:p w14:paraId="48410350" w14:textId="77777777" w:rsidR="00941D93" w:rsidRDefault="00E16598">
            <w:r>
              <w:t xml:space="preserve">This </w:t>
            </w:r>
            <w:r w:rsidR="00A8198E">
              <w:t>table will be used for testing.</w:t>
            </w:r>
          </w:p>
          <w:p w14:paraId="0128FA45" w14:textId="77777777" w:rsidR="00A8198E" w:rsidRDefault="00A8198E"/>
          <w:p w14:paraId="1C15D341" w14:textId="77777777" w:rsidR="00E16598" w:rsidRDefault="00E16598"/>
          <w:p w14:paraId="0C562236" w14:textId="77777777" w:rsidR="00E16598" w:rsidRDefault="00E16598">
            <w:proofErr w:type="spellStart"/>
            <w:r>
              <w:t>Control+i</w:t>
            </w:r>
            <w:proofErr w:type="spellEnd"/>
            <w:r>
              <w:t xml:space="preserve"> is the shortcut for row insertion.</w:t>
            </w:r>
          </w:p>
        </w:tc>
        <w:tc>
          <w:tcPr>
            <w:tcW w:w="2029" w:type="dxa"/>
          </w:tcPr>
          <w:p w14:paraId="5F6B1611" w14:textId="58EF72E2" w:rsidR="00941D93" w:rsidRDefault="006775A5">
            <w:r>
              <w:t>EXPECTED</w:t>
            </w:r>
            <w:r w:rsidR="00941D93">
              <w:t xml:space="preserve"> RESULTS</w:t>
            </w:r>
          </w:p>
          <w:p w14:paraId="2A3A8552" w14:textId="77777777" w:rsidR="00941D93" w:rsidRDefault="00941D93"/>
          <w:p w14:paraId="2219759B" w14:textId="77777777" w:rsidR="00941D93" w:rsidRDefault="00E16598">
            <w:r>
              <w:t>The table should open with no errors.</w:t>
            </w:r>
          </w:p>
          <w:p w14:paraId="45C1747B" w14:textId="77777777" w:rsidR="00E16598" w:rsidRDefault="00E16598"/>
          <w:p w14:paraId="299E5CDD" w14:textId="77777777" w:rsidR="00E16598" w:rsidRDefault="00E16598">
            <w:r>
              <w:t>A new row should appear at the bottom of the table.</w:t>
            </w:r>
          </w:p>
        </w:tc>
        <w:tc>
          <w:tcPr>
            <w:tcW w:w="1714" w:type="dxa"/>
          </w:tcPr>
          <w:p w14:paraId="3B5D5D62" w14:textId="77777777" w:rsidR="00941D93" w:rsidRDefault="00941D93">
            <w:r>
              <w:t>COMMENTS</w:t>
            </w:r>
          </w:p>
          <w:p w14:paraId="07D43CF1" w14:textId="77777777" w:rsidR="00941D93" w:rsidRDefault="00941D93"/>
          <w:p w14:paraId="74328FD6" w14:textId="77777777" w:rsidR="00941D93" w:rsidRDefault="00941D93"/>
        </w:tc>
      </w:tr>
      <w:tr w:rsidR="00941D93" w14:paraId="222B60CB" w14:textId="77777777" w:rsidTr="009B21E5">
        <w:trPr>
          <w:trHeight w:val="503"/>
        </w:trPr>
        <w:tc>
          <w:tcPr>
            <w:tcW w:w="8914" w:type="dxa"/>
            <w:gridSpan w:val="7"/>
            <w:tcBorders>
              <w:bottom w:val="single" w:sz="4" w:space="0" w:color="auto"/>
            </w:tcBorders>
          </w:tcPr>
          <w:p w14:paraId="6A5035C3" w14:textId="19BA5937" w:rsidR="00941D93" w:rsidRDefault="00941D93">
            <w:r>
              <w:t>Concluding Remarks:</w:t>
            </w:r>
            <w:r w:rsidR="00E16598">
              <w:t xml:space="preserve"> </w:t>
            </w:r>
          </w:p>
        </w:tc>
      </w:tr>
      <w:tr w:rsidR="00941D93" w14:paraId="1911DB54" w14:textId="77777777" w:rsidTr="0092440F">
        <w:trPr>
          <w:trHeight w:val="863"/>
        </w:trPr>
        <w:tc>
          <w:tcPr>
            <w:tcW w:w="4675" w:type="dxa"/>
            <w:gridSpan w:val="3"/>
          </w:tcPr>
          <w:p w14:paraId="752D153F" w14:textId="77777777" w:rsidR="00941D93" w:rsidRDefault="00941D93">
            <w:r>
              <w:t xml:space="preserve">Testing Team: </w:t>
            </w:r>
          </w:p>
          <w:p w14:paraId="6126E5DD" w14:textId="77777777" w:rsidR="00941D93" w:rsidRDefault="00E16598">
            <w:r>
              <w:t>Sebastian Nunez</w:t>
            </w:r>
          </w:p>
          <w:p w14:paraId="285C49CA" w14:textId="77777777" w:rsidR="006775A5" w:rsidRDefault="006775A5">
            <w:r>
              <w:t>Peter Hanson</w:t>
            </w:r>
          </w:p>
          <w:p w14:paraId="5D95195B" w14:textId="15180296" w:rsidR="006775A5" w:rsidRDefault="006775A5">
            <w:r>
              <w:t>Ricardo Sanchez</w:t>
            </w:r>
          </w:p>
        </w:tc>
        <w:tc>
          <w:tcPr>
            <w:tcW w:w="4239" w:type="dxa"/>
            <w:gridSpan w:val="4"/>
          </w:tcPr>
          <w:p w14:paraId="3BFAA17C" w14:textId="50C2B33B" w:rsidR="00941D93" w:rsidRDefault="00941D93">
            <w:r>
              <w:t>Date Completed:</w:t>
            </w:r>
            <w:r w:rsidR="006775A5">
              <w:t xml:space="preserve"> Pending</w:t>
            </w:r>
          </w:p>
        </w:tc>
      </w:tr>
    </w:tbl>
    <w:p w14:paraId="5D17F1B7" w14:textId="77777777" w:rsidR="00A8198E" w:rsidRDefault="00A8198E" w:rsidP="0092440F"/>
    <w:p w14:paraId="7AA0EF44" w14:textId="77777777" w:rsidR="0092440F" w:rsidRDefault="00A8198E" w:rsidP="00A8198E">
      <w:r>
        <w:br w:type="page"/>
      </w:r>
    </w:p>
    <w:p w14:paraId="0B07F23A" w14:textId="77777777" w:rsidR="00B63C78" w:rsidRDefault="00B63C78" w:rsidP="002F49B2">
      <w:pPr>
        <w:pStyle w:val="Heading2"/>
      </w:pPr>
      <w:bookmarkStart w:id="40" w:name="_Toc38639052"/>
      <w:r>
        <w:t>Test 0</w:t>
      </w:r>
      <w:r w:rsidR="00F31BE7">
        <w:t>2</w:t>
      </w:r>
      <w:bookmarkEnd w:id="40"/>
    </w:p>
    <w:p w14:paraId="4AE44B8C" w14:textId="77777777" w:rsidR="00B63C78" w:rsidRDefault="00B63C78" w:rsidP="00B63C78"/>
    <w:p w14:paraId="333327B5" w14:textId="77777777" w:rsidR="00B63C78" w:rsidRDefault="00B63C78" w:rsidP="00B63C78">
      <w:r>
        <w:rPr>
          <w:b/>
          <w:bCs/>
        </w:rPr>
        <w:t xml:space="preserve">Objective: </w:t>
      </w:r>
      <w:r>
        <w:t>Test Delete Row Option for deleting a specified row in the table.</w:t>
      </w:r>
    </w:p>
    <w:p w14:paraId="4C87092B" w14:textId="77777777" w:rsidR="00B63C78" w:rsidRDefault="00B63C78" w:rsidP="00B63C78">
      <w:r>
        <w:rPr>
          <w:b/>
          <w:bCs/>
        </w:rPr>
        <w:t>Notes:</w:t>
      </w:r>
      <w:r>
        <w:t xml:space="preserve">  The Delete Row Option is vital towards adding deleting rows to the table. This functionality being vital towards the system.</w:t>
      </w:r>
    </w:p>
    <w:p w14:paraId="73779C39" w14:textId="77777777" w:rsidR="00B63C78" w:rsidRDefault="00B63C78" w:rsidP="00B63C78">
      <w:pPr>
        <w:overflowPunct/>
        <w:autoSpaceDE/>
        <w:autoSpaceDN/>
        <w:adjustRightInd/>
      </w:pPr>
    </w:p>
    <w:p w14:paraId="4EB11C3C" w14:textId="77777777" w:rsidR="00B63C78" w:rsidRDefault="00B63C78" w:rsidP="00B63C78">
      <w:pPr>
        <w:overflowPunct/>
        <w:autoSpaceDE/>
        <w:autoSpaceDN/>
        <w:adjustRightInd/>
        <w:sectPr w:rsidR="00B63C78" w:rsidSect="0092440F">
          <w:type w:val="continuous"/>
          <w:pgSz w:w="12240" w:h="15840"/>
          <w:pgMar w:top="1440" w:right="1440" w:bottom="1440" w:left="1800" w:header="720" w:footer="720" w:gutter="0"/>
          <w:pgNumType w:start="1"/>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
        <w:gridCol w:w="2589"/>
        <w:gridCol w:w="1156"/>
        <w:gridCol w:w="11"/>
        <w:gridCol w:w="485"/>
        <w:gridCol w:w="2029"/>
        <w:gridCol w:w="1714"/>
      </w:tblGrid>
      <w:tr w:rsidR="00B63C78" w14:paraId="58BB3801" w14:textId="77777777" w:rsidTr="00F931EF">
        <w:trPr>
          <w:cantSplit/>
          <w:trHeight w:val="291"/>
        </w:trPr>
        <w:tc>
          <w:tcPr>
            <w:tcW w:w="4686" w:type="dxa"/>
            <w:gridSpan w:val="4"/>
          </w:tcPr>
          <w:p w14:paraId="7B95086E" w14:textId="77777777" w:rsidR="00B63C78" w:rsidRDefault="00B63C78" w:rsidP="00F931EF">
            <w:r>
              <w:t>Test No.: 03</w:t>
            </w:r>
          </w:p>
        </w:tc>
        <w:tc>
          <w:tcPr>
            <w:tcW w:w="4228" w:type="dxa"/>
            <w:gridSpan w:val="3"/>
          </w:tcPr>
          <w:p w14:paraId="1F714D9D" w14:textId="77777777" w:rsidR="00B63C78" w:rsidRDefault="00B63C78" w:rsidP="00F931EF">
            <w:r>
              <w:t>Current Status: Pending</w:t>
            </w:r>
          </w:p>
        </w:tc>
      </w:tr>
      <w:tr w:rsidR="00B63C78" w14:paraId="30EF6153" w14:textId="77777777" w:rsidTr="00F931EF">
        <w:trPr>
          <w:cantSplit/>
          <w:trHeight w:val="291"/>
        </w:trPr>
        <w:tc>
          <w:tcPr>
            <w:tcW w:w="8914" w:type="dxa"/>
            <w:gridSpan w:val="7"/>
          </w:tcPr>
          <w:p w14:paraId="21607281" w14:textId="77777777" w:rsidR="00B63C78" w:rsidRPr="00E47986" w:rsidRDefault="00B63C78" w:rsidP="00F931EF">
            <w:r w:rsidRPr="00E47986">
              <w:t xml:space="preserve">Test title:  </w:t>
            </w:r>
            <w:r w:rsidRPr="003E7ADC">
              <w:t xml:space="preserve">Test </w:t>
            </w:r>
            <w:r>
              <w:t>Delete</w:t>
            </w:r>
            <w:r w:rsidRPr="003E7ADC">
              <w:t xml:space="preserve"> Row Option</w:t>
            </w:r>
          </w:p>
          <w:p w14:paraId="0C15872C" w14:textId="77777777" w:rsidR="00B63C78" w:rsidRPr="00E47986" w:rsidRDefault="00B63C78" w:rsidP="00F931EF"/>
        </w:tc>
      </w:tr>
      <w:tr w:rsidR="00B63C78" w14:paraId="3A8087AB" w14:textId="77777777" w:rsidTr="00F931EF">
        <w:trPr>
          <w:cantSplit/>
          <w:trHeight w:val="1038"/>
        </w:trPr>
        <w:tc>
          <w:tcPr>
            <w:tcW w:w="8914" w:type="dxa"/>
            <w:gridSpan w:val="7"/>
          </w:tcPr>
          <w:p w14:paraId="6A758BC9" w14:textId="77777777" w:rsidR="00B63C78" w:rsidRPr="00E47986" w:rsidRDefault="00B63C78" w:rsidP="00F931EF">
            <w:r w:rsidRPr="00E47986">
              <w:t xml:space="preserve">Testing approach: </w:t>
            </w:r>
            <w:r>
              <w:t>By running dBEdit.jar and opening the file TEST_DB.xml. Then double clicking the CONSTRAINT_TABLE option to open that table. Once the menu is open the test can begin.</w:t>
            </w:r>
          </w:p>
        </w:tc>
      </w:tr>
      <w:tr w:rsidR="00B63C78" w14:paraId="30879E71" w14:textId="77777777" w:rsidTr="00F931EF">
        <w:trPr>
          <w:cantSplit/>
          <w:trHeight w:val="4006"/>
        </w:trPr>
        <w:tc>
          <w:tcPr>
            <w:tcW w:w="930" w:type="dxa"/>
          </w:tcPr>
          <w:p w14:paraId="6FE1894E" w14:textId="77777777" w:rsidR="00B63C78" w:rsidRDefault="00B63C78" w:rsidP="00F931EF">
            <w:r>
              <w:t>STEP</w:t>
            </w:r>
          </w:p>
          <w:p w14:paraId="3A5D5B8A" w14:textId="77777777" w:rsidR="00B63C78" w:rsidRDefault="00B63C78" w:rsidP="00F931EF"/>
          <w:p w14:paraId="2A8D8DAF" w14:textId="77777777" w:rsidR="00B63C78" w:rsidRDefault="00B63C78" w:rsidP="00F931EF">
            <w:r>
              <w:t>1</w:t>
            </w:r>
          </w:p>
          <w:p w14:paraId="1381302B" w14:textId="77777777" w:rsidR="00B63C78" w:rsidRDefault="00B63C78" w:rsidP="00F931EF"/>
          <w:p w14:paraId="5E21A0EF" w14:textId="77777777" w:rsidR="00B63C78" w:rsidRDefault="00B63C78" w:rsidP="00F931EF"/>
          <w:p w14:paraId="4B27DD52" w14:textId="77777777" w:rsidR="00B63C78" w:rsidRDefault="00B63C78" w:rsidP="00F931EF"/>
          <w:p w14:paraId="53626D3A" w14:textId="77777777" w:rsidR="00B63C78" w:rsidRDefault="00B63C78" w:rsidP="00F931EF">
            <w:r>
              <w:t>2</w:t>
            </w:r>
          </w:p>
          <w:p w14:paraId="02052D21" w14:textId="77777777" w:rsidR="00A8198E" w:rsidRDefault="00A8198E" w:rsidP="00F931EF"/>
          <w:p w14:paraId="1BA10369" w14:textId="77777777" w:rsidR="00A8198E" w:rsidRDefault="00A8198E" w:rsidP="00F931EF"/>
          <w:p w14:paraId="0B0CA45F" w14:textId="77777777" w:rsidR="00A8198E" w:rsidRDefault="00A8198E" w:rsidP="00F931EF">
            <w:r>
              <w:t>3</w:t>
            </w:r>
          </w:p>
        </w:tc>
        <w:tc>
          <w:tcPr>
            <w:tcW w:w="2589" w:type="dxa"/>
          </w:tcPr>
          <w:p w14:paraId="7F0A9717" w14:textId="77777777" w:rsidR="00B63C78" w:rsidRDefault="00B63C78" w:rsidP="00F931EF">
            <w:r>
              <w:t>OPERATOR ACTION</w:t>
            </w:r>
          </w:p>
          <w:p w14:paraId="5453519A" w14:textId="77777777" w:rsidR="00B63C78" w:rsidRDefault="00B63C78" w:rsidP="00F931EF"/>
          <w:p w14:paraId="1B6E71B7" w14:textId="77777777" w:rsidR="00B63C78" w:rsidRDefault="00B63C78" w:rsidP="00F931EF">
            <w:r>
              <w:t>Open the CONSTRAINT_TABLE.xml using dbEdit.jar.</w:t>
            </w:r>
          </w:p>
          <w:p w14:paraId="770D3B1D" w14:textId="77777777" w:rsidR="00A8198E" w:rsidRDefault="00A8198E" w:rsidP="00F931EF"/>
          <w:p w14:paraId="51A1CC3B" w14:textId="77777777" w:rsidR="00B63C78" w:rsidRDefault="00A8198E" w:rsidP="00F931EF">
            <w:r>
              <w:t>Select a Row to Delete on the table by clicking a cell in the row</w:t>
            </w:r>
          </w:p>
          <w:p w14:paraId="4724E7A6" w14:textId="77777777" w:rsidR="00B63C78" w:rsidRDefault="00B63C78" w:rsidP="00F931EF">
            <w:r>
              <w:t xml:space="preserve"> Press </w:t>
            </w:r>
            <w:proofErr w:type="spellStart"/>
            <w:r>
              <w:t>Control+d</w:t>
            </w:r>
            <w:proofErr w:type="spellEnd"/>
            <w:r>
              <w:t xml:space="preserve"> on the keyboard.</w:t>
            </w:r>
          </w:p>
        </w:tc>
        <w:tc>
          <w:tcPr>
            <w:tcW w:w="1652" w:type="dxa"/>
            <w:gridSpan w:val="3"/>
          </w:tcPr>
          <w:p w14:paraId="6DD79A94" w14:textId="77777777" w:rsidR="00B63C78" w:rsidRDefault="00B63C78" w:rsidP="00F931EF">
            <w:r>
              <w:t>PURPOSE</w:t>
            </w:r>
          </w:p>
          <w:p w14:paraId="0352005A" w14:textId="77777777" w:rsidR="00B63C78" w:rsidRDefault="00B63C78" w:rsidP="00F931EF"/>
          <w:p w14:paraId="7BE4356A" w14:textId="77777777" w:rsidR="00A8198E" w:rsidRDefault="00A8198E" w:rsidP="00A8198E">
            <w:r>
              <w:t>This table will be used for testing.</w:t>
            </w:r>
          </w:p>
          <w:p w14:paraId="7CE2109A" w14:textId="77777777" w:rsidR="00B63C78" w:rsidRDefault="00B63C78" w:rsidP="00F931EF"/>
          <w:p w14:paraId="07A3E6D9" w14:textId="77777777" w:rsidR="00A8198E" w:rsidRDefault="00A8198E" w:rsidP="00F931EF"/>
          <w:p w14:paraId="35DBD2E6" w14:textId="77777777" w:rsidR="00A8198E" w:rsidRDefault="00A8198E" w:rsidP="00F931EF">
            <w:r>
              <w:t>Determining which row should be deleted</w:t>
            </w:r>
          </w:p>
          <w:p w14:paraId="4D3680A5" w14:textId="77777777" w:rsidR="00B63C78" w:rsidRDefault="00B63C78" w:rsidP="00F931EF">
            <w:proofErr w:type="spellStart"/>
            <w:r>
              <w:t>Control+d</w:t>
            </w:r>
            <w:proofErr w:type="spellEnd"/>
            <w:r>
              <w:t xml:space="preserve"> is the shortcut for row deletion.</w:t>
            </w:r>
          </w:p>
        </w:tc>
        <w:tc>
          <w:tcPr>
            <w:tcW w:w="2029" w:type="dxa"/>
          </w:tcPr>
          <w:p w14:paraId="3EF21188" w14:textId="41C063C7" w:rsidR="00B63C78" w:rsidRDefault="006775A5" w:rsidP="00F931EF">
            <w:r>
              <w:t xml:space="preserve">EXPECTED </w:t>
            </w:r>
            <w:r w:rsidR="00B63C78">
              <w:t>RESULTS</w:t>
            </w:r>
          </w:p>
          <w:p w14:paraId="67977535" w14:textId="77777777" w:rsidR="00B63C78" w:rsidRDefault="00B63C78" w:rsidP="00F931EF"/>
          <w:p w14:paraId="38785430" w14:textId="77777777" w:rsidR="00B63C78" w:rsidRDefault="00B63C78" w:rsidP="00F931EF">
            <w:r>
              <w:t>The table should open with no errors.</w:t>
            </w:r>
          </w:p>
          <w:p w14:paraId="7B42786C" w14:textId="77777777" w:rsidR="00B63C78" w:rsidRDefault="00B63C78" w:rsidP="00F931EF"/>
          <w:p w14:paraId="4012AFE9" w14:textId="77777777" w:rsidR="00A8198E" w:rsidRDefault="00A8198E" w:rsidP="00F931EF">
            <w:r>
              <w:t>Cursor is on selected cell in the selected row.</w:t>
            </w:r>
          </w:p>
          <w:p w14:paraId="27F34E0B" w14:textId="77777777" w:rsidR="00B63C78" w:rsidRDefault="00B63C78" w:rsidP="00F931EF">
            <w:r>
              <w:t>The selected row should be deleted from the table.</w:t>
            </w:r>
          </w:p>
        </w:tc>
        <w:tc>
          <w:tcPr>
            <w:tcW w:w="1714" w:type="dxa"/>
          </w:tcPr>
          <w:p w14:paraId="3C05D204" w14:textId="77777777" w:rsidR="00B63C78" w:rsidRDefault="00B63C78" w:rsidP="00F931EF">
            <w:r>
              <w:t>COMMENTS</w:t>
            </w:r>
          </w:p>
          <w:p w14:paraId="4656AB02" w14:textId="77777777" w:rsidR="00B63C78" w:rsidRDefault="00B63C78" w:rsidP="00F931EF"/>
          <w:p w14:paraId="05EB577A" w14:textId="77777777" w:rsidR="00B63C78" w:rsidRDefault="00B63C78" w:rsidP="00F931EF"/>
        </w:tc>
      </w:tr>
      <w:tr w:rsidR="00B63C78" w14:paraId="78E0BFE4" w14:textId="77777777" w:rsidTr="006775A5">
        <w:trPr>
          <w:trHeight w:val="521"/>
        </w:trPr>
        <w:tc>
          <w:tcPr>
            <w:tcW w:w="8914" w:type="dxa"/>
            <w:gridSpan w:val="7"/>
            <w:tcBorders>
              <w:bottom w:val="single" w:sz="4" w:space="0" w:color="auto"/>
            </w:tcBorders>
          </w:tcPr>
          <w:p w14:paraId="5DD61497" w14:textId="643433A7" w:rsidR="00B63C78" w:rsidRDefault="00B63C78" w:rsidP="00F931EF">
            <w:r>
              <w:t xml:space="preserve">Concluding Remarks: </w:t>
            </w:r>
          </w:p>
        </w:tc>
      </w:tr>
      <w:tr w:rsidR="00B63C78" w14:paraId="6263E5B4" w14:textId="77777777" w:rsidTr="00F931EF">
        <w:trPr>
          <w:trHeight w:val="863"/>
        </w:trPr>
        <w:tc>
          <w:tcPr>
            <w:tcW w:w="4675" w:type="dxa"/>
            <w:gridSpan w:val="3"/>
          </w:tcPr>
          <w:p w14:paraId="612E8244" w14:textId="77777777" w:rsidR="00B63C78" w:rsidRDefault="00B63C78" w:rsidP="00F931EF">
            <w:r>
              <w:t xml:space="preserve">Testing Team: </w:t>
            </w:r>
          </w:p>
          <w:p w14:paraId="4E63E7DD" w14:textId="77777777" w:rsidR="006775A5" w:rsidRDefault="006775A5" w:rsidP="006775A5">
            <w:r>
              <w:t>Sebastian Nunez</w:t>
            </w:r>
          </w:p>
          <w:p w14:paraId="69C2DCC1" w14:textId="77777777" w:rsidR="006775A5" w:rsidRDefault="006775A5" w:rsidP="006775A5">
            <w:r>
              <w:t>Peter Hanson</w:t>
            </w:r>
          </w:p>
          <w:p w14:paraId="50484F08" w14:textId="739BBF49" w:rsidR="00B63C78" w:rsidRDefault="006775A5" w:rsidP="006775A5">
            <w:r>
              <w:t>Ricardo Sanchez</w:t>
            </w:r>
          </w:p>
        </w:tc>
        <w:tc>
          <w:tcPr>
            <w:tcW w:w="4239" w:type="dxa"/>
            <w:gridSpan w:val="4"/>
          </w:tcPr>
          <w:p w14:paraId="010CC811" w14:textId="50D240D7" w:rsidR="00B63C78" w:rsidRDefault="00B63C78" w:rsidP="00F931EF">
            <w:r>
              <w:t>Date Completed:</w:t>
            </w:r>
            <w:r w:rsidR="006775A5">
              <w:t xml:space="preserve"> Pending</w:t>
            </w:r>
          </w:p>
        </w:tc>
      </w:tr>
    </w:tbl>
    <w:p w14:paraId="2D7006B4" w14:textId="77777777" w:rsidR="00B63C78" w:rsidRDefault="00B63C78" w:rsidP="00B63C78"/>
    <w:p w14:paraId="3DBE044D" w14:textId="77777777" w:rsidR="00B63C78" w:rsidRDefault="00B63C78" w:rsidP="00B63C78"/>
    <w:p w14:paraId="3DB7E0CE" w14:textId="77777777" w:rsidR="002F49B2" w:rsidRDefault="002F49B2" w:rsidP="002F49B2">
      <w:pPr>
        <w:pStyle w:val="Heading2"/>
      </w:pPr>
      <w:r>
        <w:br w:type="page"/>
      </w:r>
      <w:bookmarkStart w:id="41" w:name="_Toc38639053"/>
      <w:r>
        <w:lastRenderedPageBreak/>
        <w:t>Test 03</w:t>
      </w:r>
      <w:bookmarkEnd w:id="41"/>
    </w:p>
    <w:p w14:paraId="523808B7" w14:textId="77777777" w:rsidR="002F49B2" w:rsidRDefault="002F49B2" w:rsidP="002F49B2"/>
    <w:p w14:paraId="4AB33211" w14:textId="77777777" w:rsidR="002F49B2" w:rsidRDefault="002F49B2" w:rsidP="002F49B2">
      <w:r>
        <w:rPr>
          <w:b/>
          <w:bCs/>
        </w:rPr>
        <w:t xml:space="preserve">Objective: </w:t>
      </w:r>
      <w:r>
        <w:t>Test Copy &amp; Paste Row Options for copying and adding a specified row in the table.</w:t>
      </w:r>
    </w:p>
    <w:p w14:paraId="57948AFE" w14:textId="3C55B53B" w:rsidR="002F49B2" w:rsidRDefault="002F49B2" w:rsidP="002F49B2">
      <w:r>
        <w:rPr>
          <w:b/>
          <w:bCs/>
        </w:rPr>
        <w:t>Notes:</w:t>
      </w:r>
      <w:r>
        <w:t xml:space="preserve">  The Copy</w:t>
      </w:r>
      <w:r w:rsidR="006775A5">
        <w:t xml:space="preserve"> </w:t>
      </w:r>
      <w:r>
        <w:t>&amp; Paste Row Options is vital towards copying selected rows in the table. This functionality being vital towards the system.</w:t>
      </w:r>
    </w:p>
    <w:p w14:paraId="78A523C9" w14:textId="77777777" w:rsidR="002F49B2" w:rsidRDefault="002F49B2" w:rsidP="002F49B2">
      <w:pPr>
        <w:overflowPunct/>
        <w:autoSpaceDE/>
        <w:autoSpaceDN/>
        <w:adjustRightInd/>
      </w:pPr>
    </w:p>
    <w:p w14:paraId="725ADD56" w14:textId="77777777" w:rsidR="002F49B2" w:rsidRDefault="002F49B2" w:rsidP="002F49B2">
      <w:pPr>
        <w:overflowPunct/>
        <w:autoSpaceDE/>
        <w:autoSpaceDN/>
        <w:adjustRightInd/>
        <w:sectPr w:rsidR="002F49B2" w:rsidSect="0092440F">
          <w:type w:val="continuous"/>
          <w:pgSz w:w="12240" w:h="15840"/>
          <w:pgMar w:top="1440" w:right="1440" w:bottom="1440" w:left="1800" w:header="720" w:footer="720" w:gutter="0"/>
          <w:pgNumType w:start="1"/>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
        <w:gridCol w:w="2589"/>
        <w:gridCol w:w="1156"/>
        <w:gridCol w:w="11"/>
        <w:gridCol w:w="485"/>
        <w:gridCol w:w="2029"/>
        <w:gridCol w:w="1714"/>
      </w:tblGrid>
      <w:tr w:rsidR="002F49B2" w14:paraId="5C2C69A0" w14:textId="77777777" w:rsidTr="00F931EF">
        <w:trPr>
          <w:cantSplit/>
          <w:trHeight w:val="291"/>
        </w:trPr>
        <w:tc>
          <w:tcPr>
            <w:tcW w:w="4686" w:type="dxa"/>
            <w:gridSpan w:val="4"/>
          </w:tcPr>
          <w:p w14:paraId="22EA2E3F" w14:textId="77777777" w:rsidR="002F49B2" w:rsidRDefault="002F49B2" w:rsidP="00F931EF">
            <w:r>
              <w:t>Test No.: 0</w:t>
            </w:r>
            <w:r w:rsidR="00565B9F">
              <w:t>3</w:t>
            </w:r>
          </w:p>
        </w:tc>
        <w:tc>
          <w:tcPr>
            <w:tcW w:w="4228" w:type="dxa"/>
            <w:gridSpan w:val="3"/>
          </w:tcPr>
          <w:p w14:paraId="0CFCE00F" w14:textId="77777777" w:rsidR="002F49B2" w:rsidRDefault="002F49B2" w:rsidP="00F931EF">
            <w:r>
              <w:t>Current Status: Pending</w:t>
            </w:r>
          </w:p>
        </w:tc>
      </w:tr>
      <w:tr w:rsidR="002F49B2" w14:paraId="207DEFAB" w14:textId="77777777" w:rsidTr="00F931EF">
        <w:trPr>
          <w:cantSplit/>
          <w:trHeight w:val="291"/>
        </w:trPr>
        <w:tc>
          <w:tcPr>
            <w:tcW w:w="8914" w:type="dxa"/>
            <w:gridSpan w:val="7"/>
          </w:tcPr>
          <w:p w14:paraId="2EDD1896" w14:textId="77777777" w:rsidR="002F49B2" w:rsidRPr="00E47986" w:rsidRDefault="002F49B2" w:rsidP="00F931EF">
            <w:r w:rsidRPr="00E47986">
              <w:t xml:space="preserve">Test title:  </w:t>
            </w:r>
            <w:r w:rsidRPr="003E7ADC">
              <w:t xml:space="preserve">Test </w:t>
            </w:r>
            <w:r>
              <w:t>Copy</w:t>
            </w:r>
            <w:r w:rsidR="00565B9F">
              <w:t xml:space="preserve"> &amp; Paste</w:t>
            </w:r>
            <w:r w:rsidRPr="003E7ADC">
              <w:t xml:space="preserve"> Row Option</w:t>
            </w:r>
            <w:r w:rsidR="00565B9F">
              <w:t>s</w:t>
            </w:r>
          </w:p>
          <w:p w14:paraId="7304F6D3" w14:textId="77777777" w:rsidR="002F49B2" w:rsidRPr="00E47986" w:rsidRDefault="002F49B2" w:rsidP="00F931EF"/>
        </w:tc>
      </w:tr>
      <w:tr w:rsidR="002F49B2" w14:paraId="7A6CD6EF" w14:textId="77777777" w:rsidTr="00F931EF">
        <w:trPr>
          <w:cantSplit/>
          <w:trHeight w:val="1038"/>
        </w:trPr>
        <w:tc>
          <w:tcPr>
            <w:tcW w:w="8914" w:type="dxa"/>
            <w:gridSpan w:val="7"/>
          </w:tcPr>
          <w:p w14:paraId="1A604612" w14:textId="77777777" w:rsidR="002F49B2" w:rsidRPr="00E47986" w:rsidRDefault="002F49B2" w:rsidP="00F931EF">
            <w:r w:rsidRPr="00E47986">
              <w:t xml:space="preserve">Testing approach: </w:t>
            </w:r>
            <w:r>
              <w:t>By running dBEdit.jar and opening the file TEST_DB.xml. Then double clicking the CONSTRAINT_TABLE option to open that table. Once the menu is open the test can begin.</w:t>
            </w:r>
          </w:p>
        </w:tc>
      </w:tr>
      <w:tr w:rsidR="002F49B2" w14:paraId="6123F54F" w14:textId="77777777" w:rsidTr="00F931EF">
        <w:trPr>
          <w:cantSplit/>
          <w:trHeight w:val="4006"/>
        </w:trPr>
        <w:tc>
          <w:tcPr>
            <w:tcW w:w="930" w:type="dxa"/>
          </w:tcPr>
          <w:p w14:paraId="3C7E8A15" w14:textId="77777777" w:rsidR="002F49B2" w:rsidRDefault="002F49B2" w:rsidP="00F931EF">
            <w:r>
              <w:t>STEP</w:t>
            </w:r>
          </w:p>
          <w:p w14:paraId="5D8419D3" w14:textId="77777777" w:rsidR="002F49B2" w:rsidRDefault="002F49B2" w:rsidP="00F931EF"/>
          <w:p w14:paraId="2FDF9775" w14:textId="77777777" w:rsidR="002F49B2" w:rsidRDefault="002F49B2" w:rsidP="00F931EF">
            <w:r>
              <w:t>1</w:t>
            </w:r>
          </w:p>
          <w:p w14:paraId="2FC23B3F" w14:textId="77777777" w:rsidR="002F49B2" w:rsidRDefault="002F49B2" w:rsidP="00F931EF"/>
          <w:p w14:paraId="4967AE43" w14:textId="77777777" w:rsidR="002F49B2" w:rsidRDefault="002F49B2" w:rsidP="00F931EF"/>
          <w:p w14:paraId="29951A08" w14:textId="77777777" w:rsidR="002F49B2" w:rsidRDefault="002F49B2" w:rsidP="00F931EF"/>
          <w:p w14:paraId="581468A4" w14:textId="77777777" w:rsidR="00A8198E" w:rsidRDefault="00A8198E" w:rsidP="00F931EF">
            <w:r>
              <w:t>2</w:t>
            </w:r>
          </w:p>
          <w:p w14:paraId="21FF3D36" w14:textId="77777777" w:rsidR="00A8198E" w:rsidRDefault="00A8198E" w:rsidP="00F931EF"/>
          <w:p w14:paraId="57DC0E18" w14:textId="77777777" w:rsidR="00A8198E" w:rsidRDefault="00A8198E" w:rsidP="00F931EF"/>
          <w:p w14:paraId="30158184" w14:textId="77777777" w:rsidR="00A8198E" w:rsidRDefault="00A8198E" w:rsidP="00F931EF"/>
          <w:p w14:paraId="441673C7" w14:textId="77777777" w:rsidR="002F49B2" w:rsidRDefault="00A8198E" w:rsidP="00F931EF">
            <w:r>
              <w:t>3</w:t>
            </w:r>
          </w:p>
          <w:p w14:paraId="2C64766E" w14:textId="77777777" w:rsidR="002F49B2" w:rsidRDefault="002F49B2" w:rsidP="00F931EF"/>
          <w:p w14:paraId="25202B56" w14:textId="77777777" w:rsidR="002F49B2" w:rsidRDefault="002F49B2" w:rsidP="00F931EF"/>
          <w:p w14:paraId="5E2B3FC2" w14:textId="77777777" w:rsidR="002F49B2" w:rsidRDefault="002F49B2" w:rsidP="00F931EF"/>
          <w:p w14:paraId="3C39D430" w14:textId="77777777" w:rsidR="002F49B2" w:rsidRDefault="00A8198E" w:rsidP="00F931EF">
            <w:r>
              <w:t>4</w:t>
            </w:r>
          </w:p>
        </w:tc>
        <w:tc>
          <w:tcPr>
            <w:tcW w:w="2589" w:type="dxa"/>
          </w:tcPr>
          <w:p w14:paraId="118DFFB2" w14:textId="77777777" w:rsidR="002F49B2" w:rsidRDefault="002F49B2" w:rsidP="00F931EF">
            <w:r>
              <w:t>OPERATOR ACTION</w:t>
            </w:r>
          </w:p>
          <w:p w14:paraId="0F97035E" w14:textId="77777777" w:rsidR="002F49B2" w:rsidRDefault="002F49B2" w:rsidP="00F931EF"/>
          <w:p w14:paraId="2F68ED5D" w14:textId="77777777" w:rsidR="002F49B2" w:rsidRDefault="002F49B2" w:rsidP="00F931EF">
            <w:r>
              <w:t>Open the CONSTRAINT_TABLE.xml using dbEdit.jar.</w:t>
            </w:r>
          </w:p>
          <w:p w14:paraId="6766D5CF" w14:textId="77777777" w:rsidR="00A8198E" w:rsidRDefault="00A8198E" w:rsidP="00F931EF"/>
          <w:p w14:paraId="6F255BE9" w14:textId="77777777" w:rsidR="00A8198E" w:rsidRDefault="00A8198E" w:rsidP="00F931EF">
            <w:r>
              <w:t>Select a Row to copy in the table by clicking a cell in the row</w:t>
            </w:r>
          </w:p>
          <w:p w14:paraId="0743E133" w14:textId="77777777" w:rsidR="00A8198E" w:rsidRDefault="00A8198E" w:rsidP="00F931EF"/>
          <w:p w14:paraId="52231633" w14:textId="77777777" w:rsidR="002F49B2" w:rsidRDefault="002F49B2" w:rsidP="00F931EF">
            <w:r>
              <w:t xml:space="preserve"> Press </w:t>
            </w:r>
            <w:proofErr w:type="spellStart"/>
            <w:r>
              <w:t>Control+c</w:t>
            </w:r>
            <w:proofErr w:type="spellEnd"/>
            <w:r>
              <w:t xml:space="preserve"> on the keyboard.</w:t>
            </w:r>
          </w:p>
          <w:p w14:paraId="271796F8" w14:textId="77777777" w:rsidR="002F49B2" w:rsidRDefault="002F49B2" w:rsidP="00F931EF"/>
          <w:p w14:paraId="4F0765E9" w14:textId="77777777" w:rsidR="002F49B2" w:rsidRDefault="002F49B2" w:rsidP="00F931EF"/>
          <w:p w14:paraId="69DD6FDD" w14:textId="77777777" w:rsidR="002F49B2" w:rsidRDefault="002F49B2" w:rsidP="00F931EF">
            <w:r>
              <w:t xml:space="preserve">Press </w:t>
            </w:r>
            <w:proofErr w:type="spellStart"/>
            <w:r>
              <w:t>Control+p</w:t>
            </w:r>
            <w:proofErr w:type="spellEnd"/>
            <w:r>
              <w:t xml:space="preserve"> on the keyboard.</w:t>
            </w:r>
          </w:p>
        </w:tc>
        <w:tc>
          <w:tcPr>
            <w:tcW w:w="1652" w:type="dxa"/>
            <w:gridSpan w:val="3"/>
          </w:tcPr>
          <w:p w14:paraId="6F19516A" w14:textId="77777777" w:rsidR="002F49B2" w:rsidRDefault="002F49B2" w:rsidP="00F931EF">
            <w:r>
              <w:t>PURPOSE</w:t>
            </w:r>
          </w:p>
          <w:p w14:paraId="3955516F" w14:textId="77777777" w:rsidR="002F49B2" w:rsidRDefault="002F49B2" w:rsidP="00F931EF"/>
          <w:p w14:paraId="1921E7F8" w14:textId="77777777" w:rsidR="00A8198E" w:rsidRDefault="00A8198E" w:rsidP="00A8198E">
            <w:r>
              <w:t>This table will be used for testing.</w:t>
            </w:r>
          </w:p>
          <w:p w14:paraId="44CCC400" w14:textId="77777777" w:rsidR="002F49B2" w:rsidRDefault="002F49B2" w:rsidP="00F931EF"/>
          <w:p w14:paraId="7E880299" w14:textId="77777777" w:rsidR="00A8198E" w:rsidRDefault="00A8198E" w:rsidP="00F931EF"/>
          <w:p w14:paraId="42D8962D" w14:textId="77777777" w:rsidR="00A8198E" w:rsidRDefault="00A8198E" w:rsidP="00F931EF">
            <w:r>
              <w:t>Determining which row should be copied.</w:t>
            </w:r>
          </w:p>
          <w:p w14:paraId="0A061A16" w14:textId="77777777" w:rsidR="00A8198E" w:rsidRDefault="00A8198E" w:rsidP="00F931EF"/>
          <w:p w14:paraId="27237A63" w14:textId="77777777" w:rsidR="002F49B2" w:rsidRDefault="002F49B2" w:rsidP="00F931EF">
            <w:proofErr w:type="spellStart"/>
            <w:r>
              <w:t>Control+c</w:t>
            </w:r>
            <w:proofErr w:type="spellEnd"/>
            <w:r>
              <w:t xml:space="preserve"> is the shortcut for copying a row.</w:t>
            </w:r>
          </w:p>
          <w:p w14:paraId="171AEAE1" w14:textId="77777777" w:rsidR="002F49B2" w:rsidRDefault="002F49B2" w:rsidP="00F931EF"/>
          <w:p w14:paraId="7EB17514" w14:textId="77777777" w:rsidR="002F49B2" w:rsidRDefault="002F49B2" w:rsidP="00F931EF">
            <w:proofErr w:type="spellStart"/>
            <w:r>
              <w:t>Control+p</w:t>
            </w:r>
            <w:proofErr w:type="spellEnd"/>
            <w:r>
              <w:t xml:space="preserve"> is the shortcut for pasting a row.</w:t>
            </w:r>
          </w:p>
        </w:tc>
        <w:tc>
          <w:tcPr>
            <w:tcW w:w="2029" w:type="dxa"/>
          </w:tcPr>
          <w:p w14:paraId="78E57B12" w14:textId="5750093A" w:rsidR="002F49B2" w:rsidRDefault="006775A5" w:rsidP="00F931EF">
            <w:r>
              <w:t xml:space="preserve">EXPECTED </w:t>
            </w:r>
            <w:r w:rsidR="002F49B2">
              <w:t>RESULTS</w:t>
            </w:r>
          </w:p>
          <w:p w14:paraId="16AF56A8" w14:textId="77777777" w:rsidR="002F49B2" w:rsidRDefault="002F49B2" w:rsidP="00F931EF">
            <w:r>
              <w:t>The table should open with no errors.</w:t>
            </w:r>
          </w:p>
          <w:p w14:paraId="5F9C1AE9" w14:textId="77777777" w:rsidR="002F49B2" w:rsidRDefault="002F49B2" w:rsidP="00F931EF"/>
          <w:p w14:paraId="02C1391C" w14:textId="77777777" w:rsidR="00A8198E" w:rsidRDefault="00A8198E" w:rsidP="00F931EF"/>
          <w:p w14:paraId="49B8A031" w14:textId="77777777" w:rsidR="00A8198E" w:rsidRDefault="00A8198E" w:rsidP="00F931EF">
            <w:r>
              <w:t>Cursor is on selected cell in the selected row.</w:t>
            </w:r>
          </w:p>
          <w:p w14:paraId="4AE65A69" w14:textId="77777777" w:rsidR="00A8198E" w:rsidRDefault="00A8198E" w:rsidP="00F931EF"/>
          <w:p w14:paraId="02273A20" w14:textId="77777777" w:rsidR="002F49B2" w:rsidRDefault="002F49B2" w:rsidP="00F931EF">
            <w:r>
              <w:t>The selected row should be deleted from the table.</w:t>
            </w:r>
          </w:p>
          <w:p w14:paraId="35ED9825" w14:textId="77777777" w:rsidR="002F49B2" w:rsidRDefault="002F49B2" w:rsidP="00F931EF"/>
          <w:p w14:paraId="76F297F6" w14:textId="77777777" w:rsidR="002F49B2" w:rsidRDefault="002F49B2" w:rsidP="00F931EF">
            <w:r>
              <w:t>The previously selected row should be pasted at the end of the table.</w:t>
            </w:r>
          </w:p>
        </w:tc>
        <w:tc>
          <w:tcPr>
            <w:tcW w:w="1714" w:type="dxa"/>
          </w:tcPr>
          <w:p w14:paraId="53BCA503" w14:textId="77777777" w:rsidR="002F49B2" w:rsidRDefault="002F49B2" w:rsidP="00F931EF">
            <w:r>
              <w:t>COMMENTS</w:t>
            </w:r>
          </w:p>
          <w:p w14:paraId="07134C9E" w14:textId="77777777" w:rsidR="002F49B2" w:rsidRDefault="002F49B2" w:rsidP="00F931EF"/>
          <w:p w14:paraId="0A6F0BCA" w14:textId="77777777" w:rsidR="002F49B2" w:rsidRDefault="002F49B2" w:rsidP="00F931EF"/>
        </w:tc>
      </w:tr>
      <w:tr w:rsidR="002F49B2" w14:paraId="3CD98454" w14:textId="77777777" w:rsidTr="006775A5">
        <w:trPr>
          <w:trHeight w:val="440"/>
        </w:trPr>
        <w:tc>
          <w:tcPr>
            <w:tcW w:w="8914" w:type="dxa"/>
            <w:gridSpan w:val="7"/>
            <w:tcBorders>
              <w:bottom w:val="single" w:sz="4" w:space="0" w:color="auto"/>
            </w:tcBorders>
          </w:tcPr>
          <w:p w14:paraId="3B86C8FE" w14:textId="17063537" w:rsidR="002F49B2" w:rsidRDefault="002F49B2" w:rsidP="00F931EF">
            <w:r>
              <w:t xml:space="preserve">Concluding Remarks: </w:t>
            </w:r>
          </w:p>
        </w:tc>
      </w:tr>
      <w:tr w:rsidR="002F49B2" w14:paraId="1E46575A" w14:textId="77777777" w:rsidTr="00F931EF">
        <w:trPr>
          <w:trHeight w:val="863"/>
        </w:trPr>
        <w:tc>
          <w:tcPr>
            <w:tcW w:w="4675" w:type="dxa"/>
            <w:gridSpan w:val="3"/>
          </w:tcPr>
          <w:p w14:paraId="7FB64C00" w14:textId="77777777" w:rsidR="002F49B2" w:rsidRDefault="002F49B2" w:rsidP="00F931EF">
            <w:r>
              <w:t xml:space="preserve">Testing Team: </w:t>
            </w:r>
          </w:p>
          <w:p w14:paraId="437609FD" w14:textId="77777777" w:rsidR="006775A5" w:rsidRDefault="006775A5" w:rsidP="006775A5">
            <w:r>
              <w:t>Sebastian Nunez</w:t>
            </w:r>
          </w:p>
          <w:p w14:paraId="226A1976" w14:textId="77777777" w:rsidR="006775A5" w:rsidRDefault="006775A5" w:rsidP="006775A5">
            <w:r>
              <w:t>Peter Hanson</w:t>
            </w:r>
          </w:p>
          <w:p w14:paraId="0F8E92C4" w14:textId="5B5F8295" w:rsidR="002F49B2" w:rsidRDefault="006775A5" w:rsidP="006775A5">
            <w:r>
              <w:t>Ricardo Sanchez</w:t>
            </w:r>
          </w:p>
        </w:tc>
        <w:tc>
          <w:tcPr>
            <w:tcW w:w="4239" w:type="dxa"/>
            <w:gridSpan w:val="4"/>
          </w:tcPr>
          <w:p w14:paraId="6BA118EE" w14:textId="0F9E6E92" w:rsidR="002F49B2" w:rsidRDefault="002F49B2" w:rsidP="00F931EF">
            <w:r>
              <w:t>Date Completed:</w:t>
            </w:r>
            <w:r w:rsidR="006775A5">
              <w:t xml:space="preserve"> Pending</w:t>
            </w:r>
          </w:p>
        </w:tc>
      </w:tr>
    </w:tbl>
    <w:p w14:paraId="0B91D8F6" w14:textId="77777777" w:rsidR="0092440F" w:rsidRDefault="0092440F" w:rsidP="0092440F"/>
    <w:p w14:paraId="753D10DB" w14:textId="77777777" w:rsidR="00F31BE7" w:rsidRDefault="00F31BE7" w:rsidP="00F31BE7">
      <w:pPr>
        <w:pStyle w:val="Heading2"/>
      </w:pPr>
      <w:r>
        <w:br w:type="page"/>
      </w:r>
      <w:bookmarkStart w:id="42" w:name="_Toc38639054"/>
      <w:r>
        <w:lastRenderedPageBreak/>
        <w:t>Test 04</w:t>
      </w:r>
      <w:bookmarkEnd w:id="42"/>
    </w:p>
    <w:p w14:paraId="42BCAA4E" w14:textId="77777777" w:rsidR="00F31BE7" w:rsidRDefault="00F31BE7" w:rsidP="00F31BE7"/>
    <w:p w14:paraId="5ADE38D8" w14:textId="77777777" w:rsidR="00F31BE7" w:rsidRDefault="00F31BE7" w:rsidP="00F31BE7">
      <w:r>
        <w:rPr>
          <w:b/>
          <w:bCs/>
        </w:rPr>
        <w:t xml:space="preserve">Objective: </w:t>
      </w:r>
      <w:r>
        <w:t>Test Undo Option to undo any performed action.</w:t>
      </w:r>
    </w:p>
    <w:p w14:paraId="1A378D63" w14:textId="77777777" w:rsidR="00F31BE7" w:rsidRDefault="00F31BE7" w:rsidP="00F31BE7">
      <w:r>
        <w:rPr>
          <w:b/>
          <w:bCs/>
        </w:rPr>
        <w:t>Notes:</w:t>
      </w:r>
      <w:r>
        <w:t xml:space="preserve">  The Undo Option is vital towards fixing mistakes the user makes. This functionality being vital towards the system.</w:t>
      </w:r>
    </w:p>
    <w:p w14:paraId="6037DD6A" w14:textId="77777777" w:rsidR="00F31BE7" w:rsidRDefault="00F31BE7" w:rsidP="00F31BE7">
      <w:pPr>
        <w:overflowPunct/>
        <w:autoSpaceDE/>
        <w:autoSpaceDN/>
        <w:adjustRightInd/>
      </w:pPr>
    </w:p>
    <w:p w14:paraId="5A360C2A" w14:textId="77777777" w:rsidR="00F31BE7" w:rsidRDefault="00F31BE7" w:rsidP="00F31BE7">
      <w:pPr>
        <w:overflowPunct/>
        <w:autoSpaceDE/>
        <w:autoSpaceDN/>
        <w:adjustRightInd/>
        <w:sectPr w:rsidR="00F31BE7" w:rsidSect="0092440F">
          <w:type w:val="continuous"/>
          <w:pgSz w:w="12240" w:h="15840"/>
          <w:pgMar w:top="1440" w:right="1440" w:bottom="1440" w:left="1800" w:header="720" w:footer="720" w:gutter="0"/>
          <w:pgNumType w:start="1"/>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
        <w:gridCol w:w="2589"/>
        <w:gridCol w:w="1156"/>
        <w:gridCol w:w="11"/>
        <w:gridCol w:w="485"/>
        <w:gridCol w:w="2029"/>
        <w:gridCol w:w="1714"/>
      </w:tblGrid>
      <w:tr w:rsidR="00F31BE7" w14:paraId="0DE460CB" w14:textId="77777777" w:rsidTr="00F931EF">
        <w:trPr>
          <w:cantSplit/>
          <w:trHeight w:val="291"/>
        </w:trPr>
        <w:tc>
          <w:tcPr>
            <w:tcW w:w="4686" w:type="dxa"/>
            <w:gridSpan w:val="4"/>
          </w:tcPr>
          <w:p w14:paraId="667D8D3C" w14:textId="77777777" w:rsidR="00F31BE7" w:rsidRDefault="00F31BE7" w:rsidP="00F931EF">
            <w:r>
              <w:t>Test No.: 04</w:t>
            </w:r>
          </w:p>
        </w:tc>
        <w:tc>
          <w:tcPr>
            <w:tcW w:w="4228" w:type="dxa"/>
            <w:gridSpan w:val="3"/>
          </w:tcPr>
          <w:p w14:paraId="79A018CD" w14:textId="77777777" w:rsidR="00F31BE7" w:rsidRDefault="00F31BE7" w:rsidP="00F931EF">
            <w:r>
              <w:t>Current Status: Pending</w:t>
            </w:r>
          </w:p>
        </w:tc>
      </w:tr>
      <w:tr w:rsidR="00F31BE7" w14:paraId="415595E2" w14:textId="77777777" w:rsidTr="00F931EF">
        <w:trPr>
          <w:cantSplit/>
          <w:trHeight w:val="291"/>
        </w:trPr>
        <w:tc>
          <w:tcPr>
            <w:tcW w:w="8914" w:type="dxa"/>
            <w:gridSpan w:val="7"/>
          </w:tcPr>
          <w:p w14:paraId="0D620A04" w14:textId="77777777" w:rsidR="00F31BE7" w:rsidRPr="00E47986" w:rsidRDefault="00F31BE7" w:rsidP="00F931EF">
            <w:r w:rsidRPr="00E47986">
              <w:t xml:space="preserve">Test title:  </w:t>
            </w:r>
            <w:r w:rsidRPr="003E7ADC">
              <w:t xml:space="preserve">Test </w:t>
            </w:r>
            <w:r>
              <w:t xml:space="preserve">Undo </w:t>
            </w:r>
            <w:r w:rsidRPr="003E7ADC">
              <w:t>Option</w:t>
            </w:r>
          </w:p>
          <w:p w14:paraId="0526ECC3" w14:textId="77777777" w:rsidR="00F31BE7" w:rsidRPr="00E47986" w:rsidRDefault="00F31BE7" w:rsidP="00F931EF"/>
        </w:tc>
      </w:tr>
      <w:tr w:rsidR="00F31BE7" w14:paraId="111EC05F" w14:textId="77777777" w:rsidTr="00F931EF">
        <w:trPr>
          <w:cantSplit/>
          <w:trHeight w:val="1038"/>
        </w:trPr>
        <w:tc>
          <w:tcPr>
            <w:tcW w:w="8914" w:type="dxa"/>
            <w:gridSpan w:val="7"/>
          </w:tcPr>
          <w:p w14:paraId="0B63DCEA" w14:textId="77777777" w:rsidR="00F31BE7" w:rsidRPr="00E47986" w:rsidRDefault="00F31BE7" w:rsidP="00F931EF">
            <w:r w:rsidRPr="00E47986">
              <w:t xml:space="preserve">Testing approach: </w:t>
            </w:r>
            <w:r>
              <w:t>By running dBEdit.jar and opening the file TEST_DB.xml. Then double clicking the CONSTRAINT_TABLE option to open that table. Once the menu is open the test can begin.</w:t>
            </w:r>
          </w:p>
        </w:tc>
      </w:tr>
      <w:tr w:rsidR="00F31BE7" w14:paraId="29DFFDD7" w14:textId="77777777" w:rsidTr="00F931EF">
        <w:trPr>
          <w:cantSplit/>
          <w:trHeight w:val="4006"/>
        </w:trPr>
        <w:tc>
          <w:tcPr>
            <w:tcW w:w="930" w:type="dxa"/>
          </w:tcPr>
          <w:p w14:paraId="63C6BB4D" w14:textId="77777777" w:rsidR="00F31BE7" w:rsidRDefault="00F31BE7" w:rsidP="00F931EF">
            <w:r>
              <w:t>STEP</w:t>
            </w:r>
          </w:p>
          <w:p w14:paraId="5A0C5B0D" w14:textId="77777777" w:rsidR="00F31BE7" w:rsidRDefault="00F31BE7" w:rsidP="00F931EF"/>
          <w:p w14:paraId="270DF903" w14:textId="77777777" w:rsidR="00F31BE7" w:rsidRDefault="00F31BE7" w:rsidP="00F931EF">
            <w:r>
              <w:t>1</w:t>
            </w:r>
          </w:p>
          <w:p w14:paraId="5E16A228" w14:textId="77777777" w:rsidR="00F31BE7" w:rsidRDefault="00F31BE7" w:rsidP="00F931EF"/>
          <w:p w14:paraId="2557CFF8" w14:textId="77777777" w:rsidR="00F31BE7" w:rsidRDefault="00F31BE7" w:rsidP="00F931EF"/>
          <w:p w14:paraId="34D2251A" w14:textId="77777777" w:rsidR="00F31BE7" w:rsidRDefault="00F31BE7" w:rsidP="00F931EF"/>
          <w:p w14:paraId="7CE61F46" w14:textId="77777777" w:rsidR="00F31BE7" w:rsidRDefault="00F31BE7" w:rsidP="00F931EF">
            <w:r>
              <w:t>2</w:t>
            </w:r>
          </w:p>
          <w:p w14:paraId="234AAF8D" w14:textId="77777777" w:rsidR="00F50D4E" w:rsidRDefault="00F50D4E" w:rsidP="00F931EF"/>
          <w:p w14:paraId="033D7617" w14:textId="77777777" w:rsidR="00F50D4E" w:rsidRDefault="00F50D4E" w:rsidP="00F931EF"/>
          <w:p w14:paraId="67E7F6DE" w14:textId="77777777" w:rsidR="00F50D4E" w:rsidRDefault="00F50D4E" w:rsidP="00F931EF"/>
          <w:p w14:paraId="48F68A6D" w14:textId="77777777" w:rsidR="00F50D4E" w:rsidRDefault="00F50D4E" w:rsidP="00F931EF">
            <w:r>
              <w:t>3</w:t>
            </w:r>
          </w:p>
          <w:p w14:paraId="35295808" w14:textId="77777777" w:rsidR="00A8198E" w:rsidRDefault="00A8198E" w:rsidP="00F931EF"/>
          <w:p w14:paraId="0E22FBFB" w14:textId="77777777" w:rsidR="00A8198E" w:rsidRDefault="00A8198E" w:rsidP="00F931EF"/>
          <w:p w14:paraId="6F299430" w14:textId="77777777" w:rsidR="00A8198E" w:rsidRDefault="00A8198E" w:rsidP="00F931EF"/>
          <w:p w14:paraId="2926E4A2" w14:textId="77777777" w:rsidR="00A8198E" w:rsidRDefault="00A8198E" w:rsidP="00F931EF">
            <w:r>
              <w:t>4</w:t>
            </w:r>
          </w:p>
        </w:tc>
        <w:tc>
          <w:tcPr>
            <w:tcW w:w="2589" w:type="dxa"/>
          </w:tcPr>
          <w:p w14:paraId="541DE39B" w14:textId="77777777" w:rsidR="00F31BE7" w:rsidRDefault="00F31BE7" w:rsidP="00F931EF">
            <w:r>
              <w:t>OPERATOR ACTION</w:t>
            </w:r>
          </w:p>
          <w:p w14:paraId="19B19976" w14:textId="77777777" w:rsidR="00F31BE7" w:rsidRDefault="00F31BE7" w:rsidP="00F931EF"/>
          <w:p w14:paraId="4D5909C6" w14:textId="77777777" w:rsidR="00F31BE7" w:rsidRDefault="00F31BE7" w:rsidP="00F931EF">
            <w:r>
              <w:t>Open the CONSTRAINT_TABLE.xml using dbEdit.jar.</w:t>
            </w:r>
          </w:p>
          <w:p w14:paraId="6BD8DCD3" w14:textId="77777777" w:rsidR="00F31BE7" w:rsidRDefault="00F31BE7" w:rsidP="00F931EF"/>
          <w:p w14:paraId="799C7A11" w14:textId="77777777" w:rsidR="00A8198E" w:rsidRDefault="00A8198E" w:rsidP="00A8198E">
            <w:r>
              <w:t>Select a Row to copy in the table by clicking a cell in the row</w:t>
            </w:r>
          </w:p>
          <w:p w14:paraId="0303E247" w14:textId="77777777" w:rsidR="00A8198E" w:rsidRDefault="00A8198E" w:rsidP="00F931EF"/>
          <w:p w14:paraId="470C7A43" w14:textId="77777777" w:rsidR="00F31BE7" w:rsidRDefault="00F31BE7" w:rsidP="00F931EF">
            <w:r>
              <w:t xml:space="preserve"> Press </w:t>
            </w:r>
            <w:proofErr w:type="spellStart"/>
            <w:r>
              <w:t>Control+d</w:t>
            </w:r>
            <w:proofErr w:type="spellEnd"/>
            <w:r>
              <w:t xml:space="preserve"> on the keyboard.</w:t>
            </w:r>
          </w:p>
          <w:p w14:paraId="44BB2639" w14:textId="77777777" w:rsidR="00F50D4E" w:rsidRDefault="00F50D4E" w:rsidP="00F931EF"/>
          <w:p w14:paraId="5AB626EE" w14:textId="77777777" w:rsidR="00F50D4E" w:rsidRDefault="00F50D4E" w:rsidP="00F931EF"/>
          <w:p w14:paraId="19006A94" w14:textId="77777777" w:rsidR="00F50D4E" w:rsidRDefault="00F50D4E" w:rsidP="00F931EF">
            <w:r>
              <w:t xml:space="preserve">Press </w:t>
            </w:r>
            <w:proofErr w:type="spellStart"/>
            <w:r>
              <w:t>Control+u</w:t>
            </w:r>
            <w:proofErr w:type="spellEnd"/>
            <w:r>
              <w:t xml:space="preserve"> on the keyboard.</w:t>
            </w:r>
          </w:p>
        </w:tc>
        <w:tc>
          <w:tcPr>
            <w:tcW w:w="1652" w:type="dxa"/>
            <w:gridSpan w:val="3"/>
          </w:tcPr>
          <w:p w14:paraId="40057BBE" w14:textId="77777777" w:rsidR="00F31BE7" w:rsidRDefault="00F31BE7" w:rsidP="00F931EF">
            <w:r>
              <w:t>PURPOSE</w:t>
            </w:r>
          </w:p>
          <w:p w14:paraId="2D6908E8" w14:textId="77777777" w:rsidR="00F31BE7" w:rsidRDefault="00F31BE7" w:rsidP="00F931EF"/>
          <w:p w14:paraId="318780CD" w14:textId="77777777" w:rsidR="00A8198E" w:rsidRDefault="00A8198E" w:rsidP="00A8198E">
            <w:r>
              <w:t>This table will be used for testing.</w:t>
            </w:r>
          </w:p>
          <w:p w14:paraId="36650E1E" w14:textId="77777777" w:rsidR="00F31BE7" w:rsidRDefault="00F31BE7" w:rsidP="00F931EF"/>
          <w:p w14:paraId="5DDB5FFA" w14:textId="77777777" w:rsidR="00A8198E" w:rsidRDefault="00A8198E" w:rsidP="00F931EF"/>
          <w:p w14:paraId="43FDD3CF" w14:textId="77777777" w:rsidR="00A8198E" w:rsidRDefault="00A8198E" w:rsidP="00A8198E">
            <w:r>
              <w:t>Determining which row should be copied.</w:t>
            </w:r>
          </w:p>
          <w:p w14:paraId="7BB38BCE" w14:textId="77777777" w:rsidR="00A8198E" w:rsidRDefault="00A8198E" w:rsidP="00F931EF"/>
          <w:p w14:paraId="32075559" w14:textId="77777777" w:rsidR="00F31BE7" w:rsidRDefault="00F31BE7" w:rsidP="00F931EF">
            <w:proofErr w:type="spellStart"/>
            <w:r>
              <w:t>Control+d</w:t>
            </w:r>
            <w:proofErr w:type="spellEnd"/>
            <w:r>
              <w:t xml:space="preserve"> is the shortcut for row deletion.</w:t>
            </w:r>
          </w:p>
          <w:p w14:paraId="5E620661" w14:textId="77777777" w:rsidR="00F50D4E" w:rsidRDefault="00F50D4E" w:rsidP="00F931EF"/>
          <w:p w14:paraId="719BA947" w14:textId="77777777" w:rsidR="00F50D4E" w:rsidRDefault="00F50D4E" w:rsidP="00F931EF">
            <w:r>
              <w:t>This shortcut should undo the row deletion.</w:t>
            </w:r>
          </w:p>
        </w:tc>
        <w:tc>
          <w:tcPr>
            <w:tcW w:w="2029" w:type="dxa"/>
          </w:tcPr>
          <w:p w14:paraId="7BB9F429" w14:textId="0142A094" w:rsidR="00F31BE7" w:rsidRDefault="006775A5" w:rsidP="00F931EF">
            <w:r>
              <w:t xml:space="preserve">EXPECTED </w:t>
            </w:r>
            <w:r w:rsidR="00F31BE7">
              <w:t>RESULTS</w:t>
            </w:r>
          </w:p>
          <w:p w14:paraId="27D8D456" w14:textId="77777777" w:rsidR="00F31BE7" w:rsidRDefault="00F31BE7" w:rsidP="00F931EF"/>
          <w:p w14:paraId="4456C26E" w14:textId="77777777" w:rsidR="00F31BE7" w:rsidRDefault="00F31BE7" w:rsidP="00F931EF">
            <w:r>
              <w:t>The table should open with no errors.</w:t>
            </w:r>
          </w:p>
          <w:p w14:paraId="4F6DD1F9" w14:textId="77777777" w:rsidR="00F31BE7" w:rsidRDefault="00F31BE7" w:rsidP="00F931EF"/>
          <w:p w14:paraId="431D1965" w14:textId="77777777" w:rsidR="00A8198E" w:rsidRDefault="00A8198E" w:rsidP="00A8198E">
            <w:r>
              <w:t>Cursor is on selected cell in the selected row.</w:t>
            </w:r>
          </w:p>
          <w:p w14:paraId="4E640CA9" w14:textId="77777777" w:rsidR="00A8198E" w:rsidRDefault="00A8198E" w:rsidP="00F931EF"/>
          <w:p w14:paraId="6F46887B" w14:textId="77777777" w:rsidR="00F31BE7" w:rsidRDefault="00F31BE7" w:rsidP="00F931EF">
            <w:r>
              <w:t>The selected row should be deleted from the table.</w:t>
            </w:r>
          </w:p>
          <w:p w14:paraId="7FEED5C2" w14:textId="77777777" w:rsidR="00F50D4E" w:rsidRDefault="00F50D4E" w:rsidP="00F931EF"/>
          <w:p w14:paraId="088B7615" w14:textId="77777777" w:rsidR="00F50D4E" w:rsidRDefault="00F50D4E" w:rsidP="00F931EF">
            <w:r>
              <w:t>The previously deleted row should reappear in the same location it was prior deletion.</w:t>
            </w:r>
          </w:p>
        </w:tc>
        <w:tc>
          <w:tcPr>
            <w:tcW w:w="1714" w:type="dxa"/>
          </w:tcPr>
          <w:p w14:paraId="693DA7D1" w14:textId="77777777" w:rsidR="00F31BE7" w:rsidRDefault="00F31BE7" w:rsidP="00F931EF">
            <w:r>
              <w:t>COMMENTS</w:t>
            </w:r>
          </w:p>
          <w:p w14:paraId="7D5BF2DC" w14:textId="77777777" w:rsidR="00F31BE7" w:rsidRDefault="00F31BE7" w:rsidP="00F931EF"/>
          <w:p w14:paraId="4B80DE61" w14:textId="77777777" w:rsidR="00F31BE7" w:rsidRDefault="00F31BE7" w:rsidP="00F931EF"/>
        </w:tc>
      </w:tr>
      <w:tr w:rsidR="00F31BE7" w14:paraId="2A1965FB" w14:textId="77777777" w:rsidTr="006775A5">
        <w:trPr>
          <w:trHeight w:val="467"/>
        </w:trPr>
        <w:tc>
          <w:tcPr>
            <w:tcW w:w="8914" w:type="dxa"/>
            <w:gridSpan w:val="7"/>
            <w:tcBorders>
              <w:bottom w:val="single" w:sz="4" w:space="0" w:color="auto"/>
            </w:tcBorders>
          </w:tcPr>
          <w:p w14:paraId="1119E957" w14:textId="307F199C" w:rsidR="00F31BE7" w:rsidRDefault="00F31BE7" w:rsidP="00F931EF">
            <w:r>
              <w:t xml:space="preserve">Concluding Remarks: </w:t>
            </w:r>
          </w:p>
        </w:tc>
      </w:tr>
      <w:tr w:rsidR="00F31BE7" w14:paraId="534F9407" w14:textId="77777777" w:rsidTr="00F931EF">
        <w:trPr>
          <w:trHeight w:val="863"/>
        </w:trPr>
        <w:tc>
          <w:tcPr>
            <w:tcW w:w="4675" w:type="dxa"/>
            <w:gridSpan w:val="3"/>
          </w:tcPr>
          <w:p w14:paraId="2B6A0A94" w14:textId="77777777" w:rsidR="00F31BE7" w:rsidRDefault="00F31BE7" w:rsidP="00F931EF">
            <w:r>
              <w:t xml:space="preserve">Testing Team: </w:t>
            </w:r>
          </w:p>
          <w:p w14:paraId="6ECF4491" w14:textId="77777777" w:rsidR="006775A5" w:rsidRDefault="006775A5" w:rsidP="006775A5">
            <w:r>
              <w:t>Sebastian Nunez</w:t>
            </w:r>
          </w:p>
          <w:p w14:paraId="20864ED0" w14:textId="77777777" w:rsidR="006775A5" w:rsidRDefault="006775A5" w:rsidP="006775A5">
            <w:r>
              <w:t>Peter Hanson</w:t>
            </w:r>
          </w:p>
          <w:p w14:paraId="1E2492AE" w14:textId="5B8A36D6" w:rsidR="00F31BE7" w:rsidRDefault="006775A5" w:rsidP="006775A5">
            <w:r>
              <w:t>Ricardo Sanchez</w:t>
            </w:r>
          </w:p>
        </w:tc>
        <w:tc>
          <w:tcPr>
            <w:tcW w:w="4239" w:type="dxa"/>
            <w:gridSpan w:val="4"/>
          </w:tcPr>
          <w:p w14:paraId="7C1BD88D" w14:textId="2303DAB2" w:rsidR="00F31BE7" w:rsidRDefault="00F31BE7" w:rsidP="00F931EF">
            <w:r>
              <w:t>Date Completed:</w:t>
            </w:r>
            <w:r w:rsidR="006775A5">
              <w:t xml:space="preserve"> Pending</w:t>
            </w:r>
          </w:p>
        </w:tc>
      </w:tr>
    </w:tbl>
    <w:p w14:paraId="2EEEC5A8" w14:textId="77777777" w:rsidR="0092440F" w:rsidRDefault="0092440F" w:rsidP="0092440F"/>
    <w:p w14:paraId="19219434" w14:textId="77777777" w:rsidR="002828F3" w:rsidRDefault="002828F3"/>
    <w:p w14:paraId="383F3E05" w14:textId="77777777" w:rsidR="00256778" w:rsidRDefault="002828F3" w:rsidP="00256778">
      <w:pPr>
        <w:pStyle w:val="Heading2"/>
      </w:pPr>
      <w:r>
        <w:br w:type="page"/>
      </w:r>
      <w:r w:rsidR="00256778">
        <w:lastRenderedPageBreak/>
        <w:t xml:space="preserve"> </w:t>
      </w:r>
      <w:bookmarkStart w:id="43" w:name="_Toc38639055"/>
      <w:r w:rsidR="00256778">
        <w:t>Test 05</w:t>
      </w:r>
      <w:bookmarkEnd w:id="43"/>
    </w:p>
    <w:p w14:paraId="6D3B2952" w14:textId="77777777" w:rsidR="00256778" w:rsidRDefault="00256778" w:rsidP="00256778"/>
    <w:p w14:paraId="11AD1106" w14:textId="77777777" w:rsidR="00256778" w:rsidRDefault="00256778" w:rsidP="00256778">
      <w:r>
        <w:rPr>
          <w:b/>
          <w:bCs/>
        </w:rPr>
        <w:t xml:space="preserve">Objective: </w:t>
      </w:r>
      <w:r>
        <w:t>Test if columns can be dragged.</w:t>
      </w:r>
    </w:p>
    <w:p w14:paraId="3772CBC0" w14:textId="77777777" w:rsidR="00256778" w:rsidRDefault="00256778" w:rsidP="00256778">
      <w:r>
        <w:rPr>
          <w:b/>
          <w:bCs/>
        </w:rPr>
        <w:t>Notes:</w:t>
      </w:r>
      <w:r>
        <w:t xml:space="preserve">  Th</w:t>
      </w:r>
      <w:r w:rsidR="00A8198E">
        <w:t>is editing functionality will make it easier to categorize and organize tables.</w:t>
      </w:r>
    </w:p>
    <w:p w14:paraId="49FF63E9" w14:textId="77777777" w:rsidR="00256778" w:rsidRDefault="00256778" w:rsidP="00256778">
      <w:pPr>
        <w:overflowPunct/>
        <w:autoSpaceDE/>
        <w:autoSpaceDN/>
        <w:adjustRightInd/>
      </w:pPr>
    </w:p>
    <w:p w14:paraId="65A8AF58" w14:textId="77777777" w:rsidR="00256778" w:rsidRDefault="00256778" w:rsidP="00256778">
      <w:pPr>
        <w:overflowPunct/>
        <w:autoSpaceDE/>
        <w:autoSpaceDN/>
        <w:adjustRightInd/>
        <w:sectPr w:rsidR="00256778" w:rsidSect="0092440F">
          <w:type w:val="continuous"/>
          <w:pgSz w:w="12240" w:h="15840"/>
          <w:pgMar w:top="1440" w:right="1440" w:bottom="1440" w:left="1800" w:header="720" w:footer="720" w:gutter="0"/>
          <w:pgNumType w:start="1"/>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
        <w:gridCol w:w="2589"/>
        <w:gridCol w:w="1156"/>
        <w:gridCol w:w="11"/>
        <w:gridCol w:w="485"/>
        <w:gridCol w:w="2294"/>
        <w:gridCol w:w="1714"/>
      </w:tblGrid>
      <w:tr w:rsidR="00256778" w14:paraId="65DB042C" w14:textId="77777777" w:rsidTr="00E218BC">
        <w:trPr>
          <w:cantSplit/>
          <w:trHeight w:val="291"/>
        </w:trPr>
        <w:tc>
          <w:tcPr>
            <w:tcW w:w="4686" w:type="dxa"/>
            <w:gridSpan w:val="4"/>
          </w:tcPr>
          <w:p w14:paraId="135BAAAC" w14:textId="77777777" w:rsidR="00256778" w:rsidRDefault="00256778" w:rsidP="00E218BC">
            <w:r>
              <w:t>Test No.: 0</w:t>
            </w:r>
            <w:r w:rsidR="00A8198E">
              <w:t>5</w:t>
            </w:r>
          </w:p>
        </w:tc>
        <w:tc>
          <w:tcPr>
            <w:tcW w:w="4228" w:type="dxa"/>
            <w:gridSpan w:val="3"/>
          </w:tcPr>
          <w:p w14:paraId="3EAF4AF2" w14:textId="77777777" w:rsidR="00256778" w:rsidRDefault="00256778" w:rsidP="00E218BC">
            <w:r>
              <w:t>Current Status: Pending</w:t>
            </w:r>
          </w:p>
        </w:tc>
      </w:tr>
      <w:tr w:rsidR="00256778" w14:paraId="05EC7E56" w14:textId="77777777" w:rsidTr="00E218BC">
        <w:trPr>
          <w:cantSplit/>
          <w:trHeight w:val="291"/>
        </w:trPr>
        <w:tc>
          <w:tcPr>
            <w:tcW w:w="8914" w:type="dxa"/>
            <w:gridSpan w:val="7"/>
          </w:tcPr>
          <w:p w14:paraId="1E3BF928" w14:textId="77777777" w:rsidR="00256778" w:rsidRPr="00E47986" w:rsidRDefault="00256778" w:rsidP="00E218BC">
            <w:r w:rsidRPr="00E47986">
              <w:t xml:space="preserve">Test title:  </w:t>
            </w:r>
            <w:r w:rsidRPr="003E7ADC">
              <w:t xml:space="preserve">Test </w:t>
            </w:r>
            <w:r w:rsidR="00A8198E">
              <w:t>Column Drag</w:t>
            </w:r>
          </w:p>
          <w:p w14:paraId="7DD23FF4" w14:textId="77777777" w:rsidR="00256778" w:rsidRPr="00E47986" w:rsidRDefault="00256778" w:rsidP="00E218BC"/>
        </w:tc>
      </w:tr>
      <w:tr w:rsidR="00256778" w14:paraId="02AEC209" w14:textId="77777777" w:rsidTr="00E218BC">
        <w:trPr>
          <w:cantSplit/>
          <w:trHeight w:val="1038"/>
        </w:trPr>
        <w:tc>
          <w:tcPr>
            <w:tcW w:w="8914" w:type="dxa"/>
            <w:gridSpan w:val="7"/>
          </w:tcPr>
          <w:p w14:paraId="5CB7651C" w14:textId="77777777" w:rsidR="00256778" w:rsidRPr="00E47986" w:rsidRDefault="00256778" w:rsidP="00E218BC">
            <w:r w:rsidRPr="00E47986">
              <w:t xml:space="preserve">Testing approach: </w:t>
            </w:r>
            <w:r>
              <w:t>By running dBEdit.jar and opening the file TEST_DB.xml. Then double clicking the CONSTRAINT_TABLE option to open that table. Once the menu is open the test can begin.</w:t>
            </w:r>
          </w:p>
        </w:tc>
      </w:tr>
      <w:tr w:rsidR="00256778" w14:paraId="11873AF3" w14:textId="77777777" w:rsidTr="00E218BC">
        <w:trPr>
          <w:cantSplit/>
          <w:trHeight w:val="4006"/>
        </w:trPr>
        <w:tc>
          <w:tcPr>
            <w:tcW w:w="930" w:type="dxa"/>
          </w:tcPr>
          <w:p w14:paraId="0556851A" w14:textId="77777777" w:rsidR="00256778" w:rsidRDefault="00256778" w:rsidP="00E218BC">
            <w:r>
              <w:t>STEP</w:t>
            </w:r>
          </w:p>
          <w:p w14:paraId="633CE1E7" w14:textId="77777777" w:rsidR="00256778" w:rsidRDefault="00256778" w:rsidP="00E218BC"/>
          <w:p w14:paraId="31B3593D" w14:textId="77777777" w:rsidR="00256778" w:rsidRDefault="00256778" w:rsidP="00E218BC">
            <w:r>
              <w:t>1</w:t>
            </w:r>
          </w:p>
          <w:p w14:paraId="48734D28" w14:textId="77777777" w:rsidR="00256778" w:rsidRDefault="00256778" w:rsidP="00E218BC"/>
          <w:p w14:paraId="0A63C2C3" w14:textId="77777777" w:rsidR="00256778" w:rsidRDefault="00256778" w:rsidP="00E218BC"/>
          <w:p w14:paraId="30337467" w14:textId="77777777" w:rsidR="00256778" w:rsidRDefault="00256778" w:rsidP="00E218BC"/>
          <w:p w14:paraId="41056AC9" w14:textId="77777777" w:rsidR="00256778" w:rsidRDefault="00256778" w:rsidP="00E218BC">
            <w:r>
              <w:t>2</w:t>
            </w:r>
          </w:p>
          <w:p w14:paraId="07DE72EB" w14:textId="77777777" w:rsidR="00256778" w:rsidRDefault="00256778" w:rsidP="00E218BC"/>
          <w:p w14:paraId="7BEB694D" w14:textId="77777777" w:rsidR="00256778" w:rsidRDefault="00256778" w:rsidP="00E218BC"/>
          <w:p w14:paraId="11339733" w14:textId="77777777" w:rsidR="00256778" w:rsidRDefault="00256778" w:rsidP="00E218BC"/>
          <w:p w14:paraId="033C4C7C" w14:textId="77777777" w:rsidR="00A8198E" w:rsidRDefault="00A8198E" w:rsidP="00E218BC"/>
          <w:p w14:paraId="3B4ED311" w14:textId="77777777" w:rsidR="00A8198E" w:rsidRDefault="00A8198E" w:rsidP="00E218BC"/>
          <w:p w14:paraId="5A03F87C" w14:textId="77777777" w:rsidR="00256778" w:rsidRDefault="00256778" w:rsidP="00E218BC"/>
        </w:tc>
        <w:tc>
          <w:tcPr>
            <w:tcW w:w="2589" w:type="dxa"/>
          </w:tcPr>
          <w:p w14:paraId="65609E90" w14:textId="77777777" w:rsidR="00256778" w:rsidRDefault="00256778" w:rsidP="00E218BC">
            <w:r>
              <w:t>OPERATOR ACTION</w:t>
            </w:r>
          </w:p>
          <w:p w14:paraId="46AFDB45" w14:textId="77777777" w:rsidR="00256778" w:rsidRDefault="00256778" w:rsidP="00E218BC"/>
          <w:p w14:paraId="637BC18D" w14:textId="77777777" w:rsidR="00256778" w:rsidRDefault="00256778" w:rsidP="00E218BC">
            <w:r>
              <w:t>Open the CONSTRAINT_TABLE.xml using dbEdit.jar.</w:t>
            </w:r>
          </w:p>
          <w:p w14:paraId="1DBD361C" w14:textId="77777777" w:rsidR="00256778" w:rsidRDefault="00256778" w:rsidP="00E218BC"/>
          <w:p w14:paraId="7ED19B9F" w14:textId="77777777" w:rsidR="00256778" w:rsidRDefault="00A8198E" w:rsidP="00E218BC">
            <w:r>
              <w:t>Click and Drag the column with the header “ATTENTION1” to the immediate left of “RESTRICTION_TYPE”</w:t>
            </w:r>
          </w:p>
          <w:p w14:paraId="4A4C1F98" w14:textId="77777777" w:rsidR="00256778" w:rsidRDefault="00256778" w:rsidP="00E218BC"/>
          <w:p w14:paraId="6564D55F" w14:textId="77777777" w:rsidR="00256778" w:rsidRDefault="00256778" w:rsidP="00E218BC"/>
          <w:p w14:paraId="685A7E77" w14:textId="77777777" w:rsidR="00256778" w:rsidRDefault="00256778" w:rsidP="00E218BC"/>
        </w:tc>
        <w:tc>
          <w:tcPr>
            <w:tcW w:w="1652" w:type="dxa"/>
            <w:gridSpan w:val="3"/>
          </w:tcPr>
          <w:p w14:paraId="72B29D14" w14:textId="77777777" w:rsidR="00256778" w:rsidRDefault="00256778" w:rsidP="00E218BC">
            <w:r>
              <w:t>PURPOSE</w:t>
            </w:r>
          </w:p>
          <w:p w14:paraId="49410027" w14:textId="77777777" w:rsidR="00256778" w:rsidRDefault="00256778" w:rsidP="00E218BC"/>
          <w:p w14:paraId="5DAFA39F" w14:textId="77777777" w:rsidR="00A8198E" w:rsidRDefault="00A8198E" w:rsidP="00A8198E">
            <w:r>
              <w:t>This table will be used for testing.</w:t>
            </w:r>
          </w:p>
          <w:p w14:paraId="3624E13B" w14:textId="77777777" w:rsidR="00256778" w:rsidRDefault="00256778" w:rsidP="00E218BC"/>
          <w:p w14:paraId="3FE15F70" w14:textId="77777777" w:rsidR="00A8198E" w:rsidRDefault="00A8198E" w:rsidP="00E218BC"/>
          <w:p w14:paraId="44171EB5" w14:textId="77777777" w:rsidR="00256778" w:rsidRDefault="00A8198E" w:rsidP="00E218BC">
            <w:r>
              <w:t>This is done to change the location of the column</w:t>
            </w:r>
          </w:p>
        </w:tc>
        <w:tc>
          <w:tcPr>
            <w:tcW w:w="2029" w:type="dxa"/>
          </w:tcPr>
          <w:p w14:paraId="4601E97C" w14:textId="301C0A45" w:rsidR="00256778" w:rsidRDefault="006775A5" w:rsidP="00E218BC">
            <w:r>
              <w:t xml:space="preserve">EXPECTED </w:t>
            </w:r>
            <w:r w:rsidR="00256778">
              <w:t>RESULTS</w:t>
            </w:r>
          </w:p>
          <w:p w14:paraId="52670AD2" w14:textId="77777777" w:rsidR="00256778" w:rsidRDefault="00256778" w:rsidP="00E218BC"/>
          <w:p w14:paraId="5616ECC9" w14:textId="77777777" w:rsidR="00256778" w:rsidRDefault="00256778" w:rsidP="00E218BC">
            <w:r>
              <w:t>The table should open with no errors.</w:t>
            </w:r>
          </w:p>
          <w:p w14:paraId="4886B455" w14:textId="77777777" w:rsidR="00256778" w:rsidRDefault="00256778" w:rsidP="00E218BC"/>
          <w:p w14:paraId="72C10E7F" w14:textId="77777777" w:rsidR="00A8198E" w:rsidRDefault="00256778" w:rsidP="00A8198E">
            <w:r>
              <w:t xml:space="preserve">The </w:t>
            </w:r>
            <w:r w:rsidR="00A8198E">
              <w:t>column of “ATTENTION1” will become the 3</w:t>
            </w:r>
            <w:r w:rsidR="00A8198E" w:rsidRPr="00A8198E">
              <w:rPr>
                <w:vertAlign w:val="superscript"/>
              </w:rPr>
              <w:t>rd</w:t>
            </w:r>
            <w:r w:rsidR="00A8198E">
              <w:t xml:space="preserve"> column and “RESTRICTION_TYPE” will become the 4</w:t>
            </w:r>
            <w:r w:rsidR="00A8198E" w:rsidRPr="00A8198E">
              <w:rPr>
                <w:vertAlign w:val="superscript"/>
              </w:rPr>
              <w:t>th</w:t>
            </w:r>
            <w:r w:rsidR="00A8198E">
              <w:t xml:space="preserve"> column.</w:t>
            </w:r>
          </w:p>
          <w:p w14:paraId="7356145F" w14:textId="77777777" w:rsidR="00256778" w:rsidRDefault="00256778" w:rsidP="00E218BC"/>
        </w:tc>
        <w:tc>
          <w:tcPr>
            <w:tcW w:w="1714" w:type="dxa"/>
          </w:tcPr>
          <w:p w14:paraId="485872A1" w14:textId="77777777" w:rsidR="00256778" w:rsidRDefault="00256778" w:rsidP="00E218BC">
            <w:r>
              <w:t>COMMENTS</w:t>
            </w:r>
          </w:p>
          <w:p w14:paraId="0432568B" w14:textId="77777777" w:rsidR="00256778" w:rsidRDefault="00256778" w:rsidP="00E218BC"/>
          <w:p w14:paraId="1A2ED3FC" w14:textId="77777777" w:rsidR="00256778" w:rsidRDefault="00256778" w:rsidP="00E218BC"/>
        </w:tc>
      </w:tr>
      <w:tr w:rsidR="00256778" w14:paraId="24BB3762" w14:textId="77777777" w:rsidTr="006775A5">
        <w:trPr>
          <w:trHeight w:val="449"/>
        </w:trPr>
        <w:tc>
          <w:tcPr>
            <w:tcW w:w="8914" w:type="dxa"/>
            <w:gridSpan w:val="7"/>
            <w:tcBorders>
              <w:bottom w:val="single" w:sz="4" w:space="0" w:color="auto"/>
            </w:tcBorders>
          </w:tcPr>
          <w:p w14:paraId="0BED2BEF" w14:textId="54E356A0" w:rsidR="00256778" w:rsidRDefault="00256778" w:rsidP="00E218BC">
            <w:r>
              <w:t xml:space="preserve">Concluding Remarks: </w:t>
            </w:r>
          </w:p>
        </w:tc>
      </w:tr>
      <w:tr w:rsidR="00256778" w14:paraId="20D19274" w14:textId="77777777" w:rsidTr="00E218BC">
        <w:trPr>
          <w:trHeight w:val="863"/>
        </w:trPr>
        <w:tc>
          <w:tcPr>
            <w:tcW w:w="4675" w:type="dxa"/>
            <w:gridSpan w:val="3"/>
          </w:tcPr>
          <w:p w14:paraId="3D486FFC" w14:textId="77777777" w:rsidR="00256778" w:rsidRDefault="00256778" w:rsidP="00E218BC">
            <w:r>
              <w:t xml:space="preserve">Testing Team: </w:t>
            </w:r>
          </w:p>
          <w:p w14:paraId="5990811A" w14:textId="77777777" w:rsidR="006775A5" w:rsidRDefault="006775A5" w:rsidP="006775A5">
            <w:r>
              <w:t>Sebastian Nunez</w:t>
            </w:r>
          </w:p>
          <w:p w14:paraId="17B599AA" w14:textId="77777777" w:rsidR="006775A5" w:rsidRDefault="006775A5" w:rsidP="006775A5">
            <w:r>
              <w:t>Peter Hanson</w:t>
            </w:r>
          </w:p>
          <w:p w14:paraId="1EFCF808" w14:textId="2CD4D2B8" w:rsidR="00256778" w:rsidRDefault="006775A5" w:rsidP="006775A5">
            <w:r>
              <w:t>Ricardo Sanchez</w:t>
            </w:r>
          </w:p>
        </w:tc>
        <w:tc>
          <w:tcPr>
            <w:tcW w:w="4239" w:type="dxa"/>
            <w:gridSpan w:val="4"/>
          </w:tcPr>
          <w:p w14:paraId="69C40A71" w14:textId="121E971A" w:rsidR="00256778" w:rsidRDefault="00256778" w:rsidP="00E218BC">
            <w:r>
              <w:t>Date Completed:</w:t>
            </w:r>
            <w:r w:rsidR="006775A5">
              <w:t xml:space="preserve"> Pending</w:t>
            </w:r>
          </w:p>
        </w:tc>
      </w:tr>
    </w:tbl>
    <w:p w14:paraId="22EC3A38" w14:textId="77777777" w:rsidR="00256778" w:rsidRDefault="00256778" w:rsidP="00256778"/>
    <w:p w14:paraId="5B823429" w14:textId="77777777" w:rsidR="00A8198E" w:rsidRDefault="00A8198E" w:rsidP="00256778">
      <w:r>
        <w:br w:type="page"/>
      </w:r>
    </w:p>
    <w:p w14:paraId="2D17DD1E" w14:textId="77777777" w:rsidR="00A8198E" w:rsidRDefault="00A8198E" w:rsidP="00A8198E">
      <w:pPr>
        <w:pStyle w:val="Heading2"/>
      </w:pPr>
      <w:bookmarkStart w:id="44" w:name="_Toc38639056"/>
      <w:r>
        <w:t>Test 06</w:t>
      </w:r>
      <w:bookmarkEnd w:id="44"/>
    </w:p>
    <w:p w14:paraId="078A81AC" w14:textId="77777777" w:rsidR="00A8198E" w:rsidRDefault="00A8198E" w:rsidP="00A8198E"/>
    <w:p w14:paraId="679D58AE" w14:textId="77777777" w:rsidR="00A8198E" w:rsidRDefault="00A8198E" w:rsidP="00A8198E">
      <w:r>
        <w:rPr>
          <w:b/>
          <w:bCs/>
        </w:rPr>
        <w:t xml:space="preserve">Objective: </w:t>
      </w:r>
      <w:r>
        <w:t>Test if rows can be edited</w:t>
      </w:r>
    </w:p>
    <w:p w14:paraId="1A600A11" w14:textId="696B5F72" w:rsidR="00A8198E" w:rsidRDefault="00A8198E" w:rsidP="00A8198E">
      <w:r>
        <w:rPr>
          <w:b/>
          <w:bCs/>
        </w:rPr>
        <w:t>Notes:</w:t>
      </w:r>
      <w:r>
        <w:t xml:space="preserve">  This editing functionality </w:t>
      </w:r>
      <w:r w:rsidR="006775A5">
        <w:t xml:space="preserve">is used to manipulate the contents of individual cells. </w:t>
      </w:r>
    </w:p>
    <w:p w14:paraId="716EF581" w14:textId="77777777" w:rsidR="00A8198E" w:rsidRDefault="00A8198E" w:rsidP="00A8198E">
      <w:pPr>
        <w:overflowPunct/>
        <w:autoSpaceDE/>
        <w:autoSpaceDN/>
        <w:adjustRightInd/>
      </w:pPr>
    </w:p>
    <w:p w14:paraId="48CD5311" w14:textId="77777777" w:rsidR="00A8198E" w:rsidRDefault="00A8198E" w:rsidP="00A8198E">
      <w:pPr>
        <w:overflowPunct/>
        <w:autoSpaceDE/>
        <w:autoSpaceDN/>
        <w:adjustRightInd/>
        <w:sectPr w:rsidR="00A8198E" w:rsidSect="0092440F">
          <w:type w:val="continuous"/>
          <w:pgSz w:w="12240" w:h="15840"/>
          <w:pgMar w:top="1440" w:right="1440" w:bottom="1440" w:left="1800" w:header="720" w:footer="720" w:gutter="0"/>
          <w:pgNumType w:start="1"/>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
        <w:gridCol w:w="2589"/>
        <w:gridCol w:w="1156"/>
        <w:gridCol w:w="11"/>
        <w:gridCol w:w="485"/>
        <w:gridCol w:w="2029"/>
        <w:gridCol w:w="1714"/>
      </w:tblGrid>
      <w:tr w:rsidR="00A8198E" w14:paraId="53CA13B6" w14:textId="77777777" w:rsidTr="00E218BC">
        <w:trPr>
          <w:cantSplit/>
          <w:trHeight w:val="291"/>
        </w:trPr>
        <w:tc>
          <w:tcPr>
            <w:tcW w:w="4686" w:type="dxa"/>
            <w:gridSpan w:val="4"/>
          </w:tcPr>
          <w:p w14:paraId="07F8A119" w14:textId="77777777" w:rsidR="00A8198E" w:rsidRDefault="00A8198E" w:rsidP="00E218BC">
            <w:r>
              <w:t>Test No.: 06</w:t>
            </w:r>
          </w:p>
        </w:tc>
        <w:tc>
          <w:tcPr>
            <w:tcW w:w="4228" w:type="dxa"/>
            <w:gridSpan w:val="3"/>
          </w:tcPr>
          <w:p w14:paraId="68490177" w14:textId="77777777" w:rsidR="00A8198E" w:rsidRDefault="00A8198E" w:rsidP="00E218BC">
            <w:r>
              <w:t>Current Status: Pending</w:t>
            </w:r>
          </w:p>
        </w:tc>
      </w:tr>
      <w:tr w:rsidR="00A8198E" w14:paraId="6DCB7CA2" w14:textId="77777777" w:rsidTr="00E218BC">
        <w:trPr>
          <w:cantSplit/>
          <w:trHeight w:val="291"/>
        </w:trPr>
        <w:tc>
          <w:tcPr>
            <w:tcW w:w="8914" w:type="dxa"/>
            <w:gridSpan w:val="7"/>
          </w:tcPr>
          <w:p w14:paraId="0A631306" w14:textId="77777777" w:rsidR="00A8198E" w:rsidRPr="00E47986" w:rsidRDefault="00A8198E" w:rsidP="00E218BC">
            <w:r w:rsidRPr="00E47986">
              <w:t xml:space="preserve">Test title:  </w:t>
            </w:r>
            <w:r w:rsidRPr="003E7ADC">
              <w:t xml:space="preserve">Test </w:t>
            </w:r>
            <w:r>
              <w:t>Row Editing</w:t>
            </w:r>
          </w:p>
          <w:p w14:paraId="15DD81DB" w14:textId="77777777" w:rsidR="00A8198E" w:rsidRPr="00E47986" w:rsidRDefault="00A8198E" w:rsidP="00E218BC"/>
        </w:tc>
      </w:tr>
      <w:tr w:rsidR="00A8198E" w14:paraId="6F410233" w14:textId="77777777" w:rsidTr="00E218BC">
        <w:trPr>
          <w:cantSplit/>
          <w:trHeight w:val="1038"/>
        </w:trPr>
        <w:tc>
          <w:tcPr>
            <w:tcW w:w="8914" w:type="dxa"/>
            <w:gridSpan w:val="7"/>
          </w:tcPr>
          <w:p w14:paraId="32793708" w14:textId="77777777" w:rsidR="00A8198E" w:rsidRPr="00E47986" w:rsidRDefault="00A8198E" w:rsidP="00E218BC">
            <w:r w:rsidRPr="00E47986">
              <w:t xml:space="preserve">Testing approach: </w:t>
            </w:r>
            <w:r>
              <w:t>By running dBEdit.jar and opening the file TEST_DB.xml. Then double clicking the CONSTRAINT_TABLE option to open that table. Once the menu is open the test can begin.</w:t>
            </w:r>
          </w:p>
        </w:tc>
      </w:tr>
      <w:tr w:rsidR="00A8198E" w14:paraId="4CA04A61" w14:textId="77777777" w:rsidTr="00E218BC">
        <w:trPr>
          <w:cantSplit/>
          <w:trHeight w:val="4006"/>
        </w:trPr>
        <w:tc>
          <w:tcPr>
            <w:tcW w:w="930" w:type="dxa"/>
          </w:tcPr>
          <w:p w14:paraId="2BFE45A1" w14:textId="77777777" w:rsidR="00A8198E" w:rsidRDefault="00A8198E" w:rsidP="00E218BC">
            <w:r>
              <w:t>STEP</w:t>
            </w:r>
          </w:p>
          <w:p w14:paraId="54C208EE" w14:textId="77777777" w:rsidR="00A8198E" w:rsidRDefault="00A8198E" w:rsidP="00E218BC"/>
          <w:p w14:paraId="32DD6B54" w14:textId="77777777" w:rsidR="00A8198E" w:rsidRDefault="00A8198E" w:rsidP="00E218BC">
            <w:r>
              <w:t>1</w:t>
            </w:r>
          </w:p>
          <w:p w14:paraId="736B3953" w14:textId="77777777" w:rsidR="00A8198E" w:rsidRDefault="00A8198E" w:rsidP="00E218BC"/>
          <w:p w14:paraId="73830DC0" w14:textId="77777777" w:rsidR="00A8198E" w:rsidRDefault="00A8198E" w:rsidP="00E218BC"/>
          <w:p w14:paraId="05B36E79" w14:textId="77777777" w:rsidR="00A8198E" w:rsidRDefault="00A8198E" w:rsidP="00E218BC"/>
          <w:p w14:paraId="4FA1C4D7" w14:textId="77777777" w:rsidR="00A8198E" w:rsidRDefault="00A8198E" w:rsidP="00E218BC">
            <w:r>
              <w:t>2</w:t>
            </w:r>
          </w:p>
          <w:p w14:paraId="0C093E61" w14:textId="77777777" w:rsidR="00A8198E" w:rsidRDefault="00A8198E" w:rsidP="00E218BC"/>
          <w:p w14:paraId="59AAD3A6" w14:textId="77777777" w:rsidR="00A8198E" w:rsidRDefault="00A8198E" w:rsidP="00E218BC"/>
          <w:p w14:paraId="09865AEE" w14:textId="77777777" w:rsidR="00A8198E" w:rsidRDefault="00A8198E" w:rsidP="00E218BC"/>
          <w:p w14:paraId="025B04DA" w14:textId="77777777" w:rsidR="00A8198E" w:rsidRDefault="00A8198E" w:rsidP="00E218BC">
            <w:r>
              <w:t>3</w:t>
            </w:r>
          </w:p>
          <w:p w14:paraId="78D5CEFF" w14:textId="77777777" w:rsidR="00A8198E" w:rsidRDefault="00A8198E" w:rsidP="00E218BC"/>
          <w:p w14:paraId="3D73087F" w14:textId="77777777" w:rsidR="00A8198E" w:rsidRDefault="00A8198E" w:rsidP="00E218BC"/>
          <w:p w14:paraId="0119C449" w14:textId="77777777" w:rsidR="00A8198E" w:rsidRDefault="00A8198E" w:rsidP="00E218BC"/>
          <w:p w14:paraId="548BD752" w14:textId="77777777" w:rsidR="00A8198E" w:rsidRDefault="00A8198E" w:rsidP="00E218BC"/>
          <w:p w14:paraId="13D0447A" w14:textId="77777777" w:rsidR="00A8198E" w:rsidRDefault="00A8198E" w:rsidP="00E218BC"/>
        </w:tc>
        <w:tc>
          <w:tcPr>
            <w:tcW w:w="2589" w:type="dxa"/>
          </w:tcPr>
          <w:p w14:paraId="37DFB98A" w14:textId="77777777" w:rsidR="00A8198E" w:rsidRDefault="00A8198E" w:rsidP="00E218BC">
            <w:r>
              <w:t>OPERATOR ACTION</w:t>
            </w:r>
          </w:p>
          <w:p w14:paraId="1CDDA5F9" w14:textId="77777777" w:rsidR="00A8198E" w:rsidRDefault="00A8198E" w:rsidP="00E218BC"/>
          <w:p w14:paraId="7E34F5D4" w14:textId="77777777" w:rsidR="00A8198E" w:rsidRDefault="00A8198E" w:rsidP="00E218BC">
            <w:r>
              <w:t>Open the CONSTRAINT_TABLE.xml using dbEdit.jar.</w:t>
            </w:r>
          </w:p>
          <w:p w14:paraId="50C7C4F2" w14:textId="77777777" w:rsidR="00A8198E" w:rsidRDefault="00A8198E" w:rsidP="00E218BC"/>
          <w:p w14:paraId="1ADB465E" w14:textId="77777777" w:rsidR="00A8198E" w:rsidRDefault="00A8198E" w:rsidP="00E218BC">
            <w:r>
              <w:t>Click the 5</w:t>
            </w:r>
            <w:r w:rsidRPr="00A8198E">
              <w:rPr>
                <w:vertAlign w:val="superscript"/>
              </w:rPr>
              <w:t>th</w:t>
            </w:r>
            <w:r>
              <w:t xml:space="preserve"> row of the 1</w:t>
            </w:r>
            <w:r w:rsidRPr="00A8198E">
              <w:rPr>
                <w:vertAlign w:val="superscript"/>
              </w:rPr>
              <w:t>st</w:t>
            </w:r>
            <w:r>
              <w:t xml:space="preserve"> colum</w:t>
            </w:r>
            <w:r w:rsidR="008F7BCF">
              <w:t>n.</w:t>
            </w:r>
          </w:p>
          <w:p w14:paraId="69273E71" w14:textId="77777777" w:rsidR="00A8198E" w:rsidRDefault="00A8198E" w:rsidP="00E218BC"/>
          <w:p w14:paraId="21935B08" w14:textId="77777777" w:rsidR="00A8198E" w:rsidRDefault="00A8198E" w:rsidP="00E218BC"/>
          <w:p w14:paraId="2D17FD8D" w14:textId="77777777" w:rsidR="00A8198E" w:rsidRDefault="00A8198E" w:rsidP="00E218BC">
            <w:r>
              <w:t>Type “58”</w:t>
            </w:r>
          </w:p>
          <w:p w14:paraId="0C66D42E" w14:textId="77777777" w:rsidR="00A8198E" w:rsidRDefault="00A8198E" w:rsidP="00E218BC"/>
          <w:p w14:paraId="5FE6A6E6" w14:textId="77777777" w:rsidR="00A8198E" w:rsidRDefault="00A8198E" w:rsidP="00E218BC"/>
        </w:tc>
        <w:tc>
          <w:tcPr>
            <w:tcW w:w="1652" w:type="dxa"/>
            <w:gridSpan w:val="3"/>
          </w:tcPr>
          <w:p w14:paraId="2E9DBC9E" w14:textId="77777777" w:rsidR="00A8198E" w:rsidRDefault="00A8198E" w:rsidP="00E218BC">
            <w:r>
              <w:t>PURPOSE</w:t>
            </w:r>
          </w:p>
          <w:p w14:paraId="7459C4EC" w14:textId="77777777" w:rsidR="00A8198E" w:rsidRDefault="00A8198E" w:rsidP="00E218BC"/>
          <w:p w14:paraId="32E49589" w14:textId="77777777" w:rsidR="00A8198E" w:rsidRDefault="00A8198E" w:rsidP="00E218BC">
            <w:r>
              <w:t>This table will be used for testing.</w:t>
            </w:r>
          </w:p>
          <w:p w14:paraId="06496FBB" w14:textId="77777777" w:rsidR="00A8198E" w:rsidRDefault="00A8198E" w:rsidP="00E218BC"/>
          <w:p w14:paraId="4A500CEF" w14:textId="77777777" w:rsidR="00A8198E" w:rsidRDefault="00A8198E" w:rsidP="00E218BC"/>
          <w:p w14:paraId="7C0D08E8" w14:textId="77777777" w:rsidR="00A8198E" w:rsidRDefault="00A8198E" w:rsidP="00E218BC">
            <w:r>
              <w:t>This is done to select the row to be manipulated.</w:t>
            </w:r>
          </w:p>
          <w:p w14:paraId="1B1BB58D" w14:textId="77777777" w:rsidR="008F7BCF" w:rsidRDefault="008F7BCF" w:rsidP="00E218BC"/>
          <w:p w14:paraId="1110B313" w14:textId="77777777" w:rsidR="008F7BCF" w:rsidRDefault="008F7BCF" w:rsidP="00E218BC">
            <w:r>
              <w:t>To append onto the current content the text “58”</w:t>
            </w:r>
          </w:p>
        </w:tc>
        <w:tc>
          <w:tcPr>
            <w:tcW w:w="2029" w:type="dxa"/>
          </w:tcPr>
          <w:p w14:paraId="48B29301" w14:textId="50140321" w:rsidR="00A8198E" w:rsidRDefault="006775A5" w:rsidP="00E218BC">
            <w:r>
              <w:t xml:space="preserve">EXPECTED </w:t>
            </w:r>
            <w:r w:rsidR="00A8198E">
              <w:t>RESULTS</w:t>
            </w:r>
          </w:p>
          <w:p w14:paraId="05BE6290" w14:textId="77777777" w:rsidR="00A8198E" w:rsidRDefault="00A8198E" w:rsidP="00E218BC"/>
          <w:p w14:paraId="73D7CF94" w14:textId="77777777" w:rsidR="00A8198E" w:rsidRDefault="00A8198E" w:rsidP="00E218BC">
            <w:r>
              <w:t>The table should open with no errors.</w:t>
            </w:r>
          </w:p>
          <w:p w14:paraId="3943537B" w14:textId="77777777" w:rsidR="00A8198E" w:rsidRDefault="00A8198E" w:rsidP="00E218BC"/>
          <w:p w14:paraId="66E6731E" w14:textId="77777777" w:rsidR="00A8198E" w:rsidRDefault="00A8198E" w:rsidP="00A8198E">
            <w:r>
              <w:t>The cell in row 5 column 1 is selected.</w:t>
            </w:r>
          </w:p>
          <w:p w14:paraId="31DB3325" w14:textId="77777777" w:rsidR="008F7BCF" w:rsidRDefault="008F7BCF" w:rsidP="00A8198E"/>
          <w:p w14:paraId="4145E5D6" w14:textId="77777777" w:rsidR="008F7BCF" w:rsidRDefault="008F7BCF" w:rsidP="00A8198E"/>
          <w:p w14:paraId="318F22F4" w14:textId="77777777" w:rsidR="008F7BCF" w:rsidRDefault="008F7BCF" w:rsidP="00A8198E">
            <w:r>
              <w:t>The cell should have the original content with the suffix of “58”.</w:t>
            </w:r>
            <w:r w:rsidR="009B3B9A">
              <w:t xml:space="preserve"> </w:t>
            </w:r>
          </w:p>
        </w:tc>
        <w:tc>
          <w:tcPr>
            <w:tcW w:w="1714" w:type="dxa"/>
          </w:tcPr>
          <w:p w14:paraId="5B3CA6CF" w14:textId="77777777" w:rsidR="00A8198E" w:rsidRDefault="00A8198E" w:rsidP="00E218BC">
            <w:r>
              <w:t>COMMENTS</w:t>
            </w:r>
          </w:p>
          <w:p w14:paraId="40D82792" w14:textId="77777777" w:rsidR="00A8198E" w:rsidRDefault="00A8198E" w:rsidP="00E218BC"/>
          <w:p w14:paraId="3F72D3BF" w14:textId="77777777" w:rsidR="00A8198E" w:rsidRDefault="00A8198E" w:rsidP="00E218BC"/>
          <w:p w14:paraId="333219B5" w14:textId="77777777" w:rsidR="00633A53" w:rsidRDefault="00633A53" w:rsidP="00E218BC"/>
          <w:p w14:paraId="24110DFF" w14:textId="77777777" w:rsidR="00633A53" w:rsidRDefault="00633A53" w:rsidP="00E218BC"/>
          <w:p w14:paraId="3D52AFED" w14:textId="77777777" w:rsidR="00633A53" w:rsidRDefault="00633A53" w:rsidP="00E218BC"/>
          <w:p w14:paraId="2833EB18" w14:textId="77777777" w:rsidR="00633A53" w:rsidRDefault="00633A53" w:rsidP="00E218BC"/>
          <w:p w14:paraId="6ACEC2F2" w14:textId="77777777" w:rsidR="00633A53" w:rsidRDefault="00633A53" w:rsidP="00E218BC"/>
          <w:p w14:paraId="1919A5D8" w14:textId="77777777" w:rsidR="00633A53" w:rsidRDefault="00633A53" w:rsidP="00E218BC"/>
          <w:p w14:paraId="07FC008D" w14:textId="77777777" w:rsidR="00633A53" w:rsidRDefault="00633A53" w:rsidP="00E218BC"/>
          <w:p w14:paraId="69ADD3B9" w14:textId="77777777" w:rsidR="00633A53" w:rsidRDefault="00633A53" w:rsidP="00E218BC">
            <w:r>
              <w:t>The rest of the system should continue to function according to the requirements.</w:t>
            </w:r>
          </w:p>
        </w:tc>
      </w:tr>
      <w:tr w:rsidR="00A8198E" w14:paraId="3D672876" w14:textId="77777777" w:rsidTr="006775A5">
        <w:trPr>
          <w:trHeight w:val="395"/>
        </w:trPr>
        <w:tc>
          <w:tcPr>
            <w:tcW w:w="8914" w:type="dxa"/>
            <w:gridSpan w:val="7"/>
            <w:tcBorders>
              <w:bottom w:val="single" w:sz="4" w:space="0" w:color="auto"/>
            </w:tcBorders>
          </w:tcPr>
          <w:p w14:paraId="3C5253D7" w14:textId="57398655" w:rsidR="00A8198E" w:rsidRDefault="00A8198E" w:rsidP="00E218BC">
            <w:r>
              <w:t xml:space="preserve">Concluding Remarks: </w:t>
            </w:r>
          </w:p>
        </w:tc>
      </w:tr>
      <w:tr w:rsidR="00A8198E" w14:paraId="5E8A1516" w14:textId="77777777" w:rsidTr="00E218BC">
        <w:trPr>
          <w:trHeight w:val="863"/>
        </w:trPr>
        <w:tc>
          <w:tcPr>
            <w:tcW w:w="4675" w:type="dxa"/>
            <w:gridSpan w:val="3"/>
          </w:tcPr>
          <w:p w14:paraId="39880A0A" w14:textId="77777777" w:rsidR="00A8198E" w:rsidRDefault="00A8198E" w:rsidP="00E218BC">
            <w:r>
              <w:t xml:space="preserve">Testing Team: </w:t>
            </w:r>
          </w:p>
          <w:p w14:paraId="778E59ED" w14:textId="77777777" w:rsidR="006775A5" w:rsidRDefault="006775A5" w:rsidP="006775A5">
            <w:r>
              <w:t>Sebastian Nunez</w:t>
            </w:r>
          </w:p>
          <w:p w14:paraId="2B1CD375" w14:textId="77777777" w:rsidR="006775A5" w:rsidRDefault="006775A5" w:rsidP="006775A5">
            <w:r>
              <w:t>Peter Hanson</w:t>
            </w:r>
          </w:p>
          <w:p w14:paraId="32F5ECF0" w14:textId="0BE8FACF" w:rsidR="00A8198E" w:rsidRDefault="006775A5" w:rsidP="006775A5">
            <w:r>
              <w:t>Ricardo Sanchez</w:t>
            </w:r>
          </w:p>
        </w:tc>
        <w:tc>
          <w:tcPr>
            <w:tcW w:w="4239" w:type="dxa"/>
            <w:gridSpan w:val="4"/>
          </w:tcPr>
          <w:p w14:paraId="1F8F7BB8" w14:textId="78B00F42" w:rsidR="00A8198E" w:rsidRDefault="00A8198E" w:rsidP="00E218BC">
            <w:r>
              <w:t>Date Completed:</w:t>
            </w:r>
            <w:r w:rsidR="006775A5">
              <w:t xml:space="preserve"> Pending</w:t>
            </w:r>
          </w:p>
        </w:tc>
      </w:tr>
    </w:tbl>
    <w:p w14:paraId="7257E5A0" w14:textId="77777777" w:rsidR="0064532B" w:rsidRDefault="0064532B" w:rsidP="00A8198E">
      <w:pPr>
        <w:pStyle w:val="Heading2"/>
        <w:numPr>
          <w:ilvl w:val="0"/>
          <w:numId w:val="0"/>
        </w:numPr>
        <w:ind w:left="720" w:hanging="720"/>
      </w:pPr>
    </w:p>
    <w:p w14:paraId="311115E6" w14:textId="77777777" w:rsidR="00816FD1" w:rsidRDefault="00816FD1" w:rsidP="00816FD1">
      <w:pPr>
        <w:pStyle w:val="Heading2"/>
        <w:numPr>
          <w:ilvl w:val="1"/>
          <w:numId w:val="1"/>
        </w:numPr>
        <w:ind w:left="720"/>
      </w:pPr>
      <w:r>
        <w:br w:type="page"/>
      </w:r>
      <w:bookmarkStart w:id="45" w:name="_Toc38639057"/>
      <w:r>
        <w:lastRenderedPageBreak/>
        <w:t>Test 07</w:t>
      </w:r>
      <w:bookmarkEnd w:id="45"/>
    </w:p>
    <w:p w14:paraId="7781EC3F" w14:textId="77777777" w:rsidR="00816FD1" w:rsidRDefault="00816FD1" w:rsidP="00816FD1"/>
    <w:p w14:paraId="4E5128F8" w14:textId="77777777" w:rsidR="00816FD1" w:rsidRDefault="00816FD1" w:rsidP="00816FD1">
      <w:r>
        <w:rPr>
          <w:b/>
          <w:bCs/>
        </w:rPr>
        <w:t xml:space="preserve">Objective: </w:t>
      </w:r>
      <w:r>
        <w:t>Test if column headers can be edited</w:t>
      </w:r>
    </w:p>
    <w:p w14:paraId="1A9D8425" w14:textId="77777777" w:rsidR="00816FD1" w:rsidRDefault="00816FD1" w:rsidP="00816FD1">
      <w:r>
        <w:rPr>
          <w:b/>
          <w:bCs/>
        </w:rPr>
        <w:t>Notes:</w:t>
      </w:r>
      <w:r>
        <w:t xml:space="preserve">  The user should not be able to edit column headers.</w:t>
      </w:r>
    </w:p>
    <w:p w14:paraId="27E32EF3" w14:textId="77777777" w:rsidR="00816FD1" w:rsidRDefault="00816FD1" w:rsidP="00816FD1">
      <w:pPr>
        <w:overflowPunct/>
        <w:autoSpaceDE/>
        <w:autoSpaceDN/>
        <w:adjustRightInd/>
      </w:pPr>
    </w:p>
    <w:p w14:paraId="518CD9E5" w14:textId="77777777" w:rsidR="00816FD1" w:rsidRDefault="00816FD1" w:rsidP="00816FD1">
      <w:pPr>
        <w:overflowPunct/>
        <w:autoSpaceDE/>
        <w:autoSpaceDN/>
        <w:adjustRightInd/>
        <w:sectPr w:rsidR="00816FD1" w:rsidSect="0092440F">
          <w:type w:val="continuous"/>
          <w:pgSz w:w="12240" w:h="15840"/>
          <w:pgMar w:top="1440" w:right="1440" w:bottom="1440" w:left="1800" w:header="720" w:footer="720" w:gutter="0"/>
          <w:pgNumType w:start="1"/>
          <w:cols w:space="72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0"/>
        <w:gridCol w:w="2589"/>
        <w:gridCol w:w="1156"/>
        <w:gridCol w:w="11"/>
        <w:gridCol w:w="485"/>
        <w:gridCol w:w="2029"/>
        <w:gridCol w:w="1714"/>
      </w:tblGrid>
      <w:tr w:rsidR="00816FD1" w14:paraId="15E0D700" w14:textId="77777777" w:rsidTr="00E218BC">
        <w:trPr>
          <w:cantSplit/>
          <w:trHeight w:val="291"/>
        </w:trPr>
        <w:tc>
          <w:tcPr>
            <w:tcW w:w="4686" w:type="dxa"/>
            <w:gridSpan w:val="4"/>
          </w:tcPr>
          <w:p w14:paraId="23901A2F" w14:textId="77777777" w:rsidR="00816FD1" w:rsidRDefault="00816FD1" w:rsidP="00E218BC">
            <w:r>
              <w:t>Test No.: 0</w:t>
            </w:r>
            <w:r w:rsidR="009B3B9A">
              <w:t>7</w:t>
            </w:r>
          </w:p>
        </w:tc>
        <w:tc>
          <w:tcPr>
            <w:tcW w:w="4228" w:type="dxa"/>
            <w:gridSpan w:val="3"/>
          </w:tcPr>
          <w:p w14:paraId="6A493771" w14:textId="77777777" w:rsidR="00816FD1" w:rsidRDefault="00816FD1" w:rsidP="00E218BC">
            <w:r>
              <w:t>Current Status: Pending</w:t>
            </w:r>
          </w:p>
        </w:tc>
      </w:tr>
      <w:tr w:rsidR="00816FD1" w14:paraId="4A8B12C2" w14:textId="77777777" w:rsidTr="00E218BC">
        <w:trPr>
          <w:cantSplit/>
          <w:trHeight w:val="291"/>
        </w:trPr>
        <w:tc>
          <w:tcPr>
            <w:tcW w:w="8914" w:type="dxa"/>
            <w:gridSpan w:val="7"/>
          </w:tcPr>
          <w:p w14:paraId="6DA4D285" w14:textId="77777777" w:rsidR="00816FD1" w:rsidRPr="00E47986" w:rsidRDefault="00816FD1" w:rsidP="00E218BC">
            <w:r w:rsidRPr="00E47986">
              <w:t xml:space="preserve">Test title:  </w:t>
            </w:r>
            <w:r w:rsidRPr="003E7ADC">
              <w:t xml:space="preserve">Test </w:t>
            </w:r>
            <w:r w:rsidR="009B3B9A">
              <w:t>Column Header Editing</w:t>
            </w:r>
          </w:p>
          <w:p w14:paraId="672D2902" w14:textId="77777777" w:rsidR="00816FD1" w:rsidRPr="00E47986" w:rsidRDefault="00816FD1" w:rsidP="00E218BC"/>
        </w:tc>
      </w:tr>
      <w:tr w:rsidR="00816FD1" w14:paraId="55216439" w14:textId="77777777" w:rsidTr="00E218BC">
        <w:trPr>
          <w:cantSplit/>
          <w:trHeight w:val="1038"/>
        </w:trPr>
        <w:tc>
          <w:tcPr>
            <w:tcW w:w="8914" w:type="dxa"/>
            <w:gridSpan w:val="7"/>
          </w:tcPr>
          <w:p w14:paraId="545B7EEE" w14:textId="77777777" w:rsidR="00816FD1" w:rsidRPr="00E47986" w:rsidRDefault="00816FD1" w:rsidP="00E218BC">
            <w:r w:rsidRPr="00E47986">
              <w:t xml:space="preserve">Testing approach: </w:t>
            </w:r>
            <w:r>
              <w:t>By running dBEdit.jar and opening the file TEST_DB.xml. Then double clicking the CONSTRAINT_TABLE option to open that table. Once the menu is open the test can begin.</w:t>
            </w:r>
          </w:p>
        </w:tc>
      </w:tr>
      <w:tr w:rsidR="00816FD1" w14:paraId="2DFE752E" w14:textId="77777777" w:rsidTr="00E218BC">
        <w:trPr>
          <w:cantSplit/>
          <w:trHeight w:val="4006"/>
        </w:trPr>
        <w:tc>
          <w:tcPr>
            <w:tcW w:w="930" w:type="dxa"/>
          </w:tcPr>
          <w:p w14:paraId="7D0ED0E5" w14:textId="77777777" w:rsidR="00816FD1" w:rsidRDefault="00816FD1" w:rsidP="00E218BC">
            <w:r>
              <w:t>STEP</w:t>
            </w:r>
          </w:p>
          <w:p w14:paraId="3C70DA80" w14:textId="77777777" w:rsidR="00816FD1" w:rsidRDefault="00816FD1" w:rsidP="00E218BC"/>
          <w:p w14:paraId="507B3D56" w14:textId="77777777" w:rsidR="00816FD1" w:rsidRDefault="00816FD1" w:rsidP="00E218BC">
            <w:r>
              <w:t>1</w:t>
            </w:r>
          </w:p>
          <w:p w14:paraId="22ECE81B" w14:textId="77777777" w:rsidR="00816FD1" w:rsidRDefault="00816FD1" w:rsidP="00E218BC"/>
          <w:p w14:paraId="759121CE" w14:textId="77777777" w:rsidR="00816FD1" w:rsidRDefault="00816FD1" w:rsidP="00E218BC"/>
          <w:p w14:paraId="5BCADF69" w14:textId="77777777" w:rsidR="00816FD1" w:rsidRDefault="00816FD1" w:rsidP="00E218BC"/>
          <w:p w14:paraId="10E9977D" w14:textId="77777777" w:rsidR="00816FD1" w:rsidRDefault="00816FD1" w:rsidP="00E218BC">
            <w:r>
              <w:t>2</w:t>
            </w:r>
          </w:p>
          <w:p w14:paraId="6C654FCE" w14:textId="77777777" w:rsidR="00816FD1" w:rsidRDefault="00816FD1" w:rsidP="00E218BC"/>
          <w:p w14:paraId="05B370ED" w14:textId="77777777" w:rsidR="00816FD1" w:rsidRDefault="00816FD1" w:rsidP="00E218BC"/>
          <w:p w14:paraId="4FFFD48A" w14:textId="77777777" w:rsidR="00816FD1" w:rsidRDefault="00816FD1" w:rsidP="00E218BC"/>
          <w:p w14:paraId="2489A4ED" w14:textId="77777777" w:rsidR="00816FD1" w:rsidRDefault="00816FD1" w:rsidP="00E218BC"/>
          <w:p w14:paraId="4F88D610" w14:textId="77777777" w:rsidR="00816FD1" w:rsidRDefault="00816FD1" w:rsidP="00E218BC"/>
          <w:p w14:paraId="4F8905F8" w14:textId="77777777" w:rsidR="00816FD1" w:rsidRDefault="00816FD1" w:rsidP="00E218BC"/>
          <w:p w14:paraId="56B6D2FC" w14:textId="77777777" w:rsidR="00816FD1" w:rsidRDefault="00816FD1" w:rsidP="00E218BC"/>
          <w:p w14:paraId="3EC8E9DC" w14:textId="77777777" w:rsidR="00816FD1" w:rsidRDefault="00816FD1" w:rsidP="00E218BC"/>
        </w:tc>
        <w:tc>
          <w:tcPr>
            <w:tcW w:w="2589" w:type="dxa"/>
          </w:tcPr>
          <w:p w14:paraId="3CC06E5F" w14:textId="77777777" w:rsidR="00816FD1" w:rsidRDefault="00816FD1" w:rsidP="00E218BC">
            <w:r>
              <w:t>OPERATOR ACTION</w:t>
            </w:r>
          </w:p>
          <w:p w14:paraId="3D56F6FF" w14:textId="77777777" w:rsidR="00816FD1" w:rsidRDefault="00816FD1" w:rsidP="00E218BC"/>
          <w:p w14:paraId="4C4E6F39" w14:textId="77777777" w:rsidR="00816FD1" w:rsidRDefault="00816FD1" w:rsidP="00E218BC">
            <w:r>
              <w:t>Open the CONSTRAINT_TABLE.xml using dbEdit.jar.</w:t>
            </w:r>
          </w:p>
          <w:p w14:paraId="780DCEB2" w14:textId="77777777" w:rsidR="00816FD1" w:rsidRDefault="00816FD1" w:rsidP="00E218BC"/>
          <w:p w14:paraId="44BF7F92" w14:textId="77777777" w:rsidR="00816FD1" w:rsidRDefault="00816FD1" w:rsidP="00E218BC">
            <w:r>
              <w:t xml:space="preserve">Click the </w:t>
            </w:r>
            <w:r w:rsidR="009B3B9A">
              <w:t>column header</w:t>
            </w:r>
            <w:r w:rsidR="00E3664F">
              <w:t xml:space="preserve"> “ATTENTION1” </w:t>
            </w:r>
          </w:p>
          <w:p w14:paraId="018DD617" w14:textId="77777777" w:rsidR="00816FD1" w:rsidRDefault="00816FD1" w:rsidP="00E218BC"/>
          <w:p w14:paraId="395ADFDC" w14:textId="77777777" w:rsidR="00816FD1" w:rsidRDefault="00816FD1" w:rsidP="00E218BC"/>
          <w:p w14:paraId="6E4ADAE7" w14:textId="77777777" w:rsidR="00816FD1" w:rsidRDefault="00816FD1" w:rsidP="00E218BC"/>
          <w:p w14:paraId="48BCCF5F" w14:textId="77777777" w:rsidR="00816FD1" w:rsidRDefault="00816FD1" w:rsidP="00E218BC"/>
        </w:tc>
        <w:tc>
          <w:tcPr>
            <w:tcW w:w="1652" w:type="dxa"/>
            <w:gridSpan w:val="3"/>
          </w:tcPr>
          <w:p w14:paraId="0E6C484E" w14:textId="77777777" w:rsidR="00816FD1" w:rsidRDefault="00816FD1" w:rsidP="00E218BC">
            <w:r>
              <w:t>PURPOSE</w:t>
            </w:r>
          </w:p>
          <w:p w14:paraId="6B1E952D" w14:textId="77777777" w:rsidR="00816FD1" w:rsidRDefault="00816FD1" w:rsidP="00E218BC"/>
          <w:p w14:paraId="0F4DCC12" w14:textId="77777777" w:rsidR="00816FD1" w:rsidRDefault="00816FD1" w:rsidP="00E218BC">
            <w:r>
              <w:t>This table will be used for testing.</w:t>
            </w:r>
          </w:p>
          <w:p w14:paraId="369A9798" w14:textId="77777777" w:rsidR="00816FD1" w:rsidRDefault="00816FD1" w:rsidP="00E218BC"/>
          <w:p w14:paraId="63B67FE1" w14:textId="77777777" w:rsidR="00816FD1" w:rsidRDefault="00816FD1" w:rsidP="00E218BC"/>
          <w:p w14:paraId="6B54B686" w14:textId="77777777" w:rsidR="00816FD1" w:rsidRDefault="00816FD1" w:rsidP="00E218BC">
            <w:r>
              <w:t xml:space="preserve">This is done to select the </w:t>
            </w:r>
            <w:r w:rsidR="00E3664F">
              <w:t>column header</w:t>
            </w:r>
            <w:r>
              <w:t xml:space="preserve"> to be manipulated.</w:t>
            </w:r>
          </w:p>
          <w:p w14:paraId="2BEB2014" w14:textId="77777777" w:rsidR="00816FD1" w:rsidRDefault="00816FD1" w:rsidP="00E218BC"/>
          <w:p w14:paraId="763A5A3B" w14:textId="77777777" w:rsidR="00816FD1" w:rsidRDefault="00816FD1" w:rsidP="00E218BC"/>
        </w:tc>
        <w:tc>
          <w:tcPr>
            <w:tcW w:w="2029" w:type="dxa"/>
          </w:tcPr>
          <w:p w14:paraId="37A487C3" w14:textId="78E362FA" w:rsidR="00816FD1" w:rsidRDefault="006775A5" w:rsidP="00E218BC">
            <w:r>
              <w:t xml:space="preserve">EXPECTED </w:t>
            </w:r>
            <w:r w:rsidR="00816FD1">
              <w:t>RESULTS</w:t>
            </w:r>
          </w:p>
          <w:p w14:paraId="3DF92745" w14:textId="77777777" w:rsidR="00816FD1" w:rsidRDefault="00816FD1" w:rsidP="00E218BC"/>
          <w:p w14:paraId="1A645D55" w14:textId="77777777" w:rsidR="00816FD1" w:rsidRDefault="00816FD1" w:rsidP="00E218BC">
            <w:r>
              <w:t>The table should open with no errors.</w:t>
            </w:r>
          </w:p>
          <w:p w14:paraId="175D4280" w14:textId="77777777" w:rsidR="00816FD1" w:rsidRDefault="00816FD1" w:rsidP="00E218BC"/>
          <w:p w14:paraId="6FCCD9F3" w14:textId="77777777" w:rsidR="00816FD1" w:rsidRDefault="00E3664F" w:rsidP="00E218BC">
            <w:r>
              <w:t>The previously selected cell should remain selected. Not allowing you to select column headers for editing.</w:t>
            </w:r>
          </w:p>
          <w:p w14:paraId="20D23AFC" w14:textId="77777777" w:rsidR="00816FD1" w:rsidRDefault="00816FD1" w:rsidP="00E218BC"/>
        </w:tc>
        <w:tc>
          <w:tcPr>
            <w:tcW w:w="1714" w:type="dxa"/>
          </w:tcPr>
          <w:p w14:paraId="3C2DAB31" w14:textId="77777777" w:rsidR="00816FD1" w:rsidRDefault="00816FD1" w:rsidP="00E218BC">
            <w:r>
              <w:t>COMMENTS</w:t>
            </w:r>
          </w:p>
          <w:p w14:paraId="3F0D41E1" w14:textId="77777777" w:rsidR="00816FD1" w:rsidRDefault="00816FD1" w:rsidP="00E218BC"/>
          <w:p w14:paraId="7AA52EB9" w14:textId="77777777" w:rsidR="00816FD1" w:rsidRDefault="00816FD1" w:rsidP="00E218BC"/>
        </w:tc>
      </w:tr>
      <w:tr w:rsidR="00816FD1" w14:paraId="225F64E6" w14:textId="77777777" w:rsidTr="006775A5">
        <w:trPr>
          <w:trHeight w:val="512"/>
        </w:trPr>
        <w:tc>
          <w:tcPr>
            <w:tcW w:w="8914" w:type="dxa"/>
            <w:gridSpan w:val="7"/>
            <w:tcBorders>
              <w:bottom w:val="single" w:sz="4" w:space="0" w:color="auto"/>
            </w:tcBorders>
          </w:tcPr>
          <w:p w14:paraId="15E236DC" w14:textId="00CC45B4" w:rsidR="00816FD1" w:rsidRDefault="00816FD1" w:rsidP="00E218BC">
            <w:r>
              <w:t xml:space="preserve">Concluding Remarks: </w:t>
            </w:r>
          </w:p>
        </w:tc>
      </w:tr>
      <w:tr w:rsidR="00816FD1" w14:paraId="76FC0564" w14:textId="77777777" w:rsidTr="00E218BC">
        <w:trPr>
          <w:trHeight w:val="863"/>
        </w:trPr>
        <w:tc>
          <w:tcPr>
            <w:tcW w:w="4675" w:type="dxa"/>
            <w:gridSpan w:val="3"/>
          </w:tcPr>
          <w:p w14:paraId="40AE9044" w14:textId="77777777" w:rsidR="00816FD1" w:rsidRDefault="00816FD1" w:rsidP="00E218BC">
            <w:r>
              <w:t xml:space="preserve">Testing Team: </w:t>
            </w:r>
          </w:p>
          <w:p w14:paraId="5AFE9C2D" w14:textId="77777777" w:rsidR="006775A5" w:rsidRDefault="006775A5" w:rsidP="006775A5">
            <w:r>
              <w:t>Sebastian Nunez</w:t>
            </w:r>
          </w:p>
          <w:p w14:paraId="74BA62FB" w14:textId="77777777" w:rsidR="006775A5" w:rsidRDefault="006775A5" w:rsidP="006775A5">
            <w:r>
              <w:t>Peter Hanson</w:t>
            </w:r>
          </w:p>
          <w:p w14:paraId="03E149D6" w14:textId="2D7421F5" w:rsidR="00816FD1" w:rsidRDefault="006775A5" w:rsidP="006775A5">
            <w:r>
              <w:t>Ricardo Sanchez</w:t>
            </w:r>
          </w:p>
        </w:tc>
        <w:tc>
          <w:tcPr>
            <w:tcW w:w="4239" w:type="dxa"/>
            <w:gridSpan w:val="4"/>
          </w:tcPr>
          <w:p w14:paraId="74DA5501" w14:textId="73C80FB4" w:rsidR="00816FD1" w:rsidRDefault="00816FD1" w:rsidP="00E218BC">
            <w:r>
              <w:t>Date Completed:</w:t>
            </w:r>
            <w:r w:rsidR="006775A5">
              <w:t xml:space="preserve"> Pending</w:t>
            </w:r>
          </w:p>
        </w:tc>
      </w:tr>
    </w:tbl>
    <w:p w14:paraId="3D67BB40" w14:textId="77777777" w:rsidR="00816FD1" w:rsidRDefault="00816FD1" w:rsidP="00816FD1">
      <w:pPr>
        <w:pStyle w:val="Heading2"/>
        <w:numPr>
          <w:ilvl w:val="0"/>
          <w:numId w:val="0"/>
        </w:numPr>
        <w:ind w:left="720" w:hanging="720"/>
      </w:pPr>
    </w:p>
    <w:p w14:paraId="4F874BB5" w14:textId="77777777" w:rsidR="00816FD1" w:rsidRPr="00816FD1" w:rsidRDefault="00816FD1" w:rsidP="00816FD1">
      <w:pPr>
        <w:pStyle w:val="Heading2"/>
        <w:numPr>
          <w:ilvl w:val="0"/>
          <w:numId w:val="0"/>
        </w:numPr>
        <w:ind w:left="720" w:hanging="720"/>
      </w:pPr>
    </w:p>
    <w:p w14:paraId="14704735" w14:textId="77777777" w:rsidR="00157739" w:rsidRPr="0092440F" w:rsidRDefault="00157739" w:rsidP="0092440F"/>
    <w:p w14:paraId="326877AC" w14:textId="77777777" w:rsidR="00013402" w:rsidRDefault="00013402" w:rsidP="00013402">
      <w:pPr>
        <w:pStyle w:val="Heading1"/>
      </w:pPr>
      <w:bookmarkStart w:id="46" w:name="_Toc38639058"/>
      <w:r>
        <w:lastRenderedPageBreak/>
        <w:t>Test Schedule</w:t>
      </w:r>
      <w:bookmarkEnd w:id="46"/>
    </w:p>
    <w:p w14:paraId="6CC3DCE5" w14:textId="77777777" w:rsidR="00013402" w:rsidRDefault="001933AD" w:rsidP="00013402">
      <w:r>
        <w:t>This section includes the test schedule provided for completion of specific tests in respect to time.</w:t>
      </w:r>
    </w:p>
    <w:p w14:paraId="30FE2E1C" w14:textId="77777777" w:rsidR="004706B7" w:rsidRDefault="004706B7" w:rsidP="00013402"/>
    <w:p w14:paraId="223BB7D3" w14:textId="77777777" w:rsidR="00E47986" w:rsidRDefault="00E47986" w:rsidP="00E4798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48"/>
        <w:gridCol w:w="2700"/>
        <w:gridCol w:w="4608"/>
      </w:tblGrid>
      <w:tr w:rsidR="00E47986" w:rsidRPr="004F31AD" w14:paraId="229A7DF7" w14:textId="77777777" w:rsidTr="003D58CD">
        <w:tc>
          <w:tcPr>
            <w:tcW w:w="1548" w:type="dxa"/>
          </w:tcPr>
          <w:p w14:paraId="6807D059" w14:textId="77777777" w:rsidR="00E47986" w:rsidRPr="004F31AD" w:rsidRDefault="00E47986" w:rsidP="003D58CD">
            <w:pPr>
              <w:spacing w:line="360" w:lineRule="auto"/>
              <w:rPr>
                <w:b/>
              </w:rPr>
            </w:pPr>
            <w:r w:rsidRPr="004F31AD">
              <w:rPr>
                <w:b/>
              </w:rPr>
              <w:t>Task</w:t>
            </w:r>
            <w:r>
              <w:rPr>
                <w:b/>
              </w:rPr>
              <w:t xml:space="preserve"> and date</w:t>
            </w:r>
          </w:p>
        </w:tc>
        <w:tc>
          <w:tcPr>
            <w:tcW w:w="2700" w:type="dxa"/>
          </w:tcPr>
          <w:p w14:paraId="0ED0D71A" w14:textId="77777777" w:rsidR="00E47986" w:rsidRPr="004F31AD" w:rsidRDefault="00E47986" w:rsidP="003D58CD">
            <w:pPr>
              <w:spacing w:line="360" w:lineRule="auto"/>
              <w:rPr>
                <w:b/>
              </w:rPr>
            </w:pPr>
            <w:r w:rsidRPr="004F31AD">
              <w:rPr>
                <w:b/>
              </w:rPr>
              <w:t>People</w:t>
            </w:r>
          </w:p>
        </w:tc>
        <w:tc>
          <w:tcPr>
            <w:tcW w:w="4608" w:type="dxa"/>
          </w:tcPr>
          <w:p w14:paraId="7CD8C214" w14:textId="77777777" w:rsidR="00E47986" w:rsidRPr="004F31AD" w:rsidRDefault="00E47986" w:rsidP="003D58CD">
            <w:pPr>
              <w:spacing w:line="360" w:lineRule="auto"/>
              <w:rPr>
                <w:b/>
              </w:rPr>
            </w:pPr>
            <w:r w:rsidRPr="004F31AD">
              <w:rPr>
                <w:b/>
              </w:rPr>
              <w:t>Description</w:t>
            </w:r>
          </w:p>
        </w:tc>
      </w:tr>
      <w:tr w:rsidR="00E47986" w:rsidRPr="004F31AD" w14:paraId="434F8C02" w14:textId="77777777" w:rsidTr="003D58CD">
        <w:tc>
          <w:tcPr>
            <w:tcW w:w="1548" w:type="dxa"/>
          </w:tcPr>
          <w:p w14:paraId="1BDF3A95" w14:textId="77777777" w:rsidR="00E47986" w:rsidRDefault="00157739" w:rsidP="003D58CD">
            <w:pPr>
              <w:spacing w:line="360" w:lineRule="auto"/>
            </w:pPr>
            <w:commentRangeStart w:id="47"/>
            <w:r>
              <w:t>Test 1 TBD</w:t>
            </w:r>
          </w:p>
        </w:tc>
        <w:tc>
          <w:tcPr>
            <w:tcW w:w="2700" w:type="dxa"/>
          </w:tcPr>
          <w:p w14:paraId="5DD73567" w14:textId="77777777" w:rsidR="00E47986" w:rsidRDefault="00157739" w:rsidP="003D58CD">
            <w:pPr>
              <w:spacing w:line="360" w:lineRule="auto"/>
            </w:pPr>
            <w:r>
              <w:t>TBD</w:t>
            </w:r>
          </w:p>
        </w:tc>
        <w:tc>
          <w:tcPr>
            <w:tcW w:w="4608" w:type="dxa"/>
          </w:tcPr>
          <w:p w14:paraId="24289101" w14:textId="77777777" w:rsidR="00E47986" w:rsidRDefault="00157739" w:rsidP="003D58CD">
            <w:pPr>
              <w:spacing w:line="360" w:lineRule="auto"/>
            </w:pPr>
            <w:r>
              <w:t>Complete and document Test 1</w:t>
            </w:r>
            <w:commentRangeEnd w:id="47"/>
            <w:r w:rsidR="008B6EA9">
              <w:rPr>
                <w:rStyle w:val="CommentReference"/>
              </w:rPr>
              <w:commentReference w:id="47"/>
            </w:r>
          </w:p>
        </w:tc>
      </w:tr>
      <w:tr w:rsidR="00E47986" w:rsidRPr="004F31AD" w14:paraId="4B3BF1C3" w14:textId="77777777" w:rsidTr="003D58CD">
        <w:tc>
          <w:tcPr>
            <w:tcW w:w="1548" w:type="dxa"/>
          </w:tcPr>
          <w:p w14:paraId="5DBB0EDA" w14:textId="77777777" w:rsidR="00E47986" w:rsidRDefault="00157739" w:rsidP="003D58CD">
            <w:pPr>
              <w:spacing w:line="360" w:lineRule="auto"/>
            </w:pPr>
            <w:r>
              <w:t>Test 2 TBD</w:t>
            </w:r>
          </w:p>
        </w:tc>
        <w:tc>
          <w:tcPr>
            <w:tcW w:w="2700" w:type="dxa"/>
          </w:tcPr>
          <w:p w14:paraId="6C35B123" w14:textId="77777777" w:rsidR="00E47986" w:rsidRDefault="00157739" w:rsidP="003D58CD">
            <w:pPr>
              <w:spacing w:line="360" w:lineRule="auto"/>
            </w:pPr>
            <w:r>
              <w:t>TBD</w:t>
            </w:r>
          </w:p>
        </w:tc>
        <w:tc>
          <w:tcPr>
            <w:tcW w:w="4608" w:type="dxa"/>
          </w:tcPr>
          <w:p w14:paraId="62D973CA" w14:textId="77777777" w:rsidR="00E47986" w:rsidRDefault="00157739" w:rsidP="003D58CD">
            <w:pPr>
              <w:spacing w:line="360" w:lineRule="auto"/>
            </w:pPr>
            <w:r>
              <w:t>Complete and document Test 2</w:t>
            </w:r>
          </w:p>
        </w:tc>
      </w:tr>
      <w:tr w:rsidR="00E47986" w:rsidRPr="004F31AD" w14:paraId="5E3DC10F" w14:textId="77777777" w:rsidTr="003D58CD">
        <w:tc>
          <w:tcPr>
            <w:tcW w:w="1548" w:type="dxa"/>
          </w:tcPr>
          <w:p w14:paraId="55B69676" w14:textId="77777777" w:rsidR="00E47986" w:rsidRDefault="00157739" w:rsidP="003D58CD">
            <w:pPr>
              <w:spacing w:line="360" w:lineRule="auto"/>
            </w:pPr>
            <w:r>
              <w:t>Test 3 TBD</w:t>
            </w:r>
          </w:p>
        </w:tc>
        <w:tc>
          <w:tcPr>
            <w:tcW w:w="2700" w:type="dxa"/>
          </w:tcPr>
          <w:p w14:paraId="58B717CA" w14:textId="77777777" w:rsidR="00E47986" w:rsidRDefault="00157739" w:rsidP="003D58CD">
            <w:pPr>
              <w:spacing w:line="360" w:lineRule="auto"/>
            </w:pPr>
            <w:r>
              <w:t>TBD</w:t>
            </w:r>
          </w:p>
        </w:tc>
        <w:tc>
          <w:tcPr>
            <w:tcW w:w="4608" w:type="dxa"/>
          </w:tcPr>
          <w:p w14:paraId="031881F2" w14:textId="77777777" w:rsidR="00E47986" w:rsidRDefault="00157739" w:rsidP="003D58CD">
            <w:pPr>
              <w:spacing w:line="360" w:lineRule="auto"/>
            </w:pPr>
            <w:r>
              <w:t>Complete and document Test 3</w:t>
            </w:r>
          </w:p>
        </w:tc>
      </w:tr>
      <w:tr w:rsidR="00E47986" w:rsidRPr="004F31AD" w14:paraId="201AF694" w14:textId="77777777" w:rsidTr="003D58CD">
        <w:tc>
          <w:tcPr>
            <w:tcW w:w="1548" w:type="dxa"/>
          </w:tcPr>
          <w:p w14:paraId="0224335F" w14:textId="77777777" w:rsidR="00E47986" w:rsidRDefault="00157739" w:rsidP="003D58CD">
            <w:pPr>
              <w:spacing w:line="360" w:lineRule="auto"/>
            </w:pPr>
            <w:r>
              <w:t>Test 4 TBD</w:t>
            </w:r>
          </w:p>
        </w:tc>
        <w:tc>
          <w:tcPr>
            <w:tcW w:w="2700" w:type="dxa"/>
          </w:tcPr>
          <w:p w14:paraId="41D3829A" w14:textId="77777777" w:rsidR="00E47986" w:rsidRDefault="00157739" w:rsidP="003D58CD">
            <w:pPr>
              <w:spacing w:line="360" w:lineRule="auto"/>
            </w:pPr>
            <w:r>
              <w:t>TBD</w:t>
            </w:r>
          </w:p>
        </w:tc>
        <w:tc>
          <w:tcPr>
            <w:tcW w:w="4608" w:type="dxa"/>
          </w:tcPr>
          <w:p w14:paraId="6A462589" w14:textId="77777777" w:rsidR="00E47986" w:rsidRDefault="00157739" w:rsidP="003D58CD">
            <w:pPr>
              <w:spacing w:line="360" w:lineRule="auto"/>
            </w:pPr>
            <w:r>
              <w:t>Complete and document Test 4</w:t>
            </w:r>
          </w:p>
        </w:tc>
      </w:tr>
      <w:tr w:rsidR="00E47986" w:rsidRPr="004F31AD" w14:paraId="500AD52D" w14:textId="77777777" w:rsidTr="003D58CD">
        <w:tc>
          <w:tcPr>
            <w:tcW w:w="1548" w:type="dxa"/>
          </w:tcPr>
          <w:p w14:paraId="45723E44" w14:textId="77777777" w:rsidR="00E47986" w:rsidRDefault="00157739" w:rsidP="003D58CD">
            <w:pPr>
              <w:spacing w:line="360" w:lineRule="auto"/>
            </w:pPr>
            <w:r>
              <w:t>Test 5 TBD</w:t>
            </w:r>
          </w:p>
        </w:tc>
        <w:tc>
          <w:tcPr>
            <w:tcW w:w="2700" w:type="dxa"/>
          </w:tcPr>
          <w:p w14:paraId="4ACBA0E0" w14:textId="77777777" w:rsidR="00E47986" w:rsidRDefault="00157739" w:rsidP="003D58CD">
            <w:pPr>
              <w:spacing w:line="360" w:lineRule="auto"/>
            </w:pPr>
            <w:r>
              <w:t>TBD</w:t>
            </w:r>
          </w:p>
        </w:tc>
        <w:tc>
          <w:tcPr>
            <w:tcW w:w="4608" w:type="dxa"/>
          </w:tcPr>
          <w:p w14:paraId="00E799FB" w14:textId="77777777" w:rsidR="00E47986" w:rsidRDefault="00157739" w:rsidP="003D58CD">
            <w:pPr>
              <w:spacing w:line="360" w:lineRule="auto"/>
            </w:pPr>
            <w:r>
              <w:t>Complete and document Test 5</w:t>
            </w:r>
          </w:p>
        </w:tc>
      </w:tr>
      <w:tr w:rsidR="00E47986" w:rsidRPr="004F31AD" w14:paraId="731D00C3" w14:textId="77777777" w:rsidTr="003D58CD">
        <w:tc>
          <w:tcPr>
            <w:tcW w:w="1548" w:type="dxa"/>
          </w:tcPr>
          <w:p w14:paraId="4AA0F285" w14:textId="77777777" w:rsidR="00E47986" w:rsidRDefault="00157739" w:rsidP="003D58CD">
            <w:pPr>
              <w:spacing w:line="360" w:lineRule="auto"/>
            </w:pPr>
            <w:r>
              <w:t>Test 6 TBD</w:t>
            </w:r>
          </w:p>
        </w:tc>
        <w:tc>
          <w:tcPr>
            <w:tcW w:w="2700" w:type="dxa"/>
          </w:tcPr>
          <w:p w14:paraId="1B84AF16" w14:textId="77777777" w:rsidR="00E47986" w:rsidRDefault="00157739" w:rsidP="003D58CD">
            <w:pPr>
              <w:spacing w:line="360" w:lineRule="auto"/>
            </w:pPr>
            <w:r>
              <w:t>TBD</w:t>
            </w:r>
          </w:p>
        </w:tc>
        <w:tc>
          <w:tcPr>
            <w:tcW w:w="4608" w:type="dxa"/>
          </w:tcPr>
          <w:p w14:paraId="4C3D9F81" w14:textId="77777777" w:rsidR="00E47986" w:rsidRDefault="00157739" w:rsidP="003D58CD">
            <w:pPr>
              <w:spacing w:line="360" w:lineRule="auto"/>
            </w:pPr>
            <w:r>
              <w:t>Complete and document Test 6</w:t>
            </w:r>
          </w:p>
        </w:tc>
      </w:tr>
      <w:tr w:rsidR="00816FD1" w:rsidRPr="004F31AD" w14:paraId="534491B5" w14:textId="77777777" w:rsidTr="003D58CD">
        <w:tc>
          <w:tcPr>
            <w:tcW w:w="1548" w:type="dxa"/>
          </w:tcPr>
          <w:p w14:paraId="3AB31E12" w14:textId="77777777" w:rsidR="00816FD1" w:rsidRDefault="00816FD1" w:rsidP="00816FD1">
            <w:pPr>
              <w:spacing w:line="360" w:lineRule="auto"/>
            </w:pPr>
            <w:r>
              <w:t>Test 7 TBD</w:t>
            </w:r>
          </w:p>
        </w:tc>
        <w:tc>
          <w:tcPr>
            <w:tcW w:w="2700" w:type="dxa"/>
          </w:tcPr>
          <w:p w14:paraId="04955B4E" w14:textId="77777777" w:rsidR="00816FD1" w:rsidRDefault="00816FD1" w:rsidP="00816FD1">
            <w:pPr>
              <w:spacing w:line="360" w:lineRule="auto"/>
            </w:pPr>
            <w:r>
              <w:t>TBD</w:t>
            </w:r>
          </w:p>
        </w:tc>
        <w:tc>
          <w:tcPr>
            <w:tcW w:w="4608" w:type="dxa"/>
          </w:tcPr>
          <w:p w14:paraId="70DC6CBD" w14:textId="77777777" w:rsidR="00816FD1" w:rsidRDefault="00816FD1" w:rsidP="00816FD1">
            <w:pPr>
              <w:spacing w:line="360" w:lineRule="auto"/>
            </w:pPr>
            <w:r>
              <w:t>Complete and document Test 7</w:t>
            </w:r>
          </w:p>
        </w:tc>
      </w:tr>
    </w:tbl>
    <w:p w14:paraId="0896C11F" w14:textId="77777777" w:rsidR="00E47986" w:rsidRDefault="00E47986" w:rsidP="00E47986"/>
    <w:p w14:paraId="1A7B791D" w14:textId="77777777" w:rsidR="00E47986" w:rsidRDefault="00E47986" w:rsidP="00E47986"/>
    <w:p w14:paraId="0DE1FF84" w14:textId="77777777" w:rsidR="004706B7" w:rsidRDefault="004706B7" w:rsidP="00013402"/>
    <w:p w14:paraId="32142459" w14:textId="77777777" w:rsidR="004706B7" w:rsidRPr="004706B7" w:rsidRDefault="004706B7" w:rsidP="004706B7"/>
    <w:p w14:paraId="49C3496A" w14:textId="77777777" w:rsidR="007A4335" w:rsidRDefault="007A4335" w:rsidP="007A4335">
      <w:pPr>
        <w:pStyle w:val="Heading1"/>
      </w:pPr>
      <w:bookmarkStart w:id="48" w:name="_Toc227033596"/>
      <w:bookmarkStart w:id="49" w:name="_Toc38639059"/>
      <w:r>
        <w:lastRenderedPageBreak/>
        <w:t>Appendix</w:t>
      </w:r>
      <w:bookmarkEnd w:id="48"/>
      <w:bookmarkEnd w:id="49"/>
    </w:p>
    <w:p w14:paraId="63E4549A" w14:textId="6C986C00" w:rsidR="009221BC" w:rsidRDefault="009221BC" w:rsidP="007A4335">
      <w:r>
        <w:t xml:space="preserve">All files necessary for the completion of these test cases are located in the GitHub repository: </w:t>
      </w:r>
      <w:hyperlink r:id="rId19" w:history="1">
        <w:r>
          <w:rPr>
            <w:rStyle w:val="Hyperlink"/>
          </w:rPr>
          <w:t>https://github.com/orgs/CS5387/teams/team6</w:t>
        </w:r>
      </w:hyperlink>
    </w:p>
    <w:p w14:paraId="2E7421C1" w14:textId="383FB65D" w:rsidR="008B6EA9" w:rsidRDefault="008B6EA9" w:rsidP="007A4335"/>
    <w:p w14:paraId="7F43F209" w14:textId="62626DF2" w:rsidR="008B6EA9" w:rsidRDefault="008B6EA9" w:rsidP="007A4335">
      <w:r>
        <w:t xml:space="preserve">To access these files, they must either be downloaded from GitHub or cloned using the link provided on GitHub. To clone the repository the first step is to open the command prompt on their computer. The proceed to use cd to enter the directory they want this to be cloned to. Then enter the command “git clone   </w:t>
      </w:r>
      <w:hyperlink r:id="rId20" w:history="1">
        <w:r w:rsidRPr="00A8779B">
          <w:rPr>
            <w:rStyle w:val="Hyperlink"/>
          </w:rPr>
          <w:t>https://github.com/CS5387/testplangroup3-team6.git</w:t>
        </w:r>
      </w:hyperlink>
      <w:r>
        <w:t xml:space="preserve">” to have it on their computer. </w:t>
      </w:r>
    </w:p>
    <w:p w14:paraId="2CEA44DE" w14:textId="77777777" w:rsidR="008B6EA9" w:rsidRDefault="008B6EA9" w:rsidP="007A4335"/>
    <w:p w14:paraId="380AB093" w14:textId="0D24CEC6" w:rsidR="008B6EA9" w:rsidRDefault="008B6EA9" w:rsidP="007A4335"/>
    <w:p w14:paraId="581D38ED" w14:textId="741DC25F" w:rsidR="008B6EA9" w:rsidRDefault="008B6EA9" w:rsidP="007A4335"/>
    <w:p w14:paraId="34B6B464" w14:textId="60334029" w:rsidR="008B6EA9" w:rsidRDefault="008B6EA9" w:rsidP="007A4335"/>
    <w:p w14:paraId="29314AF3" w14:textId="63150EE3" w:rsidR="008B6EA9" w:rsidRDefault="008B6EA9" w:rsidP="007A4335"/>
    <w:p w14:paraId="39E906A9" w14:textId="3BB16653" w:rsidR="008B6EA9" w:rsidRDefault="008B6EA9" w:rsidP="007A4335"/>
    <w:p w14:paraId="1FAF4B55" w14:textId="22E9B2CE" w:rsidR="008B6EA9" w:rsidRDefault="008B6EA9" w:rsidP="007A4335"/>
    <w:p w14:paraId="7873A7D5" w14:textId="77777777" w:rsidR="008B6EA9" w:rsidRPr="00E8442E" w:rsidRDefault="008B6EA9" w:rsidP="008B6EA9">
      <w:pPr>
        <w:ind w:left="3" w:hanging="5"/>
        <w:jc w:val="center"/>
        <w:rPr>
          <w:sz w:val="48"/>
          <w:szCs w:val="48"/>
        </w:rPr>
      </w:pPr>
      <w:bookmarkStart w:id="50" w:name="_Toc38637052"/>
      <w:r w:rsidRPr="00E8442E">
        <w:rPr>
          <w:sz w:val="48"/>
          <w:szCs w:val="48"/>
        </w:rPr>
        <w:t>%</w:t>
      </w:r>
      <w:bookmarkEnd w:id="50"/>
    </w:p>
    <w:p w14:paraId="7A7D41C7" w14:textId="77777777" w:rsidR="008B6EA9" w:rsidRDefault="008B6EA9" w:rsidP="007A4335"/>
    <w:sectPr w:rsidR="008B6EA9">
      <w:type w:val="continuous"/>
      <w:pgSz w:w="12240" w:h="15840" w:code="1"/>
      <w:pgMar w:top="1440" w:right="144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7" w:author="Sebastian Nunez" w:date="2020-04-24T16:22:00Z" w:initials="SN">
    <w:p w14:paraId="777ED7A4" w14:textId="610A7FD9" w:rsidR="006775A5" w:rsidRDefault="006775A5">
      <w:pPr>
        <w:pStyle w:val="CommentText"/>
      </w:pPr>
      <w:r>
        <w:rPr>
          <w:rStyle w:val="CommentReference"/>
        </w:rPr>
        <w:annotationRef/>
      </w:r>
      <w:r>
        <w:t>I believe that the last two test cases should still be tested based off the specifications in the spec.docx that was provided. In addition, Dr. roach said at least the 5 main test cases.</w:t>
      </w:r>
    </w:p>
  </w:comment>
  <w:comment w:id="47" w:author="Sebastian Nunez" w:date="2020-04-24T16:35:00Z" w:initials="SN">
    <w:p w14:paraId="43FB5504" w14:textId="72CB6C15" w:rsidR="008B6EA9" w:rsidRDefault="008B6EA9">
      <w:pPr>
        <w:pStyle w:val="CommentText"/>
      </w:pPr>
      <w:r>
        <w:rPr>
          <w:rStyle w:val="CommentReference"/>
        </w:rPr>
        <w:annotationRef/>
      </w:r>
      <w:r>
        <w:t>I strongly believe that the table should solely contain the date in which the tests must be completed.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7ED7A4" w15:done="0"/>
  <w15:commentEx w15:paraId="43FB55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D90A9" w16cex:dateUtc="2020-04-24T22:22:00Z"/>
  <w16cex:commentExtensible w16cex:durableId="224D93D8" w16cex:dateUtc="2020-04-24T2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7ED7A4" w16cid:durableId="224D90A9"/>
  <w16cid:commentId w16cid:paraId="43FB5504" w16cid:durableId="224D93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C95988" w14:textId="77777777" w:rsidR="00C878EC" w:rsidRDefault="00C878EC">
      <w:r>
        <w:separator/>
      </w:r>
    </w:p>
  </w:endnote>
  <w:endnote w:type="continuationSeparator" w:id="0">
    <w:p w14:paraId="3F00A128" w14:textId="77777777" w:rsidR="00C878EC" w:rsidRDefault="00C87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428"/>
      <w:gridCol w:w="4428"/>
    </w:tblGrid>
    <w:tr w:rsidR="00941D93" w14:paraId="22A44626" w14:textId="77777777">
      <w:tc>
        <w:tcPr>
          <w:tcW w:w="4428" w:type="dxa"/>
        </w:tcPr>
        <w:p w14:paraId="44504398" w14:textId="407C4905" w:rsidR="00941D93" w:rsidRDefault="00941D93">
          <w:pPr>
            <w:pStyle w:val="Footer"/>
          </w:pPr>
          <w:r>
            <w:rPr>
              <w:color w:val="000000"/>
            </w:rPr>
            <w:sym w:font="Symbol" w:char="F0D3"/>
          </w:r>
          <w:r>
            <w:rPr>
              <w:color w:val="000000"/>
            </w:rPr>
            <w:t xml:space="preserve"> 20</w:t>
          </w:r>
          <w:r w:rsidR="009C00B4">
            <w:rPr>
              <w:color w:val="000000"/>
            </w:rPr>
            <w:t>20</w:t>
          </w:r>
          <w:r>
            <w:rPr>
              <w:color w:val="000000"/>
            </w:rPr>
            <w:t xml:space="preserve"> </w:t>
          </w:r>
          <w:r w:rsidR="009C00B4">
            <w:t>Team 6</w:t>
          </w:r>
        </w:p>
      </w:tc>
      <w:tc>
        <w:tcPr>
          <w:tcW w:w="4428" w:type="dxa"/>
        </w:tcPr>
        <w:p w14:paraId="563DF9C8" w14:textId="53824C6A" w:rsidR="00941D93" w:rsidRDefault="00941D93">
          <w:pPr>
            <w:pStyle w:val="Footer"/>
            <w:jc w:val="right"/>
          </w:pPr>
          <w:r>
            <w:t>&lt;Drive:\Directory\</w:t>
          </w:r>
          <w:r w:rsidR="009C00B4">
            <w:t>TestPlan_SebastianNunezv_03</w:t>
          </w:r>
          <w:r>
            <w:t>&gt;</w:t>
          </w:r>
        </w:p>
      </w:tc>
    </w:tr>
  </w:tbl>
  <w:p w14:paraId="1323E724" w14:textId="77777777" w:rsidR="00941D93" w:rsidRDefault="00941D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941D93" w14:paraId="70F8742C" w14:textId="77777777">
      <w:trPr>
        <w:trHeight w:hRule="exact" w:val="552"/>
      </w:trPr>
      <w:tc>
        <w:tcPr>
          <w:tcW w:w="3060" w:type="dxa"/>
        </w:tcPr>
        <w:p w14:paraId="5414B543" w14:textId="77777777" w:rsidR="00941D93" w:rsidRDefault="00941D93">
          <w:pPr>
            <w:pStyle w:val="Footer"/>
            <w:spacing w:before="80"/>
            <w:rPr>
              <w:bCs/>
            </w:rPr>
          </w:pPr>
          <w:r>
            <w:t>Test Plan</w:t>
          </w:r>
        </w:p>
        <w:p w14:paraId="397ABC5F" w14:textId="77777777" w:rsidR="00941D93" w:rsidRDefault="00941D93">
          <w:pPr>
            <w:pStyle w:val="Footer"/>
            <w:spacing w:before="80"/>
          </w:pPr>
        </w:p>
        <w:p w14:paraId="34994F65" w14:textId="77777777" w:rsidR="00941D93" w:rsidRDefault="00941D93">
          <w:pPr>
            <w:pStyle w:val="Footer"/>
            <w:spacing w:before="80"/>
          </w:pPr>
        </w:p>
      </w:tc>
      <w:tc>
        <w:tcPr>
          <w:tcW w:w="2880" w:type="dxa"/>
        </w:tcPr>
        <w:p w14:paraId="7887A915" w14:textId="77777777" w:rsidR="00941D93" w:rsidRDefault="00C878EC">
          <w:pPr>
            <w:pStyle w:val="Footer"/>
            <w:spacing w:before="80"/>
            <w:rPr>
              <w:bCs/>
            </w:rPr>
          </w:pPr>
          <w:r>
            <w:fldChar w:fldCharType="begin"/>
          </w:r>
          <w:r>
            <w:instrText xml:space="preserve"> DOCPROPERTY "Company"  \* MERGEFORMAT </w:instrText>
          </w:r>
          <w:r>
            <w:fldChar w:fldCharType="separate"/>
          </w:r>
          <w:r w:rsidR="00941D93">
            <w:t>&lt;Enter team name here&gt;</w:t>
          </w:r>
          <w:r>
            <w:fldChar w:fldCharType="end"/>
          </w:r>
        </w:p>
      </w:tc>
      <w:tc>
        <w:tcPr>
          <w:tcW w:w="1980" w:type="dxa"/>
        </w:tcPr>
        <w:p w14:paraId="076E9134" w14:textId="77777777" w:rsidR="00941D93" w:rsidRDefault="00941D93">
          <w:pPr>
            <w:pStyle w:val="Footer"/>
            <w:spacing w:before="80"/>
            <w:rPr>
              <w:bCs/>
            </w:rPr>
          </w:pPr>
          <w:r>
            <w:rPr>
              <w:bCs/>
            </w:rPr>
            <w:t>Date</w:t>
          </w:r>
        </w:p>
        <w:p w14:paraId="37C5340F" w14:textId="3518082C" w:rsidR="00941D93" w:rsidRDefault="00941D93">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4D416C">
            <w:rPr>
              <w:b w:val="0"/>
              <w:bCs/>
              <w:noProof/>
            </w:rPr>
            <w:t>4/24/2020</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4D416C">
            <w:rPr>
              <w:b w:val="0"/>
              <w:bCs/>
              <w:noProof/>
            </w:rPr>
            <w:t>4:48 PM</w:t>
          </w:r>
          <w:r>
            <w:rPr>
              <w:b w:val="0"/>
              <w:bCs/>
            </w:rPr>
            <w:fldChar w:fldCharType="end"/>
          </w:r>
        </w:p>
      </w:tc>
      <w:tc>
        <w:tcPr>
          <w:tcW w:w="1080" w:type="dxa"/>
        </w:tcPr>
        <w:p w14:paraId="236AF7D2" w14:textId="77777777" w:rsidR="00941D93" w:rsidRDefault="00941D93">
          <w:pPr>
            <w:pStyle w:val="Footer"/>
            <w:spacing w:before="80"/>
            <w:rPr>
              <w:bCs/>
            </w:rPr>
          </w:pPr>
          <w:r>
            <w:rPr>
              <w:bCs/>
            </w:rPr>
            <w:t>Page</w:t>
          </w:r>
        </w:p>
        <w:p w14:paraId="59B1FAFF" w14:textId="77777777" w:rsidR="00941D93" w:rsidRDefault="00941D93">
          <w:pPr>
            <w:pStyle w:val="Footer"/>
            <w:spacing w:before="80"/>
          </w:pPr>
          <w:r>
            <w:rPr>
              <w:b w:val="0"/>
              <w:bCs/>
            </w:rPr>
            <w:fldChar w:fldCharType="begin"/>
          </w:r>
          <w:r>
            <w:rPr>
              <w:b w:val="0"/>
              <w:bCs/>
            </w:rPr>
            <w:instrText xml:space="preserve">page </w:instrText>
          </w:r>
          <w:r>
            <w:rPr>
              <w:b w:val="0"/>
              <w:bCs/>
            </w:rPr>
            <w:fldChar w:fldCharType="separate"/>
          </w:r>
          <w:r w:rsidR="00790ACB">
            <w:rPr>
              <w:b w:val="0"/>
              <w:bCs/>
              <w:noProof/>
            </w:rPr>
            <w:t>ii</w:t>
          </w:r>
          <w:r>
            <w:rPr>
              <w:b w:val="0"/>
              <w:bCs/>
            </w:rPr>
            <w:fldChar w:fldCharType="end"/>
          </w:r>
          <w:r>
            <w:t xml:space="preserve"> </w:t>
          </w:r>
        </w:p>
        <w:p w14:paraId="1BF6DBF6" w14:textId="77777777" w:rsidR="00941D93" w:rsidRDefault="00941D93">
          <w:pPr>
            <w:pStyle w:val="Footer"/>
            <w:spacing w:before="80"/>
          </w:pPr>
        </w:p>
        <w:p w14:paraId="68611F3E" w14:textId="77777777" w:rsidR="00941D93" w:rsidRDefault="00941D93">
          <w:pPr>
            <w:pStyle w:val="Footer"/>
            <w:spacing w:before="80"/>
          </w:pPr>
        </w:p>
      </w:tc>
    </w:tr>
  </w:tbl>
  <w:p w14:paraId="068DB659" w14:textId="77777777" w:rsidR="00941D93" w:rsidRDefault="00941D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941D93" w14:paraId="65EA3E55" w14:textId="77777777">
      <w:tc>
        <w:tcPr>
          <w:tcW w:w="3240" w:type="dxa"/>
        </w:tcPr>
        <w:p w14:paraId="14DEE243" w14:textId="77777777" w:rsidR="00941D93" w:rsidRDefault="00941D93">
          <w:pPr>
            <w:pStyle w:val="Footer"/>
            <w:rPr>
              <w:b w:val="0"/>
              <w:bCs/>
            </w:rPr>
          </w:pPr>
          <w:r>
            <w:rPr>
              <w:b w:val="0"/>
              <w:bCs/>
            </w:rPr>
            <w:t>Test Plan</w:t>
          </w:r>
        </w:p>
      </w:tc>
      <w:tc>
        <w:tcPr>
          <w:tcW w:w="2880" w:type="dxa"/>
        </w:tcPr>
        <w:p w14:paraId="459ADF88" w14:textId="77777777" w:rsidR="00941D93" w:rsidRDefault="00C878EC">
          <w:pPr>
            <w:pStyle w:val="Footer"/>
            <w:rPr>
              <w:b w:val="0"/>
              <w:bCs/>
            </w:rPr>
          </w:pPr>
          <w:r>
            <w:fldChar w:fldCharType="begin"/>
          </w:r>
          <w:r>
            <w:instrText xml:space="preserve"> DOCPROPERTY "Company"  \* MERGEFORMAT </w:instrText>
          </w:r>
          <w:r>
            <w:fldChar w:fldCharType="separate"/>
          </w:r>
          <w:r w:rsidR="00941D93">
            <w:t>&lt;Enter team name here&gt;</w:t>
          </w:r>
          <w:r>
            <w:fldChar w:fldCharType="end"/>
          </w:r>
        </w:p>
      </w:tc>
      <w:tc>
        <w:tcPr>
          <w:tcW w:w="1980" w:type="dxa"/>
        </w:tcPr>
        <w:p w14:paraId="617E5146" w14:textId="77777777" w:rsidR="00941D93" w:rsidRDefault="00150787">
          <w:pPr>
            <w:pStyle w:val="Footer"/>
          </w:pPr>
          <w:r>
            <w:t>&lt;date&gt;</w:t>
          </w:r>
        </w:p>
      </w:tc>
      <w:tc>
        <w:tcPr>
          <w:tcW w:w="900" w:type="dxa"/>
        </w:tcPr>
        <w:p w14:paraId="4600E7B6" w14:textId="77777777" w:rsidR="00941D93" w:rsidRDefault="00941D93">
          <w:pPr>
            <w:pStyle w:val="Footer"/>
            <w:rPr>
              <w:b w:val="0"/>
              <w:bCs/>
            </w:rPr>
          </w:pPr>
          <w:r>
            <w:rPr>
              <w:b w:val="0"/>
              <w:bCs/>
            </w:rPr>
            <w:t>Page</w:t>
          </w:r>
        </w:p>
        <w:p w14:paraId="2BC5FF92" w14:textId="77777777" w:rsidR="00941D93" w:rsidRDefault="00941D93">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790ACB">
            <w:rPr>
              <w:rStyle w:val="PageNumber"/>
              <w:noProof/>
            </w:rPr>
            <w:t>1</w:t>
          </w:r>
          <w:r>
            <w:rPr>
              <w:rStyle w:val="PageNumber"/>
            </w:rPr>
            <w:fldChar w:fldCharType="end"/>
          </w:r>
        </w:p>
      </w:tc>
    </w:tr>
  </w:tbl>
  <w:p w14:paraId="666628DB" w14:textId="77777777" w:rsidR="00941D93" w:rsidRDefault="00941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B8942" w14:textId="77777777" w:rsidR="00C878EC" w:rsidRDefault="00C878EC">
      <w:r>
        <w:separator/>
      </w:r>
    </w:p>
  </w:footnote>
  <w:footnote w:type="continuationSeparator" w:id="0">
    <w:p w14:paraId="0E43586E" w14:textId="77777777" w:rsidR="00C878EC" w:rsidRDefault="00C87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8F0FC" w14:textId="77777777" w:rsidR="00941D93" w:rsidRDefault="00941D93">
    <w:pPr>
      <w:rPr>
        <w:sz w:val="24"/>
      </w:rPr>
    </w:pPr>
  </w:p>
  <w:p w14:paraId="02B19FD5" w14:textId="77777777" w:rsidR="00941D93" w:rsidRDefault="00941D93">
    <w:pPr>
      <w:pBdr>
        <w:top w:val="single" w:sz="6" w:space="1" w:color="auto"/>
      </w:pBdr>
      <w:rPr>
        <w:sz w:val="24"/>
      </w:rPr>
    </w:pPr>
  </w:p>
  <w:p w14:paraId="734D6F44" w14:textId="77777777" w:rsidR="00941D93" w:rsidRDefault="00CA6C96">
    <w:pPr>
      <w:pStyle w:val="Title"/>
    </w:pPr>
    <w:r>
      <w:t>Group 3 Team 6</w:t>
    </w:r>
  </w:p>
  <w:p w14:paraId="7CB26914" w14:textId="77777777" w:rsidR="00941D93" w:rsidRDefault="00941D93">
    <w:pPr>
      <w:pBdr>
        <w:bottom w:val="single" w:sz="6" w:space="1" w:color="auto"/>
      </w:pBdr>
      <w:jc w:val="right"/>
      <w:rPr>
        <w:sz w:val="24"/>
      </w:rPr>
    </w:pPr>
  </w:p>
  <w:p w14:paraId="63763241" w14:textId="77777777" w:rsidR="00941D93" w:rsidRDefault="00941D93">
    <w:pPr>
      <w:pStyle w:val="Title"/>
    </w:pPr>
  </w:p>
  <w:p w14:paraId="4872C98B" w14:textId="77777777" w:rsidR="00941D93" w:rsidRDefault="00941D93">
    <w:pPr>
      <w:pStyle w:val="Title"/>
    </w:pPr>
  </w:p>
  <w:p w14:paraId="76AAC2D8" w14:textId="77777777" w:rsidR="00941D93" w:rsidRDefault="00941D93">
    <w:pPr>
      <w:pStyle w:val="Title"/>
    </w:pPr>
  </w:p>
  <w:p w14:paraId="1001C126" w14:textId="77777777" w:rsidR="00941D93" w:rsidRDefault="00941D93">
    <w:pPr>
      <w:pStyle w:val="Title"/>
    </w:pPr>
  </w:p>
  <w:p w14:paraId="2E5B78D7" w14:textId="77777777" w:rsidR="00941D93" w:rsidRDefault="00941D93">
    <w:pPr>
      <w:pStyle w:val="Title"/>
    </w:pPr>
  </w:p>
  <w:p w14:paraId="0637A621" w14:textId="77777777" w:rsidR="00941D93" w:rsidRDefault="00941D93">
    <w:pPr>
      <w:pStyle w:val="Title"/>
    </w:pPr>
  </w:p>
  <w:p w14:paraId="1FECE12F" w14:textId="77777777" w:rsidR="00941D93" w:rsidRDefault="00941D93">
    <w:pPr>
      <w:pStyle w:val="Title"/>
    </w:pPr>
  </w:p>
  <w:p w14:paraId="5D878D75" w14:textId="77777777" w:rsidR="00941D93" w:rsidRDefault="00941D93">
    <w:pPr>
      <w:pStyle w:val="Title"/>
    </w:pPr>
  </w:p>
  <w:p w14:paraId="344AA2FD" w14:textId="77777777" w:rsidR="00941D93" w:rsidRDefault="00941D93">
    <w:pPr>
      <w:pStyle w:val="Title"/>
    </w:pPr>
  </w:p>
  <w:p w14:paraId="2E5B8373" w14:textId="77777777" w:rsidR="00941D93" w:rsidRDefault="00941D93">
    <w:pPr>
      <w:pStyle w:val="Title"/>
    </w:pPr>
  </w:p>
  <w:p w14:paraId="07CEADD2" w14:textId="77777777" w:rsidR="00941D93" w:rsidRDefault="00941D93"/>
  <w:p w14:paraId="1EEEF901" w14:textId="77777777" w:rsidR="00941D93" w:rsidRDefault="00941D93"/>
  <w:p w14:paraId="50D3592E" w14:textId="77777777" w:rsidR="00941D93" w:rsidRDefault="00941D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D356F" w14:textId="77777777" w:rsidR="00941D93" w:rsidRDefault="00941D93">
    <w:pPr>
      <w:pStyle w:val="Header"/>
    </w:pPr>
    <w:r>
      <w:t>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6B5AF5" w14:textId="77777777" w:rsidR="00941D93" w:rsidRDefault="00941D93">
    <w:pPr>
      <w:pStyle w:val="Header"/>
    </w:pPr>
    <w:r>
      <w:t>Test Plan</w:t>
    </w:r>
    <w:r>
      <w:tab/>
    </w:r>
    <w:r>
      <w:tab/>
    </w:r>
  </w:p>
  <w:p w14:paraId="7A8D629C" w14:textId="77777777" w:rsidR="00941D93" w:rsidRDefault="00941D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B"/>
    <w:multiLevelType w:val="singleLevel"/>
    <w:tmpl w:val="0000000B"/>
    <w:name w:val="WW8Num8"/>
    <w:lvl w:ilvl="0">
      <w:start w:val="1"/>
      <w:numFmt w:val="bullet"/>
      <w:lvlText w:val=""/>
      <w:lvlJc w:val="left"/>
      <w:pPr>
        <w:tabs>
          <w:tab w:val="num" w:pos="1080"/>
        </w:tabs>
        <w:ind w:left="1080" w:hanging="360"/>
      </w:pPr>
      <w:rPr>
        <w:rFonts w:ascii="Symbol" w:hAnsi="Symbol"/>
      </w:rPr>
    </w:lvl>
  </w:abstractNum>
  <w:abstractNum w:abstractNumId="2" w15:restartNumberingAfterBreak="0">
    <w:nsid w:val="01A96073"/>
    <w:multiLevelType w:val="multilevel"/>
    <w:tmpl w:val="E21A7D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715A8"/>
    <w:multiLevelType w:val="hybridMultilevel"/>
    <w:tmpl w:val="22A8DD72"/>
    <w:lvl w:ilvl="0" w:tplc="C5284D12">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6" w15:restartNumberingAfterBreak="0">
    <w:nsid w:val="4D730B25"/>
    <w:multiLevelType w:val="hybridMultilevel"/>
    <w:tmpl w:val="5B6CD4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5"/>
  </w:num>
  <w:num w:numId="12">
    <w:abstractNumId w:val="3"/>
  </w:num>
  <w:num w:numId="13">
    <w:abstractNumId w:val="7"/>
  </w:num>
  <w:num w:numId="14">
    <w:abstractNumId w:val="2"/>
  </w:num>
  <w:num w:numId="15">
    <w:abstractNumId w:val="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bastian Nunez">
    <w15:presenceInfo w15:providerId="Windows Live" w15:userId="a7c4939c7b3c2e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0AF8"/>
    <w:rsid w:val="00004CD7"/>
    <w:rsid w:val="00013402"/>
    <w:rsid w:val="0002243D"/>
    <w:rsid w:val="000509D8"/>
    <w:rsid w:val="00072EC6"/>
    <w:rsid w:val="000927B9"/>
    <w:rsid w:val="000A2F2D"/>
    <w:rsid w:val="000F33EF"/>
    <w:rsid w:val="001374CD"/>
    <w:rsid w:val="00150787"/>
    <w:rsid w:val="00157739"/>
    <w:rsid w:val="00175495"/>
    <w:rsid w:val="001933AD"/>
    <w:rsid w:val="00256778"/>
    <w:rsid w:val="002828F3"/>
    <w:rsid w:val="00294282"/>
    <w:rsid w:val="002A78E4"/>
    <w:rsid w:val="002F49B2"/>
    <w:rsid w:val="003D58CD"/>
    <w:rsid w:val="003E7ADC"/>
    <w:rsid w:val="00420D00"/>
    <w:rsid w:val="004356AF"/>
    <w:rsid w:val="004706B7"/>
    <w:rsid w:val="004B395E"/>
    <w:rsid w:val="004C63E9"/>
    <w:rsid w:val="004D416C"/>
    <w:rsid w:val="00502C24"/>
    <w:rsid w:val="00565B9F"/>
    <w:rsid w:val="005731F3"/>
    <w:rsid w:val="005C1893"/>
    <w:rsid w:val="00633A53"/>
    <w:rsid w:val="0064532B"/>
    <w:rsid w:val="006775A5"/>
    <w:rsid w:val="006B12A4"/>
    <w:rsid w:val="006B58D9"/>
    <w:rsid w:val="006C1533"/>
    <w:rsid w:val="006E19CE"/>
    <w:rsid w:val="006E2F8F"/>
    <w:rsid w:val="00720C7F"/>
    <w:rsid w:val="00790ACB"/>
    <w:rsid w:val="007A4335"/>
    <w:rsid w:val="007B6439"/>
    <w:rsid w:val="007E0AF8"/>
    <w:rsid w:val="00816FD1"/>
    <w:rsid w:val="00842DC1"/>
    <w:rsid w:val="00872D00"/>
    <w:rsid w:val="008B6EA9"/>
    <w:rsid w:val="008C6EF5"/>
    <w:rsid w:val="008F7BCF"/>
    <w:rsid w:val="009069AE"/>
    <w:rsid w:val="009162F5"/>
    <w:rsid w:val="009221BC"/>
    <w:rsid w:val="0092440F"/>
    <w:rsid w:val="009244CD"/>
    <w:rsid w:val="00941D93"/>
    <w:rsid w:val="009B21E5"/>
    <w:rsid w:val="009B3B9A"/>
    <w:rsid w:val="009C00B4"/>
    <w:rsid w:val="00A0096A"/>
    <w:rsid w:val="00A11F41"/>
    <w:rsid w:val="00A8198E"/>
    <w:rsid w:val="00B22D3B"/>
    <w:rsid w:val="00B25650"/>
    <w:rsid w:val="00B34944"/>
    <w:rsid w:val="00B565B9"/>
    <w:rsid w:val="00B63C78"/>
    <w:rsid w:val="00BF7AAE"/>
    <w:rsid w:val="00C82A69"/>
    <w:rsid w:val="00C878EC"/>
    <w:rsid w:val="00C93919"/>
    <w:rsid w:val="00CA6C96"/>
    <w:rsid w:val="00CB448A"/>
    <w:rsid w:val="00D23019"/>
    <w:rsid w:val="00DD5C5C"/>
    <w:rsid w:val="00DF13F1"/>
    <w:rsid w:val="00DF1C8A"/>
    <w:rsid w:val="00E16598"/>
    <w:rsid w:val="00E218BC"/>
    <w:rsid w:val="00E3664F"/>
    <w:rsid w:val="00E47986"/>
    <w:rsid w:val="00F04163"/>
    <w:rsid w:val="00F31BE7"/>
    <w:rsid w:val="00F50D4E"/>
    <w:rsid w:val="00F93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340AF2A4"/>
  <w15:chartTrackingRefBased/>
  <w15:docId w15:val="{FADBBDFE-D61E-4A6D-99AE-A8E7DEE32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link w:val="Heading1Char"/>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pPr>
      <w:keepNext/>
      <w:numPr>
        <w:ilvl w:val="1"/>
        <w:numId w:val="2"/>
      </w:numPr>
      <w:spacing w:before="240" w:after="60"/>
      <w:ind w:left="720"/>
      <w:outlineLvl w:val="1"/>
    </w:pPr>
    <w:rPr>
      <w:b/>
      <w:sz w:val="28"/>
    </w:rPr>
  </w:style>
  <w:style w:type="paragraph" w:styleId="Heading3">
    <w:name w:val="heading 3"/>
    <w:aliases w:val="Heading 3 Char"/>
    <w:basedOn w:val="Normal"/>
    <w:next w:val="Normal"/>
    <w:link w:val="Heading3Char1"/>
    <w:qFormat/>
    <w:pPr>
      <w:keepNext/>
      <w:numPr>
        <w:ilvl w:val="2"/>
        <w:numId w:val="3"/>
      </w:numPr>
      <w:spacing w:before="240" w:after="60"/>
      <w:ind w:left="720"/>
      <w:outlineLvl w:val="2"/>
    </w:pPr>
    <w:rPr>
      <w:b/>
      <w:sz w:val="24"/>
    </w:rPr>
  </w:style>
  <w:style w:type="paragraph" w:styleId="Heading4">
    <w:name w:val="heading 4"/>
    <w:aliases w:val="Heading 4 Char Char"/>
    <w:basedOn w:val="Heading3"/>
    <w:next w:val="Normal"/>
    <w:link w:val="Heading4Char"/>
    <w:qFormat/>
    <w:pPr>
      <w:numPr>
        <w:ilvl w:val="3"/>
        <w:numId w:val="4"/>
      </w:numPr>
      <w:ind w:left="864" w:hanging="864"/>
      <w:outlineLvl w:val="3"/>
    </w:pPr>
  </w:style>
  <w:style w:type="paragraph" w:styleId="Heading5">
    <w:name w:val="heading 5"/>
    <w:basedOn w:val="Normal"/>
    <w:next w:val="Normal"/>
    <w:link w:val="Heading5Char"/>
    <w:qFormat/>
    <w:pPr>
      <w:numPr>
        <w:ilvl w:val="4"/>
        <w:numId w:val="5"/>
      </w:numPr>
      <w:spacing w:before="240" w:after="60"/>
      <w:ind w:left="864" w:hanging="864"/>
      <w:outlineLvl w:val="4"/>
    </w:pPr>
    <w:rPr>
      <w:b/>
    </w:rPr>
  </w:style>
  <w:style w:type="paragraph" w:styleId="Heading6">
    <w:name w:val="heading 6"/>
    <w:basedOn w:val="Normal"/>
    <w:next w:val="Normal"/>
    <w:link w:val="Heading6Char"/>
    <w:qFormat/>
    <w:pPr>
      <w:numPr>
        <w:ilvl w:val="5"/>
        <w:numId w:val="6"/>
      </w:numPr>
      <w:spacing w:before="240" w:after="60"/>
      <w:ind w:left="864" w:hanging="864"/>
      <w:outlineLvl w:val="5"/>
    </w:pPr>
    <w:rPr>
      <w:i/>
    </w:rPr>
  </w:style>
  <w:style w:type="paragraph" w:styleId="Heading7">
    <w:name w:val="heading 7"/>
    <w:basedOn w:val="Normal"/>
    <w:next w:val="Normal"/>
    <w:link w:val="Heading7Char"/>
    <w:qFormat/>
    <w:pPr>
      <w:numPr>
        <w:ilvl w:val="6"/>
        <w:numId w:val="7"/>
      </w:numPr>
      <w:spacing w:before="240" w:after="60"/>
      <w:ind w:left="864" w:hanging="864"/>
      <w:outlineLvl w:val="6"/>
    </w:pPr>
  </w:style>
  <w:style w:type="paragraph" w:styleId="Heading8">
    <w:name w:val="heading 8"/>
    <w:basedOn w:val="Normal"/>
    <w:next w:val="Normal"/>
    <w:link w:val="Heading8Char"/>
    <w:qFormat/>
    <w:pPr>
      <w:numPr>
        <w:ilvl w:val="7"/>
        <w:numId w:val="8"/>
      </w:numPr>
      <w:spacing w:before="240" w:after="60"/>
      <w:ind w:left="864" w:hanging="864"/>
      <w:outlineLvl w:val="7"/>
    </w:pPr>
    <w:rPr>
      <w:i/>
    </w:rPr>
  </w:style>
  <w:style w:type="paragraph" w:styleId="Heading9">
    <w:name w:val="heading 9"/>
    <w:basedOn w:val="Normal"/>
    <w:next w:val="Normal"/>
    <w:link w:val="Heading9Char"/>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9069AE"/>
    <w:rPr>
      <w:b/>
      <w:kern w:val="28"/>
      <w:sz w:val="36"/>
      <w:lang w:val="en-US" w:eastAsia="en-US" w:bidi="ar-SA"/>
    </w:rPr>
  </w:style>
  <w:style w:type="character" w:customStyle="1" w:styleId="Heading2Char">
    <w:name w:val="Heading 2 Char"/>
    <w:link w:val="Heading2"/>
    <w:locked/>
    <w:rsid w:val="009069AE"/>
    <w:rPr>
      <w:b/>
      <w:sz w:val="28"/>
      <w:lang w:val="en-US" w:eastAsia="en-US" w:bidi="ar-SA"/>
    </w:rPr>
  </w:style>
  <w:style w:type="character" w:customStyle="1" w:styleId="Heading3Char1">
    <w:name w:val="Heading 3 Char1"/>
    <w:aliases w:val="Heading 3 Char Char"/>
    <w:link w:val="Heading3"/>
    <w:semiHidden/>
    <w:locked/>
    <w:rsid w:val="009069AE"/>
    <w:rPr>
      <w:b/>
      <w:sz w:val="24"/>
      <w:lang w:val="en-US" w:eastAsia="en-US" w:bidi="ar-SA"/>
    </w:rPr>
  </w:style>
  <w:style w:type="character" w:customStyle="1" w:styleId="Heading4Char">
    <w:name w:val="Heading 4 Char"/>
    <w:aliases w:val="Heading 4 Char Char Char"/>
    <w:link w:val="Heading4"/>
    <w:locked/>
    <w:rsid w:val="009069AE"/>
    <w:rPr>
      <w:b/>
      <w:sz w:val="24"/>
      <w:lang w:val="en-US" w:eastAsia="en-US" w:bidi="ar-SA"/>
    </w:rPr>
  </w:style>
  <w:style w:type="character" w:customStyle="1" w:styleId="Heading5Char">
    <w:name w:val="Heading 5 Char"/>
    <w:link w:val="Heading5"/>
    <w:locked/>
    <w:rsid w:val="009069AE"/>
    <w:rPr>
      <w:b/>
      <w:lang w:val="en-US" w:eastAsia="en-US" w:bidi="ar-SA"/>
    </w:rPr>
  </w:style>
  <w:style w:type="character" w:customStyle="1" w:styleId="Heading6Char">
    <w:name w:val="Heading 6 Char"/>
    <w:link w:val="Heading6"/>
    <w:locked/>
    <w:rsid w:val="009069AE"/>
    <w:rPr>
      <w:i/>
      <w:lang w:val="en-US" w:eastAsia="en-US" w:bidi="ar-SA"/>
    </w:rPr>
  </w:style>
  <w:style w:type="character" w:customStyle="1" w:styleId="Heading7Char">
    <w:name w:val="Heading 7 Char"/>
    <w:link w:val="Heading7"/>
    <w:locked/>
    <w:rsid w:val="009069AE"/>
    <w:rPr>
      <w:lang w:val="en-US" w:eastAsia="en-US" w:bidi="ar-SA"/>
    </w:rPr>
  </w:style>
  <w:style w:type="character" w:customStyle="1" w:styleId="Heading8Char">
    <w:name w:val="Heading 8 Char"/>
    <w:link w:val="Heading8"/>
    <w:locked/>
    <w:rsid w:val="009069AE"/>
    <w:rPr>
      <w:i/>
      <w:lang w:val="en-US" w:eastAsia="en-US" w:bidi="ar-SA"/>
    </w:rPr>
  </w:style>
  <w:style w:type="character" w:customStyle="1" w:styleId="Heading9Char">
    <w:name w:val="Heading 9 Char"/>
    <w:link w:val="Heading9"/>
    <w:locked/>
    <w:rsid w:val="009069AE"/>
    <w:rPr>
      <w:i/>
      <w:sz w:val="18"/>
      <w:lang w:val="en-US" w:eastAsia="en-US" w:bidi="ar-SA"/>
    </w:rPr>
  </w:style>
  <w:style w:type="paragraph" w:styleId="Footer">
    <w:name w:val="footer"/>
    <w:basedOn w:val="Normal"/>
    <w:link w:val="FooterChar"/>
    <w:pPr>
      <w:tabs>
        <w:tab w:val="center" w:pos="4320"/>
        <w:tab w:val="right" w:pos="8640"/>
      </w:tabs>
    </w:pPr>
    <w:rPr>
      <w:b/>
      <w:sz w:val="16"/>
    </w:rPr>
  </w:style>
  <w:style w:type="character" w:customStyle="1" w:styleId="FooterChar">
    <w:name w:val="Footer Char"/>
    <w:link w:val="Footer"/>
    <w:locked/>
    <w:rsid w:val="009069AE"/>
    <w:rPr>
      <w:b/>
      <w:sz w:val="16"/>
      <w:lang w:val="en-US" w:eastAsia="en-US" w:bidi="ar-SA"/>
    </w:rPr>
  </w:style>
  <w:style w:type="paragraph" w:styleId="Header">
    <w:name w:val="header"/>
    <w:basedOn w:val="Normal"/>
    <w:link w:val="HeaderChar"/>
    <w:pPr>
      <w:tabs>
        <w:tab w:val="center" w:pos="4320"/>
        <w:tab w:val="right" w:pos="8640"/>
      </w:tabs>
    </w:pPr>
    <w:rPr>
      <w:b/>
      <w:sz w:val="16"/>
    </w:rPr>
  </w:style>
  <w:style w:type="character" w:customStyle="1" w:styleId="HeaderChar">
    <w:name w:val="Header Char"/>
    <w:link w:val="Header"/>
    <w:locked/>
    <w:rsid w:val="009069AE"/>
    <w:rPr>
      <w:b/>
      <w:sz w:val="16"/>
      <w:lang w:val="en-US" w:eastAsia="en-US" w:bidi="ar-SA"/>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link w:val="SubtitleChar"/>
    <w:qFormat/>
    <w:pPr>
      <w:widowControl w:val="0"/>
      <w:jc w:val="right"/>
    </w:pPr>
    <w:rPr>
      <w:rFonts w:ascii="Arial" w:hAnsi="Arial"/>
      <w:b/>
      <w:sz w:val="28"/>
    </w:rPr>
  </w:style>
  <w:style w:type="character" w:customStyle="1" w:styleId="SubtitleChar">
    <w:name w:val="Subtitle Char"/>
    <w:link w:val="Subtitle"/>
    <w:locked/>
    <w:rsid w:val="009069AE"/>
    <w:rPr>
      <w:rFonts w:ascii="Arial" w:hAnsi="Arial"/>
      <w:b/>
      <w:sz w:val="28"/>
      <w:lang w:val="en-US" w:eastAsia="en-US" w:bidi="ar-SA"/>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itle">
    <w:name w:val="Title"/>
    <w:basedOn w:val="Normal"/>
    <w:next w:val="Normal"/>
    <w:link w:val="TitleChar"/>
    <w:qFormat/>
    <w:pPr>
      <w:widowControl w:val="0"/>
      <w:overflowPunct/>
      <w:autoSpaceDE/>
      <w:autoSpaceDN/>
      <w:adjustRightInd/>
      <w:jc w:val="right"/>
      <w:textAlignment w:val="auto"/>
    </w:pPr>
    <w:rPr>
      <w:rFonts w:ascii="Arial" w:hAnsi="Arial"/>
      <w:b/>
      <w:sz w:val="36"/>
    </w:rPr>
  </w:style>
  <w:style w:type="character" w:customStyle="1" w:styleId="TitleChar">
    <w:name w:val="Title Char"/>
    <w:link w:val="Title"/>
    <w:locked/>
    <w:rsid w:val="009069AE"/>
    <w:rPr>
      <w:rFonts w:ascii="Arial" w:hAnsi="Arial"/>
      <w:b/>
      <w:sz w:val="36"/>
      <w:lang w:val="en-US" w:eastAsia="en-US" w:bidi="ar-SA"/>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link w:val="BodyTextIndentChar"/>
    <w:pPr>
      <w:overflowPunct/>
      <w:autoSpaceDE/>
      <w:autoSpaceDN/>
      <w:adjustRightInd/>
      <w:ind w:left="144"/>
      <w:textAlignment w:val="auto"/>
    </w:pPr>
    <w:rPr>
      <w:sz w:val="22"/>
      <w:szCs w:val="24"/>
    </w:rPr>
  </w:style>
  <w:style w:type="character" w:customStyle="1" w:styleId="BodyTextIndentChar">
    <w:name w:val="Body Text Indent Char"/>
    <w:link w:val="BodyTextIndent"/>
    <w:semiHidden/>
    <w:locked/>
    <w:rsid w:val="009069AE"/>
    <w:rPr>
      <w:sz w:val="22"/>
      <w:szCs w:val="24"/>
      <w:lang w:val="en-US" w:eastAsia="en-US" w:bidi="ar-SA"/>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character" w:customStyle="1" w:styleId="ParagraphChar">
    <w:name w:val="Paragraph Char"/>
    <w:link w:val="Paragraph"/>
    <w:locked/>
    <w:rsid w:val="009069AE"/>
    <w:rPr>
      <w:lang w:val="en-US" w:eastAsia="en-US" w:bidi="ar-SA"/>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3"/>
      </w:numPr>
    </w:pPr>
  </w:style>
  <w:style w:type="character" w:customStyle="1" w:styleId="Heading1Char1">
    <w:name w:val="Heading 1 Char1"/>
    <w:locked/>
    <w:rsid w:val="009069AE"/>
    <w:rPr>
      <w:rFonts w:cs="Times New Roman"/>
      <w:b/>
      <w:kern w:val="28"/>
      <w:sz w:val="36"/>
    </w:rPr>
  </w:style>
  <w:style w:type="character" w:customStyle="1" w:styleId="Heading2Char1">
    <w:name w:val="Heading 2 Char1"/>
    <w:locked/>
    <w:rsid w:val="009069AE"/>
    <w:rPr>
      <w:rFonts w:cs="Times New Roman"/>
      <w:b/>
      <w:sz w:val="28"/>
    </w:rPr>
  </w:style>
  <w:style w:type="character" w:customStyle="1" w:styleId="Heading4Char1">
    <w:name w:val="Heading 4 Char1"/>
    <w:aliases w:val="Heading 4 Char Char Char1"/>
    <w:locked/>
    <w:rsid w:val="009069AE"/>
    <w:rPr>
      <w:rFonts w:cs="Times New Roman"/>
      <w:b/>
      <w:sz w:val="24"/>
    </w:rPr>
  </w:style>
  <w:style w:type="character" w:customStyle="1" w:styleId="Heading5Char1">
    <w:name w:val="Heading 5 Char1"/>
    <w:locked/>
    <w:rsid w:val="009069AE"/>
    <w:rPr>
      <w:rFonts w:cs="Times New Roman"/>
      <w:b/>
    </w:rPr>
  </w:style>
  <w:style w:type="character" w:customStyle="1" w:styleId="Heading6Char1">
    <w:name w:val="Heading 6 Char1"/>
    <w:locked/>
    <w:rsid w:val="009069AE"/>
    <w:rPr>
      <w:rFonts w:cs="Times New Roman"/>
      <w:i/>
    </w:rPr>
  </w:style>
  <w:style w:type="character" w:customStyle="1" w:styleId="Heading7Char1">
    <w:name w:val="Heading 7 Char1"/>
    <w:locked/>
    <w:rsid w:val="009069AE"/>
    <w:rPr>
      <w:rFonts w:cs="Times New Roman"/>
    </w:rPr>
  </w:style>
  <w:style w:type="character" w:customStyle="1" w:styleId="Heading8Char1">
    <w:name w:val="Heading 8 Char1"/>
    <w:locked/>
    <w:rsid w:val="009069AE"/>
    <w:rPr>
      <w:rFonts w:cs="Times New Roman"/>
      <w:i/>
    </w:rPr>
  </w:style>
  <w:style w:type="character" w:customStyle="1" w:styleId="Heading9Char1">
    <w:name w:val="Heading 9 Char1"/>
    <w:locked/>
    <w:rsid w:val="009069AE"/>
    <w:rPr>
      <w:rFonts w:cs="Times New Roman"/>
      <w:i/>
      <w:sz w:val="18"/>
    </w:rPr>
  </w:style>
  <w:style w:type="character" w:customStyle="1" w:styleId="FooterChar1">
    <w:name w:val="Footer Char1"/>
    <w:locked/>
    <w:rsid w:val="009069AE"/>
    <w:rPr>
      <w:rFonts w:cs="Times New Roman"/>
      <w:b/>
      <w:sz w:val="16"/>
      <w:lang w:val="en-US" w:eastAsia="en-US" w:bidi="ar-SA"/>
    </w:rPr>
  </w:style>
  <w:style w:type="character" w:customStyle="1" w:styleId="HeaderChar1">
    <w:name w:val="Header Char1"/>
    <w:locked/>
    <w:rsid w:val="009069AE"/>
    <w:rPr>
      <w:rFonts w:cs="Times New Roman"/>
      <w:b/>
      <w:sz w:val="16"/>
      <w:lang w:val="en-US" w:eastAsia="en-US" w:bidi="ar-SA"/>
    </w:rPr>
  </w:style>
  <w:style w:type="character" w:customStyle="1" w:styleId="TitleChar1">
    <w:name w:val="Title Char1"/>
    <w:locked/>
    <w:rsid w:val="009069AE"/>
    <w:rPr>
      <w:rFonts w:ascii="Arial" w:hAnsi="Arial" w:cs="Times New Roman"/>
      <w:b/>
      <w:sz w:val="36"/>
      <w:lang w:val="en-US" w:eastAsia="en-US" w:bidi="ar-SA"/>
    </w:rPr>
  </w:style>
  <w:style w:type="table" w:styleId="TableGrid">
    <w:name w:val="Table Grid"/>
    <w:basedOn w:val="TableNormal"/>
    <w:rsid w:val="009069AE"/>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69AE"/>
    <w:rPr>
      <w:b/>
      <w:bCs/>
    </w:rPr>
  </w:style>
  <w:style w:type="paragraph" w:styleId="BalloonText">
    <w:name w:val="Balloon Text"/>
    <w:basedOn w:val="Normal"/>
    <w:link w:val="BalloonTextChar"/>
    <w:semiHidden/>
    <w:rsid w:val="009069AE"/>
    <w:rPr>
      <w:rFonts w:ascii="Tahoma" w:hAnsi="Tahoma" w:cs="Tahoma"/>
      <w:sz w:val="16"/>
      <w:szCs w:val="16"/>
    </w:rPr>
  </w:style>
  <w:style w:type="character" w:customStyle="1" w:styleId="BalloonTextChar">
    <w:name w:val="Balloon Text Char"/>
    <w:link w:val="BalloonText"/>
    <w:semiHidden/>
    <w:locked/>
    <w:rsid w:val="009069AE"/>
    <w:rPr>
      <w:rFonts w:ascii="Tahoma" w:hAnsi="Tahoma" w:cs="Tahoma"/>
      <w:sz w:val="16"/>
      <w:szCs w:val="16"/>
      <w:lang w:val="en-US" w:eastAsia="en-US" w:bidi="ar-SA"/>
    </w:rPr>
  </w:style>
  <w:style w:type="paragraph" w:styleId="CommentText">
    <w:name w:val="annotation text"/>
    <w:basedOn w:val="Normal"/>
    <w:link w:val="CommentTextChar"/>
    <w:semiHidden/>
    <w:rsid w:val="009069AE"/>
  </w:style>
  <w:style w:type="character" w:customStyle="1" w:styleId="CommentTextChar">
    <w:name w:val="Comment Text Char"/>
    <w:link w:val="CommentText"/>
    <w:semiHidden/>
    <w:locked/>
    <w:rsid w:val="009069AE"/>
    <w:rPr>
      <w:lang w:val="en-US" w:eastAsia="en-US" w:bidi="ar-SA"/>
    </w:rPr>
  </w:style>
  <w:style w:type="paragraph" w:styleId="CommentSubject">
    <w:name w:val="annotation subject"/>
    <w:basedOn w:val="CommentText"/>
    <w:next w:val="CommentText"/>
    <w:link w:val="CommentSubjectChar"/>
    <w:semiHidden/>
    <w:rsid w:val="009069AE"/>
    <w:rPr>
      <w:b/>
      <w:bCs/>
    </w:rPr>
  </w:style>
  <w:style w:type="character" w:customStyle="1" w:styleId="CommentSubjectChar">
    <w:name w:val="Comment Subject Char"/>
    <w:link w:val="CommentSubject"/>
    <w:semiHidden/>
    <w:locked/>
    <w:rsid w:val="009069AE"/>
    <w:rPr>
      <w:b/>
      <w:bCs/>
      <w:lang w:val="en-US" w:eastAsia="en-US" w:bidi="ar-SA"/>
    </w:rPr>
  </w:style>
  <w:style w:type="paragraph" w:styleId="FootnoteText">
    <w:name w:val="footnote text"/>
    <w:basedOn w:val="Normal"/>
    <w:link w:val="FootnoteTextChar"/>
    <w:semiHidden/>
    <w:rsid w:val="009069AE"/>
  </w:style>
  <w:style w:type="character" w:customStyle="1" w:styleId="FootnoteTextChar">
    <w:name w:val="Footnote Text Char"/>
    <w:link w:val="FootnoteText"/>
    <w:semiHidden/>
    <w:locked/>
    <w:rsid w:val="009069AE"/>
    <w:rPr>
      <w:lang w:val="en-US" w:eastAsia="en-US" w:bidi="ar-SA"/>
    </w:rPr>
  </w:style>
  <w:style w:type="character" w:styleId="FootnoteReference">
    <w:name w:val="footnote reference"/>
    <w:semiHidden/>
    <w:rsid w:val="009069AE"/>
    <w:rPr>
      <w:rFonts w:cs="Times New Roman"/>
      <w:vertAlign w:val="superscript"/>
    </w:rPr>
  </w:style>
  <w:style w:type="character" w:customStyle="1" w:styleId="style5">
    <w:name w:val="style5"/>
    <w:rsid w:val="009069AE"/>
    <w:rPr>
      <w:rFonts w:cs="Times New Roman"/>
    </w:rPr>
  </w:style>
  <w:style w:type="paragraph" w:styleId="ListParagraph">
    <w:name w:val="List Paragraph"/>
    <w:basedOn w:val="Normal"/>
    <w:qFormat/>
    <w:rsid w:val="009069AE"/>
    <w:pPr>
      <w:overflowPunct/>
      <w:autoSpaceDE/>
      <w:autoSpaceDN/>
      <w:adjustRightInd/>
      <w:spacing w:after="200" w:line="276" w:lineRule="auto"/>
      <w:ind w:left="720"/>
      <w:contextualSpacing/>
      <w:textAlignment w:val="auto"/>
    </w:pPr>
    <w:rPr>
      <w:rFonts w:ascii="Calibri" w:hAnsi="Calibri"/>
      <w:sz w:val="22"/>
      <w:szCs w:val="22"/>
    </w:rPr>
  </w:style>
  <w:style w:type="character" w:customStyle="1" w:styleId="style21">
    <w:name w:val="style21"/>
    <w:rsid w:val="009069AE"/>
    <w:rPr>
      <w:rFonts w:ascii="Arial" w:hAnsi="Arial" w:cs="Arial"/>
    </w:rPr>
  </w:style>
  <w:style w:type="character" w:styleId="CommentReference">
    <w:name w:val="annotation reference"/>
    <w:semiHidden/>
    <w:rsid w:val="002A78E4"/>
    <w:rPr>
      <w:sz w:val="16"/>
      <w:szCs w:val="16"/>
    </w:rPr>
  </w:style>
  <w:style w:type="character" w:styleId="UnresolvedMention">
    <w:name w:val="Unresolved Mention"/>
    <w:uiPriority w:val="99"/>
    <w:semiHidden/>
    <w:unhideWhenUsed/>
    <w:rsid w:val="008B6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465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yperlink" Target="https://github.com/CS5387/testplangroup3-team6" TargetMode="External"/><Relationship Id="rId17" Type="http://schemas.openxmlformats.org/officeDocument/2006/relationships/header" Target="header3.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hyperlink" Target="https://github.com/CS5387/testplangroup3-team6.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S5387/testplangroup3-team6" TargetMode="Externa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github.com/orgs/CS5387/teams/team6" TargetMode="External"/><Relationship Id="rId4" Type="http://schemas.openxmlformats.org/officeDocument/2006/relationships/webSettings" Target="webSettings.xml"/><Relationship Id="rId9" Type="http://schemas.openxmlformats.org/officeDocument/2006/relationships/header" Target="header2.xml"/><Relationship Id="rId14" Type="http://schemas.microsoft.com/office/2011/relationships/commentsExtended" Target="commentsExtended.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SRS.dot</Template>
  <TotalTime>6</TotalTime>
  <Pages>15</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15572</CharactersWithSpaces>
  <SharedDoc>false</SharedDoc>
  <HLinks>
    <vt:vector size="204" baseType="variant">
      <vt:variant>
        <vt:i4>2752563</vt:i4>
      </vt:variant>
      <vt:variant>
        <vt:i4>192</vt:i4>
      </vt:variant>
      <vt:variant>
        <vt:i4>0</vt:i4>
      </vt:variant>
      <vt:variant>
        <vt:i4>5</vt:i4>
      </vt:variant>
      <vt:variant>
        <vt:lpwstr>https://github.com/CS5387/testplangroup3-team6.git</vt:lpwstr>
      </vt:variant>
      <vt:variant>
        <vt:lpwstr/>
      </vt:variant>
      <vt:variant>
        <vt:i4>6881319</vt:i4>
      </vt:variant>
      <vt:variant>
        <vt:i4>189</vt:i4>
      </vt:variant>
      <vt:variant>
        <vt:i4>0</vt:i4>
      </vt:variant>
      <vt:variant>
        <vt:i4>5</vt:i4>
      </vt:variant>
      <vt:variant>
        <vt:lpwstr>https://github.com/orgs/CS5387/teams/team6</vt:lpwstr>
      </vt:variant>
      <vt:variant>
        <vt:lpwstr/>
      </vt:variant>
      <vt:variant>
        <vt:i4>3735668</vt:i4>
      </vt:variant>
      <vt:variant>
        <vt:i4>186</vt:i4>
      </vt:variant>
      <vt:variant>
        <vt:i4>0</vt:i4>
      </vt:variant>
      <vt:variant>
        <vt:i4>5</vt:i4>
      </vt:variant>
      <vt:variant>
        <vt:lpwstr>https://github.com/CS5387/testplangroup3-team6</vt:lpwstr>
      </vt:variant>
      <vt:variant>
        <vt:lpwstr/>
      </vt:variant>
      <vt:variant>
        <vt:i4>3735668</vt:i4>
      </vt:variant>
      <vt:variant>
        <vt:i4>183</vt:i4>
      </vt:variant>
      <vt:variant>
        <vt:i4>0</vt:i4>
      </vt:variant>
      <vt:variant>
        <vt:i4>5</vt:i4>
      </vt:variant>
      <vt:variant>
        <vt:lpwstr>https://github.com/CS5387/testplangroup3-team6</vt:lpwstr>
      </vt:variant>
      <vt:variant>
        <vt:lpwstr/>
      </vt:variant>
      <vt:variant>
        <vt:i4>1638448</vt:i4>
      </vt:variant>
      <vt:variant>
        <vt:i4>176</vt:i4>
      </vt:variant>
      <vt:variant>
        <vt:i4>0</vt:i4>
      </vt:variant>
      <vt:variant>
        <vt:i4>5</vt:i4>
      </vt:variant>
      <vt:variant>
        <vt:lpwstr/>
      </vt:variant>
      <vt:variant>
        <vt:lpwstr>_Toc38027246</vt:lpwstr>
      </vt:variant>
      <vt:variant>
        <vt:i4>1703984</vt:i4>
      </vt:variant>
      <vt:variant>
        <vt:i4>170</vt:i4>
      </vt:variant>
      <vt:variant>
        <vt:i4>0</vt:i4>
      </vt:variant>
      <vt:variant>
        <vt:i4>5</vt:i4>
      </vt:variant>
      <vt:variant>
        <vt:lpwstr/>
      </vt:variant>
      <vt:variant>
        <vt:lpwstr>_Toc38027245</vt:lpwstr>
      </vt:variant>
      <vt:variant>
        <vt:i4>1769520</vt:i4>
      </vt:variant>
      <vt:variant>
        <vt:i4>164</vt:i4>
      </vt:variant>
      <vt:variant>
        <vt:i4>0</vt:i4>
      </vt:variant>
      <vt:variant>
        <vt:i4>5</vt:i4>
      </vt:variant>
      <vt:variant>
        <vt:lpwstr/>
      </vt:variant>
      <vt:variant>
        <vt:lpwstr>_Toc38027244</vt:lpwstr>
      </vt:variant>
      <vt:variant>
        <vt:i4>1835056</vt:i4>
      </vt:variant>
      <vt:variant>
        <vt:i4>158</vt:i4>
      </vt:variant>
      <vt:variant>
        <vt:i4>0</vt:i4>
      </vt:variant>
      <vt:variant>
        <vt:i4>5</vt:i4>
      </vt:variant>
      <vt:variant>
        <vt:lpwstr/>
      </vt:variant>
      <vt:variant>
        <vt:lpwstr>_Toc38027243</vt:lpwstr>
      </vt:variant>
      <vt:variant>
        <vt:i4>1900592</vt:i4>
      </vt:variant>
      <vt:variant>
        <vt:i4>152</vt:i4>
      </vt:variant>
      <vt:variant>
        <vt:i4>0</vt:i4>
      </vt:variant>
      <vt:variant>
        <vt:i4>5</vt:i4>
      </vt:variant>
      <vt:variant>
        <vt:lpwstr/>
      </vt:variant>
      <vt:variant>
        <vt:lpwstr>_Toc38027242</vt:lpwstr>
      </vt:variant>
      <vt:variant>
        <vt:i4>1966128</vt:i4>
      </vt:variant>
      <vt:variant>
        <vt:i4>146</vt:i4>
      </vt:variant>
      <vt:variant>
        <vt:i4>0</vt:i4>
      </vt:variant>
      <vt:variant>
        <vt:i4>5</vt:i4>
      </vt:variant>
      <vt:variant>
        <vt:lpwstr/>
      </vt:variant>
      <vt:variant>
        <vt:lpwstr>_Toc38027241</vt:lpwstr>
      </vt:variant>
      <vt:variant>
        <vt:i4>2031664</vt:i4>
      </vt:variant>
      <vt:variant>
        <vt:i4>140</vt:i4>
      </vt:variant>
      <vt:variant>
        <vt:i4>0</vt:i4>
      </vt:variant>
      <vt:variant>
        <vt:i4>5</vt:i4>
      </vt:variant>
      <vt:variant>
        <vt:lpwstr/>
      </vt:variant>
      <vt:variant>
        <vt:lpwstr>_Toc38027240</vt:lpwstr>
      </vt:variant>
      <vt:variant>
        <vt:i4>1441847</vt:i4>
      </vt:variant>
      <vt:variant>
        <vt:i4>134</vt:i4>
      </vt:variant>
      <vt:variant>
        <vt:i4>0</vt:i4>
      </vt:variant>
      <vt:variant>
        <vt:i4>5</vt:i4>
      </vt:variant>
      <vt:variant>
        <vt:lpwstr/>
      </vt:variant>
      <vt:variant>
        <vt:lpwstr>_Toc38027239</vt:lpwstr>
      </vt:variant>
      <vt:variant>
        <vt:i4>1507383</vt:i4>
      </vt:variant>
      <vt:variant>
        <vt:i4>128</vt:i4>
      </vt:variant>
      <vt:variant>
        <vt:i4>0</vt:i4>
      </vt:variant>
      <vt:variant>
        <vt:i4>5</vt:i4>
      </vt:variant>
      <vt:variant>
        <vt:lpwstr/>
      </vt:variant>
      <vt:variant>
        <vt:lpwstr>_Toc38027238</vt:lpwstr>
      </vt:variant>
      <vt:variant>
        <vt:i4>1572919</vt:i4>
      </vt:variant>
      <vt:variant>
        <vt:i4>122</vt:i4>
      </vt:variant>
      <vt:variant>
        <vt:i4>0</vt:i4>
      </vt:variant>
      <vt:variant>
        <vt:i4>5</vt:i4>
      </vt:variant>
      <vt:variant>
        <vt:lpwstr/>
      </vt:variant>
      <vt:variant>
        <vt:lpwstr>_Toc38027237</vt:lpwstr>
      </vt:variant>
      <vt:variant>
        <vt:i4>1638455</vt:i4>
      </vt:variant>
      <vt:variant>
        <vt:i4>116</vt:i4>
      </vt:variant>
      <vt:variant>
        <vt:i4>0</vt:i4>
      </vt:variant>
      <vt:variant>
        <vt:i4>5</vt:i4>
      </vt:variant>
      <vt:variant>
        <vt:lpwstr/>
      </vt:variant>
      <vt:variant>
        <vt:lpwstr>_Toc38027236</vt:lpwstr>
      </vt:variant>
      <vt:variant>
        <vt:i4>1703991</vt:i4>
      </vt:variant>
      <vt:variant>
        <vt:i4>110</vt:i4>
      </vt:variant>
      <vt:variant>
        <vt:i4>0</vt:i4>
      </vt:variant>
      <vt:variant>
        <vt:i4>5</vt:i4>
      </vt:variant>
      <vt:variant>
        <vt:lpwstr/>
      </vt:variant>
      <vt:variant>
        <vt:lpwstr>_Toc38027235</vt:lpwstr>
      </vt:variant>
      <vt:variant>
        <vt:i4>1769527</vt:i4>
      </vt:variant>
      <vt:variant>
        <vt:i4>104</vt:i4>
      </vt:variant>
      <vt:variant>
        <vt:i4>0</vt:i4>
      </vt:variant>
      <vt:variant>
        <vt:i4>5</vt:i4>
      </vt:variant>
      <vt:variant>
        <vt:lpwstr/>
      </vt:variant>
      <vt:variant>
        <vt:lpwstr>_Toc38027234</vt:lpwstr>
      </vt:variant>
      <vt:variant>
        <vt:i4>1835063</vt:i4>
      </vt:variant>
      <vt:variant>
        <vt:i4>98</vt:i4>
      </vt:variant>
      <vt:variant>
        <vt:i4>0</vt:i4>
      </vt:variant>
      <vt:variant>
        <vt:i4>5</vt:i4>
      </vt:variant>
      <vt:variant>
        <vt:lpwstr/>
      </vt:variant>
      <vt:variant>
        <vt:lpwstr>_Toc38027233</vt:lpwstr>
      </vt:variant>
      <vt:variant>
        <vt:i4>1900599</vt:i4>
      </vt:variant>
      <vt:variant>
        <vt:i4>92</vt:i4>
      </vt:variant>
      <vt:variant>
        <vt:i4>0</vt:i4>
      </vt:variant>
      <vt:variant>
        <vt:i4>5</vt:i4>
      </vt:variant>
      <vt:variant>
        <vt:lpwstr/>
      </vt:variant>
      <vt:variant>
        <vt:lpwstr>_Toc38027232</vt:lpwstr>
      </vt:variant>
      <vt:variant>
        <vt:i4>1966135</vt:i4>
      </vt:variant>
      <vt:variant>
        <vt:i4>86</vt:i4>
      </vt:variant>
      <vt:variant>
        <vt:i4>0</vt:i4>
      </vt:variant>
      <vt:variant>
        <vt:i4>5</vt:i4>
      </vt:variant>
      <vt:variant>
        <vt:lpwstr/>
      </vt:variant>
      <vt:variant>
        <vt:lpwstr>_Toc38027231</vt:lpwstr>
      </vt:variant>
      <vt:variant>
        <vt:i4>2031671</vt:i4>
      </vt:variant>
      <vt:variant>
        <vt:i4>80</vt:i4>
      </vt:variant>
      <vt:variant>
        <vt:i4>0</vt:i4>
      </vt:variant>
      <vt:variant>
        <vt:i4>5</vt:i4>
      </vt:variant>
      <vt:variant>
        <vt:lpwstr/>
      </vt:variant>
      <vt:variant>
        <vt:lpwstr>_Toc38027230</vt:lpwstr>
      </vt:variant>
      <vt:variant>
        <vt:i4>1441846</vt:i4>
      </vt:variant>
      <vt:variant>
        <vt:i4>74</vt:i4>
      </vt:variant>
      <vt:variant>
        <vt:i4>0</vt:i4>
      </vt:variant>
      <vt:variant>
        <vt:i4>5</vt:i4>
      </vt:variant>
      <vt:variant>
        <vt:lpwstr/>
      </vt:variant>
      <vt:variant>
        <vt:lpwstr>_Toc38027229</vt:lpwstr>
      </vt:variant>
      <vt:variant>
        <vt:i4>1507382</vt:i4>
      </vt:variant>
      <vt:variant>
        <vt:i4>68</vt:i4>
      </vt:variant>
      <vt:variant>
        <vt:i4>0</vt:i4>
      </vt:variant>
      <vt:variant>
        <vt:i4>5</vt:i4>
      </vt:variant>
      <vt:variant>
        <vt:lpwstr/>
      </vt:variant>
      <vt:variant>
        <vt:lpwstr>_Toc38027228</vt:lpwstr>
      </vt:variant>
      <vt:variant>
        <vt:i4>1572918</vt:i4>
      </vt:variant>
      <vt:variant>
        <vt:i4>62</vt:i4>
      </vt:variant>
      <vt:variant>
        <vt:i4>0</vt:i4>
      </vt:variant>
      <vt:variant>
        <vt:i4>5</vt:i4>
      </vt:variant>
      <vt:variant>
        <vt:lpwstr/>
      </vt:variant>
      <vt:variant>
        <vt:lpwstr>_Toc38027227</vt:lpwstr>
      </vt:variant>
      <vt:variant>
        <vt:i4>1638454</vt:i4>
      </vt:variant>
      <vt:variant>
        <vt:i4>56</vt:i4>
      </vt:variant>
      <vt:variant>
        <vt:i4>0</vt:i4>
      </vt:variant>
      <vt:variant>
        <vt:i4>5</vt:i4>
      </vt:variant>
      <vt:variant>
        <vt:lpwstr/>
      </vt:variant>
      <vt:variant>
        <vt:lpwstr>_Toc38027226</vt:lpwstr>
      </vt:variant>
      <vt:variant>
        <vt:i4>1703990</vt:i4>
      </vt:variant>
      <vt:variant>
        <vt:i4>50</vt:i4>
      </vt:variant>
      <vt:variant>
        <vt:i4>0</vt:i4>
      </vt:variant>
      <vt:variant>
        <vt:i4>5</vt:i4>
      </vt:variant>
      <vt:variant>
        <vt:lpwstr/>
      </vt:variant>
      <vt:variant>
        <vt:lpwstr>_Toc38027225</vt:lpwstr>
      </vt:variant>
      <vt:variant>
        <vt:i4>1769526</vt:i4>
      </vt:variant>
      <vt:variant>
        <vt:i4>44</vt:i4>
      </vt:variant>
      <vt:variant>
        <vt:i4>0</vt:i4>
      </vt:variant>
      <vt:variant>
        <vt:i4>5</vt:i4>
      </vt:variant>
      <vt:variant>
        <vt:lpwstr/>
      </vt:variant>
      <vt:variant>
        <vt:lpwstr>_Toc38027224</vt:lpwstr>
      </vt:variant>
      <vt:variant>
        <vt:i4>1835062</vt:i4>
      </vt:variant>
      <vt:variant>
        <vt:i4>38</vt:i4>
      </vt:variant>
      <vt:variant>
        <vt:i4>0</vt:i4>
      </vt:variant>
      <vt:variant>
        <vt:i4>5</vt:i4>
      </vt:variant>
      <vt:variant>
        <vt:lpwstr/>
      </vt:variant>
      <vt:variant>
        <vt:lpwstr>_Toc38027223</vt:lpwstr>
      </vt:variant>
      <vt:variant>
        <vt:i4>1900598</vt:i4>
      </vt:variant>
      <vt:variant>
        <vt:i4>32</vt:i4>
      </vt:variant>
      <vt:variant>
        <vt:i4>0</vt:i4>
      </vt:variant>
      <vt:variant>
        <vt:i4>5</vt:i4>
      </vt:variant>
      <vt:variant>
        <vt:lpwstr/>
      </vt:variant>
      <vt:variant>
        <vt:lpwstr>_Toc38027222</vt:lpwstr>
      </vt:variant>
      <vt:variant>
        <vt:i4>1966134</vt:i4>
      </vt:variant>
      <vt:variant>
        <vt:i4>26</vt:i4>
      </vt:variant>
      <vt:variant>
        <vt:i4>0</vt:i4>
      </vt:variant>
      <vt:variant>
        <vt:i4>5</vt:i4>
      </vt:variant>
      <vt:variant>
        <vt:lpwstr/>
      </vt:variant>
      <vt:variant>
        <vt:lpwstr>_Toc38027221</vt:lpwstr>
      </vt:variant>
      <vt:variant>
        <vt:i4>2031670</vt:i4>
      </vt:variant>
      <vt:variant>
        <vt:i4>20</vt:i4>
      </vt:variant>
      <vt:variant>
        <vt:i4>0</vt:i4>
      </vt:variant>
      <vt:variant>
        <vt:i4>5</vt:i4>
      </vt:variant>
      <vt:variant>
        <vt:lpwstr/>
      </vt:variant>
      <vt:variant>
        <vt:lpwstr>_Toc38027220</vt:lpwstr>
      </vt:variant>
      <vt:variant>
        <vt:i4>1441845</vt:i4>
      </vt:variant>
      <vt:variant>
        <vt:i4>14</vt:i4>
      </vt:variant>
      <vt:variant>
        <vt:i4>0</vt:i4>
      </vt:variant>
      <vt:variant>
        <vt:i4>5</vt:i4>
      </vt:variant>
      <vt:variant>
        <vt:lpwstr/>
      </vt:variant>
      <vt:variant>
        <vt:lpwstr>_Toc38027219</vt:lpwstr>
      </vt:variant>
      <vt:variant>
        <vt:i4>1507381</vt:i4>
      </vt:variant>
      <vt:variant>
        <vt:i4>8</vt:i4>
      </vt:variant>
      <vt:variant>
        <vt:i4>0</vt:i4>
      </vt:variant>
      <vt:variant>
        <vt:i4>5</vt:i4>
      </vt:variant>
      <vt:variant>
        <vt:lpwstr/>
      </vt:variant>
      <vt:variant>
        <vt:lpwstr>_Toc38027218</vt:lpwstr>
      </vt:variant>
      <vt:variant>
        <vt:i4>1572917</vt:i4>
      </vt:variant>
      <vt:variant>
        <vt:i4>2</vt:i4>
      </vt:variant>
      <vt:variant>
        <vt:i4>0</vt:i4>
      </vt:variant>
      <vt:variant>
        <vt:i4>5</vt:i4>
      </vt:variant>
      <vt:variant>
        <vt:lpwstr/>
      </vt:variant>
      <vt:variant>
        <vt:lpwstr>_Toc38027217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Sebastian Nunez</cp:lastModifiedBy>
  <cp:revision>5</cp:revision>
  <cp:lastPrinted>2002-04-23T16:31:00Z</cp:lastPrinted>
  <dcterms:created xsi:type="dcterms:W3CDTF">2020-04-24T22:42:00Z</dcterms:created>
  <dcterms:modified xsi:type="dcterms:W3CDTF">2020-04-24T22:49:00Z</dcterms:modified>
</cp:coreProperties>
</file>